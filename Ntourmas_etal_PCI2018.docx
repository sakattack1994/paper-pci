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23CC0" w14:textId="2969F565" w:rsidR="0007392C" w:rsidRPr="00586A35" w:rsidRDefault="00564EEF" w:rsidP="007A502C">
      <w:pPr>
        <w:pStyle w:val="Titledocument"/>
        <w:rPr>
          <w14:ligatures w14:val="standard"/>
        </w:rPr>
      </w:pPr>
      <w:r>
        <w:rPr>
          <w:bCs/>
          <w14:ligatures w14:val="standard"/>
        </w:rPr>
        <w:t>Teaching</w:t>
      </w:r>
      <w:r w:rsidR="00E25172">
        <w:rPr>
          <w:bCs/>
          <w14:ligatures w14:val="standard"/>
        </w:rPr>
        <w:t xml:space="preserve"> assistant intervention</w:t>
      </w:r>
      <w:r w:rsidR="00C10E16">
        <w:rPr>
          <w:bCs/>
          <w14:ligatures w14:val="standard"/>
        </w:rPr>
        <w:t xml:space="preserve"> </w:t>
      </w:r>
      <w:r>
        <w:rPr>
          <w:bCs/>
          <w14:ligatures w14:val="standard"/>
        </w:rPr>
        <w:t>in online</w:t>
      </w:r>
      <w:r w:rsidR="00C10E16">
        <w:rPr>
          <w:bCs/>
          <w14:ligatures w14:val="standard"/>
        </w:rPr>
        <w:t xml:space="preserve"> </w:t>
      </w:r>
      <w:r>
        <w:rPr>
          <w:bCs/>
          <w14:ligatures w14:val="standard"/>
        </w:rPr>
        <w:t xml:space="preserve">courses: a comparative study of two massive </w:t>
      </w:r>
      <w:r w:rsidR="008256B3">
        <w:rPr>
          <w:bCs/>
          <w14:ligatures w14:val="standard"/>
        </w:rPr>
        <w:t xml:space="preserve">open </w:t>
      </w:r>
      <w:r>
        <w:rPr>
          <w:bCs/>
          <w14:ligatures w14:val="standard"/>
        </w:rPr>
        <w:t xml:space="preserve">online </w:t>
      </w:r>
      <w:r w:rsidR="008256B3">
        <w:rPr>
          <w:bCs/>
          <w14:ligatures w14:val="standard"/>
        </w:rPr>
        <w:t>courses</w:t>
      </w:r>
    </w:p>
    <w:p w14:paraId="3C014E98"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930E39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3976DC0"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35A0F1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101522D"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ABA4F0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875BE37" w14:textId="77777777" w:rsidR="00694749" w:rsidRPr="00586A35" w:rsidRDefault="00694749" w:rsidP="00694749">
      <w:pPr>
        <w:pStyle w:val="AuthNotes"/>
        <w:rPr>
          <w:color w:val="auto"/>
          <w14:ligatures w14:val="standard"/>
        </w:rPr>
      </w:pPr>
    </w:p>
    <w:p w14:paraId="380F30B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9CC325F" w14:textId="77777777" w:rsidR="0007392C" w:rsidRPr="00586A35" w:rsidRDefault="007A502C" w:rsidP="00694749">
      <w:pPr>
        <w:pStyle w:val="AbsHead"/>
        <w:rPr>
          <w14:ligatures w14:val="standard"/>
        </w:rPr>
      </w:pPr>
      <w:r w:rsidRPr="00586A35">
        <w:rPr>
          <w14:ligatures w14:val="standard"/>
        </w:rPr>
        <w:t>ABSTRACT</w:t>
      </w:r>
    </w:p>
    <w:p w14:paraId="69B53D34" w14:textId="1AE48C91" w:rsidR="00F30418" w:rsidRPr="00054EBD" w:rsidRDefault="00EE4449" w:rsidP="006956E9">
      <w:pPr>
        <w:pStyle w:val="Abstract"/>
        <w:rPr>
          <w:lang w:eastAsia="ja-JP"/>
          <w14:ligatures w14:val="standard"/>
        </w:rPr>
      </w:pPr>
      <w:r>
        <w:rPr>
          <w:rFonts w:eastAsia="Verdana"/>
          <w14:ligatures w14:val="standard"/>
        </w:rPr>
        <w:t>In Massive Open Online Courses (MOOCs)</w:t>
      </w:r>
      <w:r w:rsidR="00416B6C">
        <w:rPr>
          <w:rFonts w:eastAsia="Verdana"/>
          <w14:ligatures w14:val="standard"/>
        </w:rPr>
        <w:t>,</w:t>
      </w:r>
      <w:r w:rsidR="000F17C0">
        <w:rPr>
          <w:rFonts w:eastAsia="Verdana"/>
          <w14:ligatures w14:val="standard"/>
        </w:rPr>
        <w:t xml:space="preserve"> discussion forum is a platform that provides communication and interaction between </w:t>
      </w:r>
      <w:r w:rsidR="00CF1047">
        <w:rPr>
          <w:rFonts w:eastAsia="Verdana"/>
          <w14:ligatures w14:val="standard"/>
        </w:rPr>
        <w:t xml:space="preserve">its </w:t>
      </w:r>
      <w:r w:rsidR="00B74197">
        <w:rPr>
          <w:rFonts w:eastAsia="Verdana"/>
          <w14:ligatures w14:val="standard"/>
        </w:rPr>
        <w:t>users</w:t>
      </w:r>
      <w:r w:rsidR="009F253D">
        <w:rPr>
          <w:rFonts w:eastAsia="Verdana"/>
          <w14:ligatures w14:val="standard"/>
        </w:rPr>
        <w:t xml:space="preserve">, such as </w:t>
      </w:r>
      <w:r w:rsidR="000F17C0">
        <w:rPr>
          <w:rFonts w:eastAsia="Verdana"/>
          <w14:ligatures w14:val="standard"/>
        </w:rPr>
        <w:t>students, teachers and teaching assistants</w:t>
      </w:r>
      <w:r w:rsidR="00E85B47">
        <w:rPr>
          <w:rFonts w:eastAsia="Verdana"/>
          <w14:ligatures w14:val="standard"/>
        </w:rPr>
        <w:t>. In this research</w:t>
      </w:r>
      <w:r w:rsidR="00C35FA5">
        <w:rPr>
          <w:rFonts w:eastAsia="Verdana"/>
          <w14:ligatures w14:val="standard"/>
        </w:rPr>
        <w:t>,</w:t>
      </w:r>
      <w:r w:rsidR="00E85B47">
        <w:rPr>
          <w:rFonts w:eastAsia="Verdana"/>
          <w14:ligatures w14:val="standard"/>
        </w:rPr>
        <w:t xml:space="preserve"> we </w:t>
      </w:r>
      <w:r w:rsidR="00CF1047">
        <w:rPr>
          <w:rFonts w:eastAsia="Verdana"/>
          <w14:ligatures w14:val="standard"/>
        </w:rPr>
        <w:t>focus on</w:t>
      </w:r>
      <w:r w:rsidR="00E85B47">
        <w:rPr>
          <w:rFonts w:eastAsia="Verdana"/>
          <w14:ligatures w14:val="standard"/>
        </w:rPr>
        <w:t xml:space="preserve"> the teaching assistants’</w:t>
      </w:r>
      <w:r w:rsidR="00146E9F">
        <w:rPr>
          <w:rFonts w:eastAsia="Verdana"/>
          <w14:ligatures w14:val="standard"/>
        </w:rPr>
        <w:t xml:space="preserve"> </w:t>
      </w:r>
      <w:r w:rsidR="00CF1047">
        <w:rPr>
          <w:rFonts w:eastAsia="Verdana"/>
          <w14:ligatures w14:val="standard"/>
        </w:rPr>
        <w:t xml:space="preserve">interactions with other </w:t>
      </w:r>
      <w:r w:rsidR="00D54FF2">
        <w:rPr>
          <w:rFonts w:eastAsia="Verdana"/>
          <w14:ligatures w14:val="standard"/>
        </w:rPr>
        <w:t>learners</w:t>
      </w:r>
      <w:r w:rsidR="00CF1047">
        <w:rPr>
          <w:rFonts w:eastAsia="Verdana"/>
          <w14:ligatures w14:val="standard"/>
        </w:rPr>
        <w:t xml:space="preserve"> </w:t>
      </w:r>
      <w:r w:rsidR="00E85B47">
        <w:rPr>
          <w:rFonts w:eastAsia="Verdana"/>
          <w14:ligatures w14:val="standard"/>
        </w:rPr>
        <w:t>within the discussion forum of two courses with different subject matter</w:t>
      </w:r>
      <w:r w:rsidR="00F10AD9">
        <w:rPr>
          <w:rFonts w:eastAsia="Verdana"/>
          <w14:ligatures w14:val="standard"/>
        </w:rPr>
        <w:t xml:space="preserve">, </w:t>
      </w:r>
      <w:r w:rsidR="00B74197">
        <w:rPr>
          <w:rFonts w:eastAsia="Verdana"/>
          <w14:ligatures w14:val="standard"/>
        </w:rPr>
        <w:t xml:space="preserve">the first is </w:t>
      </w:r>
      <w:r w:rsidR="00F10AD9">
        <w:rPr>
          <w:rFonts w:eastAsia="Verdana"/>
          <w14:ligatures w14:val="standard"/>
        </w:rPr>
        <w:t>a computer science and</w:t>
      </w:r>
      <w:r w:rsidR="00B74197">
        <w:rPr>
          <w:rFonts w:eastAsia="Verdana"/>
          <w14:ligatures w14:val="standard"/>
        </w:rPr>
        <w:t xml:space="preserve"> the second</w:t>
      </w:r>
      <w:r w:rsidR="00F10AD9">
        <w:rPr>
          <w:rFonts w:eastAsia="Verdana"/>
          <w14:ligatures w14:val="standard"/>
        </w:rPr>
        <w:t xml:space="preserve"> a humanities course</w:t>
      </w:r>
      <w:r w:rsidR="00E85B47">
        <w:rPr>
          <w:rFonts w:eastAsia="Verdana"/>
          <w14:ligatures w14:val="standard"/>
        </w:rPr>
        <w:t>.</w:t>
      </w:r>
      <w:r w:rsidR="00DD15CD">
        <w:rPr>
          <w:rFonts w:eastAsia="Verdana"/>
          <w14:ligatures w14:val="standard"/>
        </w:rPr>
        <w:t xml:space="preserve"> </w:t>
      </w:r>
      <w:r w:rsidR="00B74197">
        <w:rPr>
          <w:rFonts w:eastAsia="Verdana"/>
          <w14:ligatures w14:val="standard"/>
        </w:rPr>
        <w:t>The purpose of this study is</w:t>
      </w:r>
      <w:r w:rsidR="00DD15CD">
        <w:rPr>
          <w:rFonts w:eastAsia="Verdana"/>
          <w14:ligatures w14:val="standard"/>
        </w:rPr>
        <w:t xml:space="preserve"> to scaffold teaching assistants’ discussions</w:t>
      </w:r>
      <w:r w:rsidR="007E7E32">
        <w:rPr>
          <w:rFonts w:eastAsia="Verdana"/>
          <w14:ligatures w14:val="standard"/>
        </w:rPr>
        <w:t xml:space="preserve"> in both courses</w:t>
      </w:r>
      <w:r w:rsidR="00DD15CD">
        <w:rPr>
          <w:rFonts w:eastAsia="Verdana"/>
          <w14:ligatures w14:val="standard"/>
        </w:rPr>
        <w:t xml:space="preserve"> </w:t>
      </w:r>
      <w:r w:rsidR="00CF1047">
        <w:rPr>
          <w:rFonts w:eastAsia="Verdana"/>
          <w14:ligatures w14:val="standard"/>
        </w:rPr>
        <w:t xml:space="preserve">and </w:t>
      </w:r>
      <w:r w:rsidR="00B74197">
        <w:rPr>
          <w:rFonts w:eastAsia="Verdana"/>
          <w14:ligatures w14:val="standard"/>
        </w:rPr>
        <w:t>explore</w:t>
      </w:r>
      <w:r w:rsidR="00F10AD9">
        <w:rPr>
          <w:rFonts w:eastAsia="Verdana"/>
          <w14:ligatures w14:val="standard"/>
        </w:rPr>
        <w:t xml:space="preserve"> </w:t>
      </w:r>
      <w:r w:rsidR="007E7E32">
        <w:rPr>
          <w:rFonts w:eastAsia="Verdana"/>
          <w14:ligatures w14:val="standard"/>
        </w:rPr>
        <w:t>the characteristics of</w:t>
      </w:r>
      <w:r w:rsidR="00F10AD9">
        <w:rPr>
          <w:rFonts w:eastAsia="Verdana"/>
          <w14:ligatures w14:val="standard"/>
        </w:rPr>
        <w:t xml:space="preserve"> their intervention</w:t>
      </w:r>
      <w:r w:rsidR="007E7E32">
        <w:rPr>
          <w:rFonts w:eastAsia="Verdana"/>
          <w14:ligatures w14:val="standard"/>
        </w:rPr>
        <w:t xml:space="preserve"> in them</w:t>
      </w:r>
      <w:r w:rsidR="00F10AD9">
        <w:rPr>
          <w:rFonts w:eastAsia="Verdana"/>
          <w14:ligatures w14:val="standard"/>
        </w:rPr>
        <w:t>.</w:t>
      </w:r>
      <w:r w:rsidR="00510DD4">
        <w:rPr>
          <w:rFonts w:eastAsia="Verdana"/>
          <w14:ligatures w14:val="standard"/>
        </w:rPr>
        <w:t xml:space="preserve"> </w:t>
      </w:r>
      <w:r w:rsidR="0032296D">
        <w:rPr>
          <w:rFonts w:eastAsia="Verdana"/>
          <w14:ligatures w14:val="standard"/>
        </w:rPr>
        <w:t>The method we used t</w:t>
      </w:r>
      <w:r w:rsidR="00BE7CC1">
        <w:rPr>
          <w:rFonts w:eastAsia="Verdana"/>
          <w14:ligatures w14:val="standard"/>
        </w:rPr>
        <w:t>o achieve that</w:t>
      </w:r>
      <w:r w:rsidR="0032296D">
        <w:rPr>
          <w:rFonts w:eastAsia="Verdana"/>
          <w14:ligatures w14:val="standard"/>
        </w:rPr>
        <w:t xml:space="preserve"> is a com</w:t>
      </w:r>
      <w:r w:rsidR="004315B6">
        <w:rPr>
          <w:rFonts w:eastAsia="Verdana"/>
          <w14:ligatures w14:val="standard"/>
        </w:rPr>
        <w:t>parati</w:t>
      </w:r>
      <w:r w:rsidR="00EF20DE">
        <w:rPr>
          <w:rFonts w:eastAsia="Verdana"/>
          <w14:ligatures w14:val="standard"/>
        </w:rPr>
        <w:t>ve qualitative analysis. W</w:t>
      </w:r>
      <w:r w:rsidR="004315B6">
        <w:rPr>
          <w:rFonts w:eastAsia="Verdana"/>
          <w14:ligatures w14:val="standard"/>
        </w:rPr>
        <w:t>e</w:t>
      </w:r>
      <w:r w:rsidR="00BE7CC1">
        <w:rPr>
          <w:rFonts w:eastAsia="Verdana"/>
          <w14:ligatures w14:val="standard"/>
        </w:rPr>
        <w:t xml:space="preserve"> employ</w:t>
      </w:r>
      <w:r w:rsidR="004315B6">
        <w:rPr>
          <w:rFonts w:eastAsia="Verdana"/>
          <w14:ligatures w14:val="standard"/>
        </w:rPr>
        <w:t xml:space="preserve"> a coding scheme, </w:t>
      </w:r>
      <w:r w:rsidR="00567C85">
        <w:rPr>
          <w:rFonts w:eastAsia="Verdana"/>
          <w14:ligatures w14:val="standard"/>
        </w:rPr>
        <w:t xml:space="preserve">a hybrid version of </w:t>
      </w:r>
      <w:r w:rsidR="00BB2B65">
        <w:rPr>
          <w:rFonts w:eastAsia="Verdana"/>
          <w14:ligatures w14:val="standard"/>
        </w:rPr>
        <w:t>Chandrasekaran’s taxonomy</w:t>
      </w:r>
      <w:r w:rsidR="004315B6">
        <w:rPr>
          <w:rFonts w:eastAsia="Verdana"/>
          <w14:ligatures w14:val="standard"/>
        </w:rPr>
        <w:t>,</w:t>
      </w:r>
      <w:r w:rsidR="00BE7CC1">
        <w:rPr>
          <w:rFonts w:eastAsia="Verdana"/>
          <w14:ligatures w14:val="standard"/>
        </w:rPr>
        <w:t xml:space="preserve"> in order to </w:t>
      </w:r>
      <w:r w:rsidR="008C108F">
        <w:rPr>
          <w:rFonts w:eastAsia="Verdana"/>
          <w14:ligatures w14:val="standard"/>
        </w:rPr>
        <w:t>categorize</w:t>
      </w:r>
      <w:r w:rsidR="003E3B0B">
        <w:rPr>
          <w:rFonts w:eastAsia="Verdana"/>
          <w14:ligatures w14:val="standard"/>
        </w:rPr>
        <w:t xml:space="preserve"> </w:t>
      </w:r>
      <w:r w:rsidR="008C108F">
        <w:rPr>
          <w:rFonts w:eastAsia="Verdana"/>
          <w14:ligatures w14:val="standard"/>
        </w:rPr>
        <w:t>the messages of teaching assistants within the forum</w:t>
      </w:r>
      <w:r w:rsidR="00BA46AF">
        <w:rPr>
          <w:rFonts w:eastAsia="Verdana"/>
          <w14:ligatures w14:val="standard"/>
        </w:rPr>
        <w:t xml:space="preserve"> of both courses</w:t>
      </w:r>
      <w:r w:rsidR="008C108F">
        <w:rPr>
          <w:rFonts w:eastAsia="Verdana"/>
          <w14:ligatures w14:val="standard"/>
        </w:rPr>
        <w:t xml:space="preserve">. Two coders performed the labeling on a subset </w:t>
      </w:r>
      <w:r w:rsidR="00F82A53">
        <w:rPr>
          <w:rFonts w:eastAsia="Verdana"/>
          <w14:ligatures w14:val="standard"/>
        </w:rPr>
        <w:t>of the dis</w:t>
      </w:r>
      <w:r w:rsidR="0049740D">
        <w:rPr>
          <w:rFonts w:eastAsia="Verdana"/>
          <w14:ligatures w14:val="standard"/>
        </w:rPr>
        <w:t>cussi</w:t>
      </w:r>
      <w:r w:rsidR="00273FF3">
        <w:rPr>
          <w:rFonts w:eastAsia="Verdana"/>
          <w14:ligatures w14:val="standard"/>
        </w:rPr>
        <w:t>on data</w:t>
      </w:r>
      <w:r w:rsidR="0060703A">
        <w:rPr>
          <w:rFonts w:eastAsia="Verdana"/>
          <w14:ligatures w14:val="standard"/>
        </w:rPr>
        <w:t xml:space="preserve"> by using the proposed coding scheme</w:t>
      </w:r>
      <w:r w:rsidR="00273FF3">
        <w:rPr>
          <w:rFonts w:eastAsia="Verdana"/>
          <w14:ligatures w14:val="standard"/>
        </w:rPr>
        <w:t xml:space="preserve">. </w:t>
      </w:r>
      <w:r w:rsidR="00F14EB6">
        <w:rPr>
          <w:rFonts w:eastAsia="Verdana"/>
          <w14:ligatures w14:val="standard"/>
        </w:rPr>
        <w:t>The results reveal quite</w:t>
      </w:r>
      <w:r w:rsidR="00507B4F">
        <w:rPr>
          <w:rFonts w:eastAsia="Verdana"/>
          <w14:ligatures w14:val="standard"/>
        </w:rPr>
        <w:t xml:space="preserve"> </w:t>
      </w:r>
      <w:r w:rsidR="0060703A">
        <w:rPr>
          <w:rFonts w:eastAsia="Verdana"/>
          <w14:ligatures w14:val="standard"/>
        </w:rPr>
        <w:t>notable</w:t>
      </w:r>
      <w:r w:rsidR="00F14EB6">
        <w:rPr>
          <w:rFonts w:eastAsia="Verdana"/>
          <w14:ligatures w14:val="standard"/>
        </w:rPr>
        <w:t xml:space="preserve"> differences </w:t>
      </w:r>
      <w:r w:rsidR="00507B4F">
        <w:rPr>
          <w:rFonts w:eastAsia="Verdana"/>
          <w14:ligatures w14:val="standard"/>
        </w:rPr>
        <w:t xml:space="preserve">in the </w:t>
      </w:r>
      <w:r w:rsidR="0060703A">
        <w:rPr>
          <w:rFonts w:eastAsia="Verdana"/>
          <w14:ligatures w14:val="standard"/>
        </w:rPr>
        <w:t>characteristics of</w:t>
      </w:r>
      <w:r w:rsidR="00D7654A">
        <w:rPr>
          <w:rFonts w:eastAsia="Verdana"/>
          <w14:ligatures w14:val="standard"/>
        </w:rPr>
        <w:t xml:space="preserve"> teaching assistants</w:t>
      </w:r>
      <w:r w:rsidR="0060703A">
        <w:rPr>
          <w:rFonts w:eastAsia="Verdana"/>
          <w14:ligatures w14:val="standard"/>
        </w:rPr>
        <w:t xml:space="preserve">’ </w:t>
      </w:r>
      <w:r w:rsidR="00C409D3">
        <w:rPr>
          <w:rFonts w:eastAsia="Verdana"/>
          <w14:ligatures w14:val="standard"/>
        </w:rPr>
        <w:t>interventions</w:t>
      </w:r>
      <w:r w:rsidR="0060703A">
        <w:rPr>
          <w:rFonts w:eastAsia="Verdana"/>
          <w14:ligatures w14:val="standard"/>
        </w:rPr>
        <w:t xml:space="preserve"> within the two courses</w:t>
      </w:r>
      <w:r w:rsidR="00C409D3">
        <w:rPr>
          <w:rFonts w:eastAsia="Verdana"/>
          <w14:ligatures w14:val="standard"/>
        </w:rPr>
        <w:t xml:space="preserve"> discussion forum</w:t>
      </w:r>
      <w:r w:rsidR="00507B4F">
        <w:rPr>
          <w:rFonts w:eastAsia="Verdana"/>
          <w14:ligatures w14:val="standard"/>
        </w:rPr>
        <w:t xml:space="preserve">. </w:t>
      </w:r>
      <w:r w:rsidR="00DC2440" w:rsidRPr="00781E60">
        <w:rPr>
          <w:rFonts w:eastAsia="Verdana"/>
          <w14:ligatures w14:val="standard"/>
        </w:rPr>
        <w:t>Despite the common aspects of their behavior</w:t>
      </w:r>
      <w:r w:rsidR="00AF65B2" w:rsidRPr="00781E60">
        <w:rPr>
          <w:rFonts w:eastAsia="Verdana"/>
          <w14:ligatures w14:val="standard"/>
        </w:rPr>
        <w:t>,</w:t>
      </w:r>
      <w:r w:rsidR="00DC2440" w:rsidRPr="00781E60">
        <w:rPr>
          <w:rFonts w:eastAsia="Verdana"/>
          <w14:ligatures w14:val="standard"/>
        </w:rPr>
        <w:t xml:space="preserve"> which include answering to students’ questions ab</w:t>
      </w:r>
      <w:r w:rsidR="008C4DDE" w:rsidRPr="00781E60">
        <w:rPr>
          <w:rFonts w:eastAsia="Verdana"/>
          <w14:ligatures w14:val="standard"/>
        </w:rPr>
        <w:t xml:space="preserve">out the course material and helping </w:t>
      </w:r>
      <w:r w:rsidR="00D54FF2" w:rsidRPr="00781E60">
        <w:rPr>
          <w:rFonts w:eastAsia="Verdana"/>
          <w14:ligatures w14:val="standard"/>
        </w:rPr>
        <w:t>learners</w:t>
      </w:r>
      <w:r w:rsidR="008C4DDE" w:rsidRPr="00781E60">
        <w:rPr>
          <w:rFonts w:eastAsia="Verdana"/>
          <w14:ligatures w14:val="standard"/>
        </w:rPr>
        <w:t xml:space="preserve"> with their </w:t>
      </w:r>
      <w:r w:rsidR="00DC2440" w:rsidRPr="00781E60">
        <w:rPr>
          <w:rFonts w:eastAsia="Verdana"/>
          <w14:ligatures w14:val="standard"/>
        </w:rPr>
        <w:t>problems</w:t>
      </w:r>
      <w:r w:rsidR="005F67F5" w:rsidRPr="00781E60">
        <w:rPr>
          <w:rFonts w:eastAsia="Verdana"/>
          <w14:ligatures w14:val="standard"/>
        </w:rPr>
        <w:t xml:space="preserve"> on assignments, </w:t>
      </w:r>
      <w:r w:rsidR="007A05C4" w:rsidRPr="00781E60">
        <w:rPr>
          <w:rFonts w:eastAsia="Verdana"/>
          <w14:ligatures w14:val="standard"/>
        </w:rPr>
        <w:t>differences were</w:t>
      </w:r>
      <w:r w:rsidR="00DC2440" w:rsidRPr="00781E60">
        <w:rPr>
          <w:rFonts w:eastAsia="Verdana"/>
          <w14:ligatures w14:val="standard"/>
        </w:rPr>
        <w:t xml:space="preserve"> </w:t>
      </w:r>
      <w:r w:rsidR="00D26A40" w:rsidRPr="00781E60">
        <w:rPr>
          <w:rFonts w:eastAsia="Verdana"/>
          <w14:ligatures w14:val="standard"/>
        </w:rPr>
        <w:t>found</w:t>
      </w:r>
      <w:r w:rsidR="00DC2440" w:rsidRPr="00781E60">
        <w:rPr>
          <w:rFonts w:eastAsia="Verdana"/>
          <w14:ligatures w14:val="standard"/>
        </w:rPr>
        <w:t xml:space="preserve"> on the characteristics of their </w:t>
      </w:r>
      <w:r w:rsidR="00B763DE">
        <w:rPr>
          <w:rFonts w:eastAsia="Verdana"/>
          <w14:ligatures w14:val="standard"/>
        </w:rPr>
        <w:t>messages</w:t>
      </w:r>
      <w:r w:rsidR="00DC2440" w:rsidRPr="00781E60">
        <w:rPr>
          <w:rFonts w:eastAsia="Verdana"/>
          <w14:ligatures w14:val="standard"/>
        </w:rPr>
        <w:t>.</w:t>
      </w:r>
      <w:r w:rsidR="008C4DDE" w:rsidRPr="00781E60">
        <w:rPr>
          <w:rFonts w:eastAsia="Verdana"/>
          <w14:ligatures w14:val="standard"/>
        </w:rPr>
        <w:t xml:space="preserve"> In</w:t>
      </w:r>
      <w:r w:rsidR="001507FF" w:rsidRPr="00781E60">
        <w:rPr>
          <w:rFonts w:eastAsia="Verdana"/>
          <w14:ligatures w14:val="standard"/>
        </w:rPr>
        <w:t xml:space="preserve"> the</w:t>
      </w:r>
      <w:r w:rsidR="008C4DDE" w:rsidRPr="00781E60">
        <w:rPr>
          <w:rFonts w:eastAsia="Verdana"/>
          <w14:ligatures w14:val="standard"/>
        </w:rPr>
        <w:t xml:space="preserve"> computer science course</w:t>
      </w:r>
      <w:r w:rsidR="00B26BDD" w:rsidRPr="00781E60">
        <w:rPr>
          <w:rFonts w:eastAsia="Verdana"/>
          <w14:ligatures w14:val="standard"/>
        </w:rPr>
        <w:t>,</w:t>
      </w:r>
      <w:r w:rsidR="008C4DDE" w:rsidRPr="00781E60">
        <w:rPr>
          <w:rFonts w:eastAsia="Verdana"/>
          <w14:ligatures w14:val="standard"/>
        </w:rPr>
        <w:t xml:space="preserve"> teaching assistants were more formal in the</w:t>
      </w:r>
      <w:r w:rsidR="00B26BDD" w:rsidRPr="00781E60">
        <w:rPr>
          <w:rFonts w:eastAsia="Verdana"/>
          <w14:ligatures w14:val="standard"/>
        </w:rPr>
        <w:t>i</w:t>
      </w:r>
      <w:r w:rsidR="008C4DDE" w:rsidRPr="00781E60">
        <w:rPr>
          <w:rFonts w:eastAsia="Verdana"/>
          <w14:ligatures w14:val="standard"/>
        </w:rPr>
        <w:t>r</w:t>
      </w:r>
      <w:r w:rsidR="00B26BDD" w:rsidRPr="00781E60">
        <w:rPr>
          <w:rFonts w:eastAsia="Verdana"/>
          <w14:ligatures w14:val="standard"/>
        </w:rPr>
        <w:t xml:space="preserve"> dialogues, with shorter messages</w:t>
      </w:r>
      <w:r w:rsidR="00054EBD" w:rsidRPr="00781E60">
        <w:rPr>
          <w:rFonts w:eastAsia="Verdana"/>
          <w14:ligatures w14:val="standard"/>
        </w:rPr>
        <w:t xml:space="preserve"> and with a more robust way of speaking. On the other hand, in humanities course, teaching assistants’ vocabulary was more informal, their messages</w:t>
      </w:r>
      <w:r w:rsidR="0002147D" w:rsidRPr="00781E60">
        <w:rPr>
          <w:rFonts w:eastAsia="Verdana"/>
          <w14:ligatures w14:val="standard"/>
        </w:rPr>
        <w:t xml:space="preserve"> were </w:t>
      </w:r>
      <w:r w:rsidR="00437D09">
        <w:rPr>
          <w:rFonts w:eastAsia="Verdana"/>
          <w14:ligatures w14:val="standard"/>
        </w:rPr>
        <w:t>more extended</w:t>
      </w:r>
      <w:r w:rsidR="00301E00">
        <w:rPr>
          <w:rFonts w:eastAsia="Verdana"/>
          <w14:ligatures w14:val="standard"/>
        </w:rPr>
        <w:t xml:space="preserve"> with a more f</w:t>
      </w:r>
      <w:r w:rsidR="00C86D5D">
        <w:rPr>
          <w:rFonts w:eastAsia="Verdana"/>
          <w14:ligatures w14:val="standard"/>
        </w:rPr>
        <w:t>amiliar way of answering</w:t>
      </w:r>
      <w:r w:rsidR="00877922" w:rsidRPr="00781E60">
        <w:rPr>
          <w:rFonts w:eastAsia="Verdana"/>
          <w14:ligatures w14:val="standard"/>
        </w:rPr>
        <w:t>.</w:t>
      </w:r>
      <w:r w:rsidR="0005124A">
        <w:rPr>
          <w:rFonts w:eastAsia="Verdana"/>
          <w14:ligatures w14:val="standard"/>
        </w:rPr>
        <w:t xml:space="preserve"> The results of this study may</w:t>
      </w:r>
      <w:r w:rsidR="00D617A3">
        <w:rPr>
          <w:rFonts w:eastAsia="Verdana"/>
          <w14:ligatures w14:val="standard"/>
        </w:rPr>
        <w:t xml:space="preserve"> provide us with</w:t>
      </w:r>
      <w:r w:rsidR="007308B3">
        <w:rPr>
          <w:rFonts w:eastAsia="Verdana"/>
          <w14:ligatures w14:val="standard"/>
        </w:rPr>
        <w:t xml:space="preserve"> useful</w:t>
      </w:r>
      <w:r w:rsidR="00D617A3">
        <w:rPr>
          <w:rFonts w:eastAsia="Verdana"/>
          <w14:ligatures w14:val="standard"/>
        </w:rPr>
        <w:t xml:space="preserve"> implications</w:t>
      </w:r>
      <w:r w:rsidR="007308B3">
        <w:rPr>
          <w:rFonts w:eastAsia="Verdana"/>
          <w14:ligatures w14:val="standard"/>
        </w:rPr>
        <w:t xml:space="preserve"> for</w:t>
      </w:r>
      <w:r w:rsidR="004960A2">
        <w:rPr>
          <w:rFonts w:eastAsia="Verdana"/>
          <w14:ligatures w14:val="standard"/>
        </w:rPr>
        <w:t xml:space="preserve"> </w:t>
      </w:r>
      <w:r w:rsidR="0093145A">
        <w:rPr>
          <w:rFonts w:eastAsia="Verdana"/>
          <w14:ligatures w14:val="standard"/>
        </w:rPr>
        <w:t>designing</w:t>
      </w:r>
      <w:r w:rsidR="0005124A">
        <w:rPr>
          <w:rFonts w:eastAsia="Verdana"/>
          <w14:ligatures w14:val="standard"/>
        </w:rPr>
        <w:t xml:space="preserve"> </w:t>
      </w:r>
      <w:r w:rsidR="0005124A">
        <w:rPr>
          <w:lang w:eastAsia="it-IT"/>
        </w:rPr>
        <w:t>discussion interventions in MOOCs in the future</w:t>
      </w:r>
      <w:r w:rsidR="0093145A">
        <w:rPr>
          <w:lang w:eastAsia="it-IT"/>
        </w:rPr>
        <w:t xml:space="preserve"> based on their subject matter</w:t>
      </w:r>
      <w:bookmarkStart w:id="0" w:name="_GoBack"/>
      <w:bookmarkEnd w:id="0"/>
      <w:r w:rsidR="0005124A">
        <w:rPr>
          <w:lang w:eastAsia="it-IT"/>
        </w:rPr>
        <w:t>.</w:t>
      </w:r>
    </w:p>
    <w:p w14:paraId="68F9D3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33F2621" w14:textId="77777777" w:rsidR="007D3C28" w:rsidRPr="00586A35" w:rsidRDefault="003C3338" w:rsidP="00675128">
      <w:pPr>
        <w:pStyle w:val="CCSDescription"/>
        <w:rPr>
          <w:rFonts w:cs="Linux Libertine"/>
          <w14:ligatures w14:val="standard"/>
        </w:rPr>
      </w:pPr>
      <w:r w:rsidRPr="00586A35">
        <w:rPr>
          <w14:ligatures w14:val="standard"/>
        </w:rPr>
        <w:t>• </w:t>
      </w:r>
      <w:r w:rsidR="0071561D" w:rsidRPr="0071561D">
        <w:rPr>
          <w:b/>
          <w:lang w:eastAsia="it-IT"/>
          <w14:ligatures w14:val="standard"/>
        </w:rPr>
        <w:t>Education</w:t>
      </w:r>
      <w:r w:rsidR="0071561D">
        <w:rPr>
          <w:b/>
          <w:lang w:eastAsia="it-IT"/>
          <w14:ligatures w14:val="standard"/>
        </w:rPr>
        <w:t xml:space="preserve"> </w:t>
      </w:r>
      <w:r w:rsidR="0071561D" w:rsidRPr="0071561D">
        <w:rPr>
          <w:lang w:eastAsia="it-IT"/>
          <w14:ligatures w14:val="standard"/>
        </w:rPr>
        <w:sym w:font="Wingdings" w:char="F0E0"/>
      </w:r>
      <w:r w:rsidR="0071561D">
        <w:rPr>
          <w:lang w:eastAsia="it-IT"/>
          <w14:ligatures w14:val="standard"/>
        </w:rPr>
        <w:t xml:space="preserve"> E-learning, Learning analytics</w:t>
      </w:r>
    </w:p>
    <w:p w14:paraId="38A6A4D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C0EB8AD" w14:textId="4E269F45" w:rsidR="0007392C" w:rsidRPr="00586A35" w:rsidRDefault="0042390F" w:rsidP="00675128">
      <w:pPr>
        <w:pStyle w:val="KeyWords"/>
        <w:rPr>
          <w:lang w:eastAsia="it-IT"/>
          <w14:ligatures w14:val="standard"/>
        </w:rPr>
      </w:pPr>
      <w:r>
        <w:rPr>
          <w:lang w:eastAsia="it-IT"/>
          <w14:ligatures w14:val="standard"/>
        </w:rPr>
        <w:t>Learning analytics, Massive Open Online Courses, discussion forum</w:t>
      </w:r>
      <w:r w:rsidR="00CB028F">
        <w:rPr>
          <w:lang w:eastAsia="it-IT"/>
          <w14:ligatures w14:val="standard"/>
        </w:rPr>
        <w:t xml:space="preserve">, </w:t>
      </w:r>
      <w:r>
        <w:rPr>
          <w:lang w:eastAsia="it-IT"/>
          <w14:ligatures w14:val="standard"/>
        </w:rPr>
        <w:t>teachi</w:t>
      </w:r>
      <w:r w:rsidR="00C93DA3">
        <w:rPr>
          <w:lang w:eastAsia="it-IT"/>
          <w14:ligatures w14:val="standard"/>
        </w:rPr>
        <w:t>ng assistant</w:t>
      </w:r>
      <w:r w:rsidR="0071561D">
        <w:rPr>
          <w:lang w:eastAsia="it-IT"/>
          <w14:ligatures w14:val="standard"/>
        </w:rPr>
        <w:t xml:space="preserve"> intervention</w:t>
      </w:r>
    </w:p>
    <w:p w14:paraId="0BCFA642" w14:textId="77777777" w:rsidR="00586A35" w:rsidRPr="00586A35" w:rsidRDefault="00586A35" w:rsidP="00586A35">
      <w:pPr>
        <w:pStyle w:val="RefFormatHead"/>
        <w:rPr>
          <w14:ligatures w14:val="standard"/>
        </w:rPr>
      </w:pPr>
      <w:r w:rsidRPr="00586A35">
        <w:rPr>
          <w14:ligatures w14:val="standard"/>
        </w:rPr>
        <w:t>ACM Reference format:</w:t>
      </w:r>
    </w:p>
    <w:p w14:paraId="1D607985" w14:textId="0B5D71E7" w:rsidR="003B5AC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w:t>
      </w:r>
      <w:hyperlink r:id="rId14" w:history="1">
        <w:r w:rsidR="00D47593" w:rsidRPr="002B0044">
          <w:rPr>
            <w:rStyle w:val="Hyperlink"/>
            <w14:ligatures w14:val="standard"/>
          </w:rPr>
          <w:t>https://doi.org/10.1145/1234567890</w:t>
        </w:r>
      </w:hyperlink>
    </w:p>
    <w:p w14:paraId="1922A4A8"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E2FC5">
        <w:rPr>
          <w14:ligatures w14:val="standard"/>
        </w:rPr>
        <w:t>INTRODUCTION</w:t>
      </w:r>
    </w:p>
    <w:p w14:paraId="6113837E" w14:textId="1987D34E" w:rsidR="00213990" w:rsidRDefault="00213990" w:rsidP="00184FAB">
      <w:pPr>
        <w:pStyle w:val="Para"/>
        <w:rPr>
          <w:lang w:eastAsia="it-IT"/>
        </w:rPr>
      </w:pPr>
      <w:r>
        <w:rPr>
          <w:lang w:eastAsia="it-IT"/>
        </w:rPr>
        <w:t xml:space="preserve">MOOCs nowadays have become a very popular tool for distance </w:t>
      </w:r>
      <w:r w:rsidR="003C170C">
        <w:rPr>
          <w:lang w:eastAsia="it-IT"/>
        </w:rPr>
        <w:t>education due to the</w:t>
      </w:r>
      <w:r w:rsidR="00412E9B">
        <w:rPr>
          <w:lang w:eastAsia="it-IT"/>
        </w:rPr>
        <w:t xml:space="preserve"> variety of the available courses</w:t>
      </w:r>
      <w:r w:rsidR="00F27A5B">
        <w:rPr>
          <w:lang w:eastAsia="it-IT"/>
        </w:rPr>
        <w:t xml:space="preserve"> found online and the</w:t>
      </w:r>
      <w:r w:rsidR="003C170C">
        <w:rPr>
          <w:lang w:eastAsia="it-IT"/>
        </w:rPr>
        <w:t xml:space="preserve"> flexibility they provide with the course material</w:t>
      </w:r>
      <w:r w:rsidR="00F27A5B">
        <w:rPr>
          <w:lang w:eastAsia="it-IT"/>
        </w:rPr>
        <w:t xml:space="preserve">. </w:t>
      </w:r>
      <w:r w:rsidR="0032578E">
        <w:rPr>
          <w:lang w:eastAsia="it-IT"/>
        </w:rPr>
        <w:t xml:space="preserve">Through technology-based </w:t>
      </w:r>
      <w:r w:rsidR="00A0678D">
        <w:rPr>
          <w:lang w:eastAsia="it-IT"/>
        </w:rPr>
        <w:t>platforms, such as discussion forums,</w:t>
      </w:r>
      <w:r w:rsidR="0032578E">
        <w:rPr>
          <w:lang w:eastAsia="it-IT"/>
        </w:rPr>
        <w:t xml:space="preserve"> they provide opportunity for interactions among </w:t>
      </w:r>
      <w:r w:rsidR="00D54FF2">
        <w:rPr>
          <w:lang w:eastAsia="it-IT"/>
        </w:rPr>
        <w:t>learners</w:t>
      </w:r>
      <w:r w:rsidR="0032578E">
        <w:rPr>
          <w:lang w:eastAsia="it-IT"/>
        </w:rPr>
        <w:t xml:space="preserve"> </w:t>
      </w:r>
      <w:r w:rsidR="009C3AED">
        <w:rPr>
          <w:lang w:eastAsia="it-IT"/>
        </w:rPr>
        <w:t>inside</w:t>
      </w:r>
      <w:r w:rsidR="0032578E">
        <w:rPr>
          <w:lang w:eastAsia="it-IT"/>
        </w:rPr>
        <w:t xml:space="preserve"> the course’s environment</w:t>
      </w:r>
      <w:r w:rsidR="000D6D3D">
        <w:rPr>
          <w:lang w:eastAsia="it-IT"/>
        </w:rPr>
        <w:t>. In discussion forum</w:t>
      </w:r>
      <w:r w:rsidR="00587A8F">
        <w:rPr>
          <w:lang w:eastAsia="it-IT"/>
        </w:rPr>
        <w:t>,</w:t>
      </w:r>
      <w:r w:rsidR="000D6D3D">
        <w:rPr>
          <w:lang w:eastAsia="it-IT"/>
        </w:rPr>
        <w:t xml:space="preserve"> </w:t>
      </w:r>
      <w:r w:rsidR="00D54FF2">
        <w:rPr>
          <w:lang w:eastAsia="it-IT"/>
        </w:rPr>
        <w:t>learners</w:t>
      </w:r>
      <w:r w:rsidR="000D6D3D">
        <w:rPr>
          <w:lang w:eastAsia="it-IT"/>
        </w:rPr>
        <w:t xml:space="preserve"> can</w:t>
      </w:r>
      <w:r w:rsidR="0075010B">
        <w:rPr>
          <w:lang w:eastAsia="it-IT"/>
        </w:rPr>
        <w:t xml:space="preserve"> interact with their peers and the instructional staff</w:t>
      </w:r>
      <w:r w:rsidR="00DB36F4">
        <w:rPr>
          <w:lang w:eastAsia="it-IT"/>
        </w:rPr>
        <w:t xml:space="preserve"> and</w:t>
      </w:r>
      <w:r w:rsidR="00D54FF2">
        <w:rPr>
          <w:lang w:eastAsia="it-IT"/>
        </w:rPr>
        <w:t xml:space="preserve"> </w:t>
      </w:r>
      <w:r w:rsidR="00385113">
        <w:rPr>
          <w:lang w:eastAsia="it-IT"/>
        </w:rPr>
        <w:t>dive</w:t>
      </w:r>
      <w:r w:rsidR="00D54FF2">
        <w:rPr>
          <w:lang w:eastAsia="it-IT"/>
        </w:rPr>
        <w:t xml:space="preserve"> deeper </w:t>
      </w:r>
      <w:r w:rsidR="00385113">
        <w:rPr>
          <w:lang w:eastAsia="it-IT"/>
        </w:rPr>
        <w:t xml:space="preserve">in </w:t>
      </w:r>
      <w:r w:rsidR="00D54FF2">
        <w:rPr>
          <w:lang w:eastAsia="it-IT"/>
        </w:rPr>
        <w:t>the course’s content, search for solutions in their problems and</w:t>
      </w:r>
      <w:r w:rsidR="00DB36F4">
        <w:rPr>
          <w:lang w:eastAsia="it-IT"/>
        </w:rPr>
        <w:t xml:space="preserve"> </w:t>
      </w:r>
      <w:r w:rsidR="000673AE">
        <w:rPr>
          <w:lang w:eastAsia="it-IT"/>
        </w:rPr>
        <w:t xml:space="preserve">give </w:t>
      </w:r>
      <w:r w:rsidR="00D54FF2">
        <w:rPr>
          <w:lang w:eastAsia="it-IT"/>
        </w:rPr>
        <w:t>help</w:t>
      </w:r>
      <w:r w:rsidR="000673AE">
        <w:rPr>
          <w:lang w:eastAsia="it-IT"/>
        </w:rPr>
        <w:t xml:space="preserve"> to</w:t>
      </w:r>
      <w:r w:rsidR="00D54FF2">
        <w:rPr>
          <w:lang w:eastAsia="it-IT"/>
        </w:rPr>
        <w:t xml:space="preserve"> other learners. Prior work has shown that the active participation in the discussion forum help learners</w:t>
      </w:r>
      <w:r w:rsidR="00A11238">
        <w:rPr>
          <w:lang w:eastAsia="it-IT"/>
        </w:rPr>
        <w:t xml:space="preserve"> improve their learning performance [1</w:t>
      </w:r>
      <w:r w:rsidR="00742E7C">
        <w:rPr>
          <w:lang w:eastAsia="it-IT"/>
        </w:rPr>
        <w:t>, 5</w:t>
      </w:r>
      <w:r w:rsidR="000B37B3">
        <w:rPr>
          <w:lang w:eastAsia="it-IT"/>
        </w:rPr>
        <w:t>, 6</w:t>
      </w:r>
      <w:r w:rsidR="00A11238">
        <w:rPr>
          <w:lang w:eastAsia="it-IT"/>
        </w:rPr>
        <w:t>]</w:t>
      </w:r>
      <w:r w:rsidR="00753412">
        <w:rPr>
          <w:lang w:eastAsia="it-IT"/>
        </w:rPr>
        <w:t>.</w:t>
      </w:r>
      <w:r w:rsidR="00BB1441">
        <w:rPr>
          <w:lang w:eastAsia="it-IT"/>
        </w:rPr>
        <w:t xml:space="preserve"> </w:t>
      </w:r>
      <w:r w:rsidR="00B913E4">
        <w:rPr>
          <w:lang w:eastAsia="it-IT"/>
        </w:rPr>
        <w:t xml:space="preserve">A part of this improvement is due to the intervention of instructors in learners’ </w:t>
      </w:r>
      <w:r w:rsidR="006A5EAF">
        <w:rPr>
          <w:lang w:eastAsia="it-IT"/>
        </w:rPr>
        <w:t>discussions. Their role is to guide learners</w:t>
      </w:r>
      <w:r w:rsidR="00172125">
        <w:rPr>
          <w:lang w:eastAsia="it-IT"/>
        </w:rPr>
        <w:t xml:space="preserve"> within the course’s platform, help them with their questions and generally support their learning experience.</w:t>
      </w:r>
    </w:p>
    <w:p w14:paraId="44A85709" w14:textId="5054F1FD" w:rsidR="00D32BB2" w:rsidRDefault="00B11163" w:rsidP="00184FAB">
      <w:pPr>
        <w:pStyle w:val="Para"/>
        <w:rPr>
          <w:lang w:eastAsia="it-IT"/>
        </w:rPr>
      </w:pPr>
      <w:r>
        <w:rPr>
          <w:lang w:eastAsia="it-IT"/>
        </w:rPr>
        <w:t xml:space="preserve">To provide a more engaging and effective learning experience to learners, </w:t>
      </w:r>
      <w:r w:rsidR="00EB4325">
        <w:rPr>
          <w:lang w:eastAsia="it-IT"/>
        </w:rPr>
        <w:t xml:space="preserve">there has been </w:t>
      </w:r>
      <w:r w:rsidR="00D70BFA">
        <w:rPr>
          <w:lang w:eastAsia="it-IT"/>
        </w:rPr>
        <w:t xml:space="preserve">a lot of </w:t>
      </w:r>
      <w:r w:rsidR="006C47B8">
        <w:rPr>
          <w:lang w:eastAsia="it-IT"/>
        </w:rPr>
        <w:t xml:space="preserve">research </w:t>
      </w:r>
      <w:r>
        <w:rPr>
          <w:lang w:eastAsia="it-IT"/>
        </w:rPr>
        <w:t xml:space="preserve">on </w:t>
      </w:r>
      <w:r w:rsidR="002B56B7">
        <w:rPr>
          <w:lang w:eastAsia="it-IT"/>
        </w:rPr>
        <w:t xml:space="preserve">instructor </w:t>
      </w:r>
      <w:r>
        <w:rPr>
          <w:lang w:eastAsia="it-IT"/>
        </w:rPr>
        <w:t xml:space="preserve">interventions </w:t>
      </w:r>
      <w:r w:rsidR="008C523C">
        <w:rPr>
          <w:lang w:eastAsia="it-IT"/>
        </w:rPr>
        <w:t>within forum</w:t>
      </w:r>
      <w:r w:rsidR="00C66FFB">
        <w:rPr>
          <w:lang w:eastAsia="it-IT"/>
        </w:rPr>
        <w:t xml:space="preserve"> discussions</w:t>
      </w:r>
      <w:r w:rsidR="008C523C">
        <w:rPr>
          <w:lang w:eastAsia="it-IT"/>
        </w:rPr>
        <w:t xml:space="preserve"> [4]</w:t>
      </w:r>
      <w:r>
        <w:rPr>
          <w:lang w:eastAsia="it-IT"/>
        </w:rPr>
        <w:t xml:space="preserve">. </w:t>
      </w:r>
      <w:r w:rsidR="00431296">
        <w:rPr>
          <w:lang w:eastAsia="it-IT"/>
        </w:rPr>
        <w:t xml:space="preserve">The </w:t>
      </w:r>
      <w:r w:rsidR="000154C5">
        <w:rPr>
          <w:lang w:eastAsia="it-IT"/>
        </w:rPr>
        <w:t>role of instructors and teaching assistants</w:t>
      </w:r>
      <w:r w:rsidR="00BA6610">
        <w:rPr>
          <w:lang w:eastAsia="it-IT"/>
        </w:rPr>
        <w:t xml:space="preserve"> </w:t>
      </w:r>
      <w:r w:rsidR="000154C5">
        <w:rPr>
          <w:lang w:eastAsia="it-IT"/>
        </w:rPr>
        <w:t xml:space="preserve">within the discussion forum </w:t>
      </w:r>
      <w:r w:rsidR="008368BD">
        <w:rPr>
          <w:lang w:eastAsia="it-IT"/>
        </w:rPr>
        <w:t xml:space="preserve">is an important factor in the evolution of the learners’ </w:t>
      </w:r>
      <w:r w:rsidR="000E03E3">
        <w:rPr>
          <w:lang w:eastAsia="it-IT"/>
        </w:rPr>
        <w:t xml:space="preserve">participation and </w:t>
      </w:r>
      <w:r w:rsidR="008368BD">
        <w:rPr>
          <w:lang w:eastAsia="it-IT"/>
        </w:rPr>
        <w:t>outcome</w:t>
      </w:r>
      <w:r w:rsidR="002A763D">
        <w:rPr>
          <w:lang w:eastAsia="it-IT"/>
        </w:rPr>
        <w:t xml:space="preserve">. </w:t>
      </w:r>
      <w:r w:rsidR="00A575DB">
        <w:rPr>
          <w:lang w:eastAsia="it-IT"/>
        </w:rPr>
        <w:t>The level of instructor intervention</w:t>
      </w:r>
      <w:r w:rsidR="00224B3E">
        <w:rPr>
          <w:lang w:eastAsia="it-IT"/>
        </w:rPr>
        <w:t xml:space="preserve"> </w:t>
      </w:r>
      <w:r w:rsidR="00660752">
        <w:rPr>
          <w:lang w:eastAsia="it-IT"/>
        </w:rPr>
        <w:t xml:space="preserve">may influence discussion and participation of learners in unexpected ways [2]. </w:t>
      </w:r>
      <w:r w:rsidR="0016097E">
        <w:rPr>
          <w:lang w:eastAsia="it-IT"/>
        </w:rPr>
        <w:t xml:space="preserve">In his </w:t>
      </w:r>
      <w:r w:rsidR="00C709E2">
        <w:rPr>
          <w:lang w:eastAsia="it-IT"/>
        </w:rPr>
        <w:t>research</w:t>
      </w:r>
      <w:r w:rsidR="0084210D">
        <w:rPr>
          <w:lang w:eastAsia="it-IT"/>
        </w:rPr>
        <w:t>,</w:t>
      </w:r>
      <w:r w:rsidR="00C709E2">
        <w:rPr>
          <w:lang w:eastAsia="it-IT"/>
        </w:rPr>
        <w:t xml:space="preserve"> Mazzolini [3]</w:t>
      </w:r>
      <w:r w:rsidR="00F84D32">
        <w:rPr>
          <w:lang w:eastAsia="it-IT"/>
        </w:rPr>
        <w:t xml:space="preserve"> studied the effect of instructor intervention on student participation in online discussion forums.</w:t>
      </w:r>
      <w:r w:rsidR="0016097E">
        <w:rPr>
          <w:lang w:eastAsia="it-IT"/>
        </w:rPr>
        <w:t xml:space="preserve"> </w:t>
      </w:r>
      <w:r w:rsidR="00D642DE">
        <w:rPr>
          <w:lang w:eastAsia="it-IT"/>
        </w:rPr>
        <w:t xml:space="preserve">The </w:t>
      </w:r>
      <w:r w:rsidR="00584403">
        <w:rPr>
          <w:lang w:eastAsia="it-IT"/>
        </w:rPr>
        <w:t>findings</w:t>
      </w:r>
      <w:r w:rsidR="005162A7">
        <w:rPr>
          <w:lang w:eastAsia="it-IT"/>
        </w:rPr>
        <w:t xml:space="preserve"> of this study showed that </w:t>
      </w:r>
      <w:r w:rsidR="00EF3467">
        <w:rPr>
          <w:lang w:eastAsia="it-IT"/>
        </w:rPr>
        <w:t xml:space="preserve">higher frequency of instructor </w:t>
      </w:r>
      <w:r w:rsidR="00D642DE">
        <w:rPr>
          <w:lang w:eastAsia="it-IT"/>
        </w:rPr>
        <w:t xml:space="preserve">posting </w:t>
      </w:r>
      <w:r w:rsidR="00584403">
        <w:rPr>
          <w:lang w:eastAsia="it-IT"/>
        </w:rPr>
        <w:t>resulted to shorter dialogues and less frequent learner posting.</w:t>
      </w:r>
      <w:r w:rsidR="00A96974">
        <w:rPr>
          <w:lang w:eastAsia="it-IT"/>
        </w:rPr>
        <w:t xml:space="preserve"> Another study by </w:t>
      </w:r>
      <w:r w:rsidR="00D356BD">
        <w:rPr>
          <w:lang w:eastAsia="it-IT"/>
        </w:rPr>
        <w:t>Balaji</w:t>
      </w:r>
      <w:r w:rsidR="00452F69">
        <w:rPr>
          <w:lang w:eastAsia="it-IT"/>
        </w:rPr>
        <w:t xml:space="preserve"> [7] revealed that facilitating discourse has a strong positive effect on the students’ interactions in discussion forums.</w:t>
      </w:r>
      <w:r w:rsidR="009D2A7E">
        <w:rPr>
          <w:lang w:eastAsia="it-IT"/>
        </w:rPr>
        <w:t xml:space="preserve"> </w:t>
      </w:r>
      <w:r w:rsidR="00E95707">
        <w:rPr>
          <w:lang w:eastAsia="it-IT"/>
        </w:rPr>
        <w:t>The findings of this study also indicate that the instructor’s role in online discussion is essential for maintaining the interest and motivation of learners to participate and engage with the course material.</w:t>
      </w:r>
    </w:p>
    <w:p w14:paraId="091FBB15" w14:textId="5518AA80" w:rsidR="00D81858" w:rsidRPr="009A0EEE" w:rsidRDefault="00D32BB2" w:rsidP="00184FAB">
      <w:pPr>
        <w:pStyle w:val="Para"/>
        <w:rPr>
          <w:lang w:eastAsia="it-IT"/>
        </w:rPr>
      </w:pPr>
      <w:r>
        <w:rPr>
          <w:lang w:eastAsia="it-IT"/>
        </w:rPr>
        <w:t>In this study</w:t>
      </w:r>
      <w:r w:rsidR="002053D6">
        <w:rPr>
          <w:lang w:eastAsia="it-IT"/>
        </w:rPr>
        <w:t>,</w:t>
      </w:r>
      <w:r>
        <w:rPr>
          <w:lang w:eastAsia="it-IT"/>
        </w:rPr>
        <w:t xml:space="preserve"> </w:t>
      </w:r>
      <w:r w:rsidR="007812DF">
        <w:rPr>
          <w:lang w:eastAsia="it-IT"/>
        </w:rPr>
        <w:t xml:space="preserve">we collected data from the discussion forum of two </w:t>
      </w:r>
      <w:r w:rsidR="009A660E">
        <w:rPr>
          <w:lang w:eastAsia="it-IT"/>
        </w:rPr>
        <w:t xml:space="preserve">completed </w:t>
      </w:r>
      <w:r w:rsidR="007812DF">
        <w:rPr>
          <w:lang w:eastAsia="it-IT"/>
        </w:rPr>
        <w:t xml:space="preserve">courses </w:t>
      </w:r>
      <w:r w:rsidR="00506721">
        <w:rPr>
          <w:lang w:eastAsia="it-IT"/>
        </w:rPr>
        <w:t>in different subject</w:t>
      </w:r>
      <w:r w:rsidR="002A22FE">
        <w:rPr>
          <w:lang w:eastAsia="it-IT"/>
        </w:rPr>
        <w:t>s</w:t>
      </w:r>
      <w:r w:rsidR="002E5E8D">
        <w:rPr>
          <w:lang w:eastAsia="it-IT"/>
        </w:rPr>
        <w:t xml:space="preserve">, one related to technology </w:t>
      </w:r>
      <w:r w:rsidR="002E5E8D">
        <w:rPr>
          <w:lang w:eastAsia="it-IT"/>
        </w:rPr>
        <w:lastRenderedPageBreak/>
        <w:t>(Introduction to Programming)</w:t>
      </w:r>
      <w:r w:rsidR="00DC121E">
        <w:rPr>
          <w:lang w:eastAsia="it-IT"/>
        </w:rPr>
        <w:t xml:space="preserve"> and the other in</w:t>
      </w:r>
      <w:r w:rsidR="00DE2409">
        <w:rPr>
          <w:lang w:eastAsia="it-IT"/>
        </w:rPr>
        <w:t xml:space="preserve"> humanities (World History of Religion)</w:t>
      </w:r>
      <w:r w:rsidR="00506721">
        <w:rPr>
          <w:lang w:eastAsia="it-IT"/>
        </w:rPr>
        <w:t>.</w:t>
      </w:r>
      <w:r w:rsidR="00B909C4">
        <w:rPr>
          <w:lang w:eastAsia="it-IT"/>
        </w:rPr>
        <w:t xml:space="preserve"> The</w:t>
      </w:r>
      <w:r w:rsidR="00C05381">
        <w:rPr>
          <w:lang w:eastAsia="it-IT"/>
        </w:rPr>
        <w:t xml:space="preserve">y were </w:t>
      </w:r>
      <w:r w:rsidR="00FF005A">
        <w:rPr>
          <w:lang w:eastAsia="it-IT"/>
        </w:rPr>
        <w:t>collected from Mathesis</w:t>
      </w:r>
      <w:r w:rsidR="00EB68F7">
        <w:rPr>
          <w:lang w:eastAsia="it-IT"/>
        </w:rPr>
        <w:t>,</w:t>
      </w:r>
      <w:r w:rsidR="00FF005A">
        <w:rPr>
          <w:lang w:eastAsia="it-IT"/>
        </w:rPr>
        <w:t xml:space="preserve"> </w:t>
      </w:r>
      <w:r w:rsidR="00801FDB">
        <w:rPr>
          <w:lang w:eastAsia="it-IT"/>
        </w:rPr>
        <w:t xml:space="preserve">a </w:t>
      </w:r>
      <w:r w:rsidR="00337946">
        <w:rPr>
          <w:lang w:eastAsia="it-IT"/>
        </w:rPr>
        <w:t xml:space="preserve">prominent </w:t>
      </w:r>
      <w:r w:rsidR="00801FDB">
        <w:rPr>
          <w:lang w:eastAsia="it-IT"/>
        </w:rPr>
        <w:t>G</w:t>
      </w:r>
      <w:r w:rsidR="001A498F">
        <w:rPr>
          <w:lang w:eastAsia="it-IT"/>
        </w:rPr>
        <w:t xml:space="preserve">reek </w:t>
      </w:r>
      <w:r w:rsidR="00FF005A">
        <w:rPr>
          <w:lang w:eastAsia="it-IT"/>
        </w:rPr>
        <w:t>MOOC</w:t>
      </w:r>
      <w:r w:rsidR="003A7CE3">
        <w:rPr>
          <w:lang w:eastAsia="it-IT"/>
        </w:rPr>
        <w:t>s</w:t>
      </w:r>
      <w:r w:rsidR="00FF005A">
        <w:rPr>
          <w:lang w:eastAsia="it-IT"/>
        </w:rPr>
        <w:t xml:space="preserve"> platform</w:t>
      </w:r>
      <w:r w:rsidR="00B6641D">
        <w:rPr>
          <w:lang w:eastAsia="it-IT"/>
        </w:rPr>
        <w:t xml:space="preserve"> based on OpenEdX</w:t>
      </w:r>
      <w:r w:rsidR="005C32BD">
        <w:rPr>
          <w:lang w:eastAsia="it-IT"/>
        </w:rPr>
        <w:t xml:space="preserve"> </w:t>
      </w:r>
      <w:r w:rsidR="00B6641D">
        <w:rPr>
          <w:lang w:eastAsia="it-IT"/>
        </w:rPr>
        <w:t>technology.</w:t>
      </w:r>
      <w:r w:rsidR="002A22FE">
        <w:rPr>
          <w:lang w:eastAsia="it-IT"/>
        </w:rPr>
        <w:t xml:space="preserve"> </w:t>
      </w:r>
      <w:r w:rsidR="00A25020">
        <w:rPr>
          <w:lang w:eastAsia="it-IT"/>
        </w:rPr>
        <w:t>In this platform, there is</w:t>
      </w:r>
      <w:r>
        <w:rPr>
          <w:lang w:eastAsia="it-IT"/>
        </w:rPr>
        <w:t xml:space="preserve"> a distinction in the role</w:t>
      </w:r>
      <w:r w:rsidR="00B32C72">
        <w:rPr>
          <w:lang w:eastAsia="it-IT"/>
        </w:rPr>
        <w:t>s</w:t>
      </w:r>
      <w:r>
        <w:rPr>
          <w:lang w:eastAsia="it-IT"/>
        </w:rPr>
        <w:t xml:space="preserve"> of the instructor, </w:t>
      </w:r>
      <w:r w:rsidR="002B7538">
        <w:rPr>
          <w:lang w:eastAsia="it-IT"/>
        </w:rPr>
        <w:t xml:space="preserve">the forum </w:t>
      </w:r>
      <w:r>
        <w:rPr>
          <w:lang w:eastAsia="it-IT"/>
        </w:rPr>
        <w:t>moderator and teaching assistant</w:t>
      </w:r>
      <w:r w:rsidR="00DD525C">
        <w:rPr>
          <w:lang w:eastAsia="it-IT"/>
        </w:rPr>
        <w:t xml:space="preserve"> of an online course</w:t>
      </w:r>
      <w:r>
        <w:rPr>
          <w:lang w:eastAsia="it-IT"/>
        </w:rPr>
        <w:t>.</w:t>
      </w:r>
      <w:r w:rsidR="00771552">
        <w:rPr>
          <w:lang w:eastAsia="it-IT"/>
        </w:rPr>
        <w:t xml:space="preserve"> I</w:t>
      </w:r>
      <w:r w:rsidR="00CE628C">
        <w:rPr>
          <w:lang w:eastAsia="it-IT"/>
        </w:rPr>
        <w:t>nstructor is the main teacher of the course, he performs the video lectures, provides the course’s content</w:t>
      </w:r>
      <w:r w:rsidR="00006816">
        <w:rPr>
          <w:lang w:eastAsia="it-IT"/>
        </w:rPr>
        <w:t xml:space="preserve"> and rarely participates in the forum to answer to other learners’</w:t>
      </w:r>
      <w:r w:rsidR="0042441B">
        <w:rPr>
          <w:lang w:eastAsia="it-IT"/>
        </w:rPr>
        <w:t xml:space="preserve"> questions</w:t>
      </w:r>
      <w:r w:rsidR="00C26AEF">
        <w:rPr>
          <w:lang w:eastAsia="it-IT"/>
        </w:rPr>
        <w:t xml:space="preserve">. The moderator’s role is to maintain a healthy climate within the course’s discussion forum, delete improper messages </w:t>
      </w:r>
      <w:r w:rsidR="009321AE">
        <w:rPr>
          <w:lang w:eastAsia="it-IT"/>
        </w:rPr>
        <w:t>and intervene if a message does not</w:t>
      </w:r>
      <w:r w:rsidR="00C26AEF">
        <w:rPr>
          <w:lang w:eastAsia="it-IT"/>
        </w:rPr>
        <w:t xml:space="preserve"> comply with the forum’s rules (e.g. posting solution</w:t>
      </w:r>
      <w:r w:rsidR="00542B3B">
        <w:rPr>
          <w:lang w:eastAsia="it-IT"/>
        </w:rPr>
        <w:t>s</w:t>
      </w:r>
      <w:r w:rsidR="00C26AEF">
        <w:rPr>
          <w:lang w:eastAsia="it-IT"/>
        </w:rPr>
        <w:t xml:space="preserve"> of </w:t>
      </w:r>
      <w:r w:rsidR="00D06F23">
        <w:rPr>
          <w:lang w:eastAsia="it-IT"/>
        </w:rPr>
        <w:t xml:space="preserve">the </w:t>
      </w:r>
      <w:r w:rsidR="00C26AEF">
        <w:rPr>
          <w:lang w:eastAsia="it-IT"/>
        </w:rPr>
        <w:t>course’s assignments).</w:t>
      </w:r>
      <w:r w:rsidR="002D0F79">
        <w:rPr>
          <w:lang w:eastAsia="it-IT"/>
        </w:rPr>
        <w:t xml:space="preserve"> Teaching assistant</w:t>
      </w:r>
      <w:r w:rsidR="00253D5B">
        <w:rPr>
          <w:lang w:eastAsia="it-IT"/>
        </w:rPr>
        <w:t>, on the other hand,</w:t>
      </w:r>
      <w:r w:rsidR="002D0F79">
        <w:rPr>
          <w:lang w:eastAsia="it-IT"/>
        </w:rPr>
        <w:t xml:space="preserve"> </w:t>
      </w:r>
      <w:r w:rsidR="001E55C4">
        <w:rPr>
          <w:lang w:eastAsia="it-IT"/>
        </w:rPr>
        <w:t>is a learner</w:t>
      </w:r>
      <w:r w:rsidR="007D46D6">
        <w:rPr>
          <w:lang w:eastAsia="it-IT"/>
        </w:rPr>
        <w:t>,</w:t>
      </w:r>
      <w:r w:rsidR="001E55C4">
        <w:rPr>
          <w:lang w:eastAsia="it-IT"/>
        </w:rPr>
        <w:t xml:space="preserve"> who</w:t>
      </w:r>
      <w:r w:rsidR="00BB7809">
        <w:rPr>
          <w:lang w:eastAsia="it-IT"/>
        </w:rPr>
        <w:t xml:space="preserve"> </w:t>
      </w:r>
      <w:commentRangeStart w:id="1"/>
      <w:r w:rsidR="008A316E">
        <w:rPr>
          <w:lang w:eastAsia="it-IT"/>
        </w:rPr>
        <w:t>is</w:t>
      </w:r>
      <w:r w:rsidR="00965D21">
        <w:rPr>
          <w:lang w:eastAsia="it-IT"/>
        </w:rPr>
        <w:t xml:space="preserve"> informally </w:t>
      </w:r>
      <w:r w:rsidR="001707FA">
        <w:rPr>
          <w:lang w:eastAsia="it-IT"/>
        </w:rPr>
        <w:t>authorized</w:t>
      </w:r>
      <w:commentRangeEnd w:id="1"/>
      <w:r w:rsidR="00BA6E65">
        <w:rPr>
          <w:rStyle w:val="CommentReference"/>
        </w:rPr>
        <w:commentReference w:id="1"/>
      </w:r>
      <w:r w:rsidR="00FA1AA7">
        <w:rPr>
          <w:lang w:eastAsia="it-IT"/>
        </w:rPr>
        <w:t xml:space="preserve"> by the course’s staff</w:t>
      </w:r>
      <w:r w:rsidR="001707FA">
        <w:rPr>
          <w:lang w:eastAsia="it-IT"/>
        </w:rPr>
        <w:t xml:space="preserve"> to help other l</w:t>
      </w:r>
      <w:r w:rsidR="005E43AC">
        <w:rPr>
          <w:lang w:eastAsia="it-IT"/>
        </w:rPr>
        <w:t xml:space="preserve">earners within discussion forum, answer to their questions and </w:t>
      </w:r>
      <w:r w:rsidR="00F227CC">
        <w:rPr>
          <w:lang w:eastAsia="it-IT"/>
        </w:rPr>
        <w:t>improve their learning experience</w:t>
      </w:r>
      <w:r w:rsidR="005E43AC">
        <w:rPr>
          <w:lang w:eastAsia="it-IT"/>
        </w:rPr>
        <w:t>.</w:t>
      </w:r>
      <w:r w:rsidR="008D0AD3">
        <w:rPr>
          <w:lang w:eastAsia="it-IT"/>
        </w:rPr>
        <w:t xml:space="preserve"> He is usually a high-graded learner</w:t>
      </w:r>
      <w:r w:rsidR="00211228">
        <w:rPr>
          <w:lang w:eastAsia="it-IT"/>
        </w:rPr>
        <w:t>,</w:t>
      </w:r>
      <w:r w:rsidR="008D0AD3">
        <w:rPr>
          <w:lang w:eastAsia="it-IT"/>
        </w:rPr>
        <w:t xml:space="preserve"> with high-level of engagement</w:t>
      </w:r>
      <w:r w:rsidR="00212FC2">
        <w:rPr>
          <w:lang w:eastAsia="it-IT"/>
        </w:rPr>
        <w:t xml:space="preserve"> within the course</w:t>
      </w:r>
      <w:r w:rsidR="008D0AD3">
        <w:rPr>
          <w:lang w:eastAsia="it-IT"/>
        </w:rPr>
        <w:t xml:space="preserve"> and he voluntarily accepts this role.</w:t>
      </w:r>
      <w:r w:rsidR="00F7555A">
        <w:rPr>
          <w:lang w:eastAsia="it-IT"/>
        </w:rPr>
        <w:t xml:space="preserve"> This role is quite unusual because in most MOOC platforms the course’s personnel provides this kind of assistance to learners</w:t>
      </w:r>
      <w:r w:rsidR="009A0EEE">
        <w:rPr>
          <w:lang w:eastAsia="it-IT"/>
        </w:rPr>
        <w:t>, within specific restrictions and rules</w:t>
      </w:r>
      <w:r w:rsidR="00F7555A">
        <w:rPr>
          <w:lang w:eastAsia="it-IT"/>
        </w:rPr>
        <w:t>.</w:t>
      </w:r>
      <w:r w:rsidR="009A0EEE">
        <w:rPr>
          <w:lang w:eastAsia="it-IT"/>
        </w:rPr>
        <w:t xml:space="preserve"> In this context, teaching assistants’ role is quite different because they are also learners of the course and their behavior</w:t>
      </w:r>
      <w:r w:rsidR="00117773">
        <w:rPr>
          <w:lang w:eastAsia="it-IT"/>
        </w:rPr>
        <w:t xml:space="preserve"> and intervention</w:t>
      </w:r>
      <w:r w:rsidR="009A0EEE">
        <w:rPr>
          <w:lang w:eastAsia="it-IT"/>
        </w:rPr>
        <w:t xml:space="preserve"> might </w:t>
      </w:r>
      <w:r w:rsidR="006A1C0F">
        <w:rPr>
          <w:lang w:eastAsia="it-IT"/>
        </w:rPr>
        <w:t>reveal</w:t>
      </w:r>
      <w:r w:rsidR="009A0EEE">
        <w:rPr>
          <w:lang w:eastAsia="it-IT"/>
        </w:rPr>
        <w:t xml:space="preserve"> </w:t>
      </w:r>
      <w:r w:rsidR="004A7355">
        <w:rPr>
          <w:lang w:eastAsia="it-IT"/>
        </w:rPr>
        <w:t>interesting</w:t>
      </w:r>
      <w:r w:rsidR="009A0EEE">
        <w:rPr>
          <w:lang w:eastAsia="it-IT"/>
        </w:rPr>
        <w:t xml:space="preserve"> characteristics. </w:t>
      </w:r>
      <w:r w:rsidR="009A660E">
        <w:rPr>
          <w:lang w:eastAsia="it-IT"/>
        </w:rPr>
        <w:t>In both courses</w:t>
      </w:r>
      <w:r w:rsidR="00EE3EC8">
        <w:rPr>
          <w:lang w:eastAsia="it-IT"/>
        </w:rPr>
        <w:t>,</w:t>
      </w:r>
      <w:r w:rsidR="009A660E">
        <w:rPr>
          <w:lang w:eastAsia="it-IT"/>
        </w:rPr>
        <w:t xml:space="preserve"> teaching assistants </w:t>
      </w:r>
      <w:r w:rsidR="00610CD7">
        <w:rPr>
          <w:lang w:eastAsia="it-IT"/>
        </w:rPr>
        <w:t>intervened</w:t>
      </w:r>
      <w:r w:rsidR="00755EFD">
        <w:rPr>
          <w:lang w:eastAsia="it-IT"/>
        </w:rPr>
        <w:t xml:space="preserve"> in forum </w:t>
      </w:r>
      <w:r w:rsidR="00604492">
        <w:rPr>
          <w:lang w:eastAsia="it-IT"/>
        </w:rPr>
        <w:t xml:space="preserve">discussions </w:t>
      </w:r>
      <w:r w:rsidR="00755EFD">
        <w:rPr>
          <w:lang w:eastAsia="it-IT"/>
        </w:rPr>
        <w:t>and offered help to other learners, but the question is if the different subject matter of the courses can result in d</w:t>
      </w:r>
      <w:r w:rsidR="000426DB">
        <w:rPr>
          <w:lang w:eastAsia="it-IT"/>
        </w:rPr>
        <w:t>ifferent characteristics in these</w:t>
      </w:r>
      <w:r w:rsidR="00755EFD">
        <w:rPr>
          <w:lang w:eastAsia="it-IT"/>
        </w:rPr>
        <w:t xml:space="preserve"> type</w:t>
      </w:r>
      <w:r w:rsidR="000426DB">
        <w:rPr>
          <w:lang w:eastAsia="it-IT"/>
        </w:rPr>
        <w:t>s</w:t>
      </w:r>
      <w:r w:rsidR="00755EFD">
        <w:rPr>
          <w:lang w:eastAsia="it-IT"/>
        </w:rPr>
        <w:t xml:space="preserve"> of interaction</w:t>
      </w:r>
      <w:r w:rsidR="009D0DD8">
        <w:rPr>
          <w:lang w:eastAsia="it-IT"/>
        </w:rPr>
        <w:t>s</w:t>
      </w:r>
      <w:r w:rsidR="00755EFD">
        <w:rPr>
          <w:lang w:eastAsia="it-IT"/>
        </w:rPr>
        <w:t>.</w:t>
      </w:r>
    </w:p>
    <w:p w14:paraId="2158BAB2" w14:textId="77777777" w:rsidR="00237037" w:rsidRDefault="006D6DBC" w:rsidP="00184FAB">
      <w:pPr>
        <w:pStyle w:val="Para"/>
        <w:rPr>
          <w:lang w:eastAsia="it-IT"/>
        </w:rPr>
      </w:pPr>
      <w:r>
        <w:rPr>
          <w:lang w:eastAsia="it-IT"/>
        </w:rPr>
        <w:t>Specifically, in this work we ask the following research questions:</w:t>
      </w:r>
    </w:p>
    <w:p w14:paraId="63FEFCA1" w14:textId="353FA394" w:rsidR="005F0714" w:rsidRDefault="00D460DA" w:rsidP="00184FAB">
      <w:pPr>
        <w:pStyle w:val="Para"/>
        <w:numPr>
          <w:ilvl w:val="0"/>
          <w:numId w:val="33"/>
        </w:numPr>
        <w:rPr>
          <w:lang w:eastAsia="it-IT"/>
        </w:rPr>
      </w:pPr>
      <w:r>
        <w:rPr>
          <w:lang w:eastAsia="it-IT"/>
        </w:rPr>
        <w:t xml:space="preserve">Are </w:t>
      </w:r>
      <w:r w:rsidR="002A1DB9">
        <w:rPr>
          <w:lang w:eastAsia="it-IT"/>
        </w:rPr>
        <w:t>the</w:t>
      </w:r>
      <w:r>
        <w:rPr>
          <w:lang w:eastAsia="it-IT"/>
        </w:rPr>
        <w:t>re</w:t>
      </w:r>
      <w:r w:rsidR="002A1DB9">
        <w:rPr>
          <w:lang w:eastAsia="it-IT"/>
        </w:rPr>
        <w:t xml:space="preserve"> </w:t>
      </w:r>
      <w:r w:rsidR="003C7927">
        <w:rPr>
          <w:lang w:eastAsia="it-IT"/>
        </w:rPr>
        <w:t xml:space="preserve">any </w:t>
      </w:r>
      <w:r w:rsidR="002A1DB9">
        <w:rPr>
          <w:lang w:eastAsia="it-IT"/>
        </w:rPr>
        <w:t xml:space="preserve">differences </w:t>
      </w:r>
      <w:r w:rsidR="00786C94">
        <w:rPr>
          <w:lang w:eastAsia="it-IT"/>
        </w:rPr>
        <w:t>in teaching assistant intervention</w:t>
      </w:r>
      <w:r w:rsidR="008B6606">
        <w:rPr>
          <w:lang w:eastAsia="it-IT"/>
        </w:rPr>
        <w:t>s</w:t>
      </w:r>
      <w:r w:rsidR="00786C94">
        <w:rPr>
          <w:lang w:eastAsia="it-IT"/>
        </w:rPr>
        <w:t xml:space="preserve"> </w:t>
      </w:r>
      <w:r w:rsidR="00D81858">
        <w:rPr>
          <w:lang w:eastAsia="it-IT"/>
        </w:rPr>
        <w:t>within the discussion forum of</w:t>
      </w:r>
      <w:r w:rsidR="00786C94">
        <w:rPr>
          <w:lang w:eastAsia="it-IT"/>
        </w:rPr>
        <w:t xml:space="preserve"> two courses with different subject matter?</w:t>
      </w:r>
    </w:p>
    <w:p w14:paraId="482E8EA5" w14:textId="65733FA7" w:rsidR="008F67E9" w:rsidRDefault="0011208A" w:rsidP="00184FAB">
      <w:pPr>
        <w:pStyle w:val="Para"/>
        <w:numPr>
          <w:ilvl w:val="0"/>
          <w:numId w:val="33"/>
        </w:numPr>
        <w:rPr>
          <w:lang w:eastAsia="it-IT"/>
        </w:rPr>
      </w:pPr>
      <w:r>
        <w:rPr>
          <w:lang w:eastAsia="it-IT"/>
        </w:rPr>
        <w:t>If yes, then what differences are there observed in teaching assistants’ interaction with other learners</w:t>
      </w:r>
      <w:r w:rsidR="008B6606">
        <w:rPr>
          <w:lang w:eastAsia="it-IT"/>
        </w:rPr>
        <w:t xml:space="preserve"> and why they occur</w:t>
      </w:r>
      <w:r>
        <w:rPr>
          <w:lang w:eastAsia="it-IT"/>
        </w:rPr>
        <w:t>?</w:t>
      </w:r>
    </w:p>
    <w:p w14:paraId="3D2327D5" w14:textId="7C0E2680" w:rsidR="00B37D30" w:rsidRDefault="00673BE1" w:rsidP="00184FAB">
      <w:pPr>
        <w:pStyle w:val="Para"/>
        <w:rPr>
          <w:lang w:eastAsia="it-IT"/>
        </w:rPr>
      </w:pPr>
      <w:r>
        <w:rPr>
          <w:lang w:eastAsia="it-IT"/>
        </w:rPr>
        <w:t xml:space="preserve">We consider that answering these research questions will give us important insights about how teaching assistants behave within </w:t>
      </w:r>
      <w:r w:rsidR="001D0AD0">
        <w:rPr>
          <w:lang w:eastAsia="it-IT"/>
        </w:rPr>
        <w:t xml:space="preserve">courses with different subject matters </w:t>
      </w:r>
      <w:r>
        <w:rPr>
          <w:lang w:eastAsia="it-IT"/>
        </w:rPr>
        <w:t xml:space="preserve">discussion forum and </w:t>
      </w:r>
      <w:r w:rsidR="000E41C4">
        <w:rPr>
          <w:lang w:eastAsia="it-IT"/>
        </w:rPr>
        <w:t>provide us implications for designing discussion interventions in MOOCs</w:t>
      </w:r>
      <w:r w:rsidR="008B6606">
        <w:rPr>
          <w:lang w:eastAsia="it-IT"/>
        </w:rPr>
        <w:t xml:space="preserve"> in the future</w:t>
      </w:r>
      <w:r w:rsidR="000E41C4">
        <w:rPr>
          <w:lang w:eastAsia="it-IT"/>
        </w:rPr>
        <w:t>.</w:t>
      </w:r>
    </w:p>
    <w:p w14:paraId="08BBF2B2" w14:textId="17892ABE" w:rsidR="00F07759" w:rsidRDefault="0020316F" w:rsidP="00184FAB">
      <w:pPr>
        <w:pStyle w:val="Para"/>
        <w:rPr>
          <w:lang w:eastAsia="it-IT"/>
        </w:rPr>
      </w:pPr>
      <w:r>
        <w:rPr>
          <w:lang w:eastAsia="it-IT"/>
        </w:rPr>
        <w:t xml:space="preserve">In this work, </w:t>
      </w:r>
      <w:r w:rsidR="00F07759">
        <w:rPr>
          <w:lang w:eastAsia="it-IT"/>
        </w:rPr>
        <w:t>to answer these research questions</w:t>
      </w:r>
      <w:r w:rsidR="00F11856">
        <w:rPr>
          <w:lang w:eastAsia="it-IT"/>
        </w:rPr>
        <w:t>,</w:t>
      </w:r>
      <w:r w:rsidR="00F07759">
        <w:rPr>
          <w:lang w:eastAsia="it-IT"/>
        </w:rPr>
        <w:t xml:space="preserve"> we </w:t>
      </w:r>
      <w:r w:rsidR="009F0607">
        <w:rPr>
          <w:lang w:eastAsia="it-IT"/>
        </w:rPr>
        <w:t>perform</w:t>
      </w:r>
      <w:r w:rsidR="00F07759">
        <w:rPr>
          <w:lang w:eastAsia="it-IT"/>
        </w:rPr>
        <w:t xml:space="preserve"> a </w:t>
      </w:r>
      <w:r w:rsidR="009F0607">
        <w:rPr>
          <w:lang w:eastAsia="it-IT"/>
        </w:rPr>
        <w:t>qualitative</w:t>
      </w:r>
      <w:r w:rsidR="00F07759">
        <w:rPr>
          <w:lang w:eastAsia="it-IT"/>
        </w:rPr>
        <w:t xml:space="preserve"> </w:t>
      </w:r>
      <w:r w:rsidR="00187418">
        <w:rPr>
          <w:lang w:eastAsia="it-IT"/>
        </w:rPr>
        <w:t>analysis</w:t>
      </w:r>
      <w:r w:rsidR="00F07759">
        <w:rPr>
          <w:lang w:eastAsia="it-IT"/>
        </w:rPr>
        <w:t xml:space="preserve"> </w:t>
      </w:r>
      <w:r w:rsidR="00F11856">
        <w:rPr>
          <w:lang w:eastAsia="it-IT"/>
        </w:rPr>
        <w:t>on teaching</w:t>
      </w:r>
      <w:r w:rsidR="00FB38D2">
        <w:rPr>
          <w:lang w:eastAsia="it-IT"/>
        </w:rPr>
        <w:t xml:space="preserve"> assistants</w:t>
      </w:r>
      <w:r w:rsidR="00EB747F">
        <w:rPr>
          <w:lang w:eastAsia="it-IT"/>
        </w:rPr>
        <w:t>’</w:t>
      </w:r>
      <w:r w:rsidR="00FB38D2">
        <w:rPr>
          <w:lang w:eastAsia="it-IT"/>
        </w:rPr>
        <w:t xml:space="preserve"> messages. We choose randomly</w:t>
      </w:r>
      <w:r w:rsidR="00F11856">
        <w:rPr>
          <w:lang w:eastAsia="it-IT"/>
        </w:rPr>
        <w:t xml:space="preserve"> </w:t>
      </w:r>
      <w:r w:rsidR="00187418">
        <w:rPr>
          <w:lang w:eastAsia="it-IT"/>
        </w:rPr>
        <w:t>a subset of</w:t>
      </w:r>
      <w:r w:rsidR="00721F57">
        <w:rPr>
          <w:lang w:eastAsia="it-IT"/>
        </w:rPr>
        <w:t xml:space="preserve"> 200</w:t>
      </w:r>
      <w:r w:rsidR="00187418">
        <w:rPr>
          <w:lang w:eastAsia="it-IT"/>
        </w:rPr>
        <w:t xml:space="preserve"> discussions</w:t>
      </w:r>
      <w:r w:rsidR="00F11856">
        <w:rPr>
          <w:lang w:eastAsia="it-IT"/>
        </w:rPr>
        <w:t xml:space="preserve"> teaching assistants intervened to</w:t>
      </w:r>
      <w:r w:rsidR="008655F0">
        <w:rPr>
          <w:lang w:eastAsia="it-IT"/>
        </w:rPr>
        <w:t>,</w:t>
      </w:r>
      <w:r w:rsidR="00F11856">
        <w:rPr>
          <w:lang w:eastAsia="it-IT"/>
        </w:rPr>
        <w:t xml:space="preserve"> </w:t>
      </w:r>
      <w:r w:rsidR="00187418">
        <w:rPr>
          <w:lang w:eastAsia="it-IT"/>
        </w:rPr>
        <w:t>for each course</w:t>
      </w:r>
      <w:r w:rsidR="00F11856">
        <w:rPr>
          <w:lang w:eastAsia="it-IT"/>
        </w:rPr>
        <w:t>.</w:t>
      </w:r>
      <w:r w:rsidR="008655F0">
        <w:rPr>
          <w:lang w:eastAsia="it-IT"/>
        </w:rPr>
        <w:t xml:space="preserve"> Next, </w:t>
      </w:r>
      <w:r w:rsidR="00F5711D">
        <w:rPr>
          <w:lang w:eastAsia="it-IT"/>
        </w:rPr>
        <w:t xml:space="preserve">we use </w:t>
      </w:r>
      <w:r w:rsidR="00756E6D">
        <w:rPr>
          <w:lang w:eastAsia="it-IT"/>
        </w:rPr>
        <w:t xml:space="preserve">a </w:t>
      </w:r>
      <w:r w:rsidR="00F5711D">
        <w:rPr>
          <w:lang w:eastAsia="it-IT"/>
        </w:rPr>
        <w:t>hybrid</w:t>
      </w:r>
      <w:r w:rsidR="008655F0">
        <w:rPr>
          <w:lang w:eastAsia="it-IT"/>
        </w:rPr>
        <w:t xml:space="preserve"> coding scheme based on </w:t>
      </w:r>
      <w:r w:rsidR="004A21DC">
        <w:rPr>
          <w:rFonts w:eastAsia="Verdana"/>
          <w14:ligatures w14:val="standard"/>
        </w:rPr>
        <w:t xml:space="preserve">Chandrasekaran’s taxonomy, which includes only the instructor intervention categories, to label teaching assistants’ messages. </w:t>
      </w:r>
      <w:r w:rsidR="00FB38D2">
        <w:rPr>
          <w:rFonts w:eastAsia="Verdana"/>
          <w14:ligatures w14:val="standard"/>
        </w:rPr>
        <w:t xml:space="preserve">Two coders performed the labeling </w:t>
      </w:r>
      <w:r w:rsidR="00EB06A6">
        <w:rPr>
          <w:rFonts w:eastAsia="Verdana"/>
          <w14:ligatures w14:val="standard"/>
        </w:rPr>
        <w:t>of the messages</w:t>
      </w:r>
      <w:r w:rsidR="009D14B6">
        <w:rPr>
          <w:rFonts w:eastAsia="Verdana"/>
          <w14:ligatures w14:val="standard"/>
        </w:rPr>
        <w:t xml:space="preserve"> in the coding scheme categories</w:t>
      </w:r>
      <w:r w:rsidR="00EB06A6">
        <w:rPr>
          <w:rFonts w:eastAsia="Verdana"/>
          <w14:ligatures w14:val="standard"/>
        </w:rPr>
        <w:t>.</w:t>
      </w:r>
      <w:r w:rsidR="00583D1F">
        <w:rPr>
          <w:lang w:eastAsia="it-IT"/>
        </w:rPr>
        <w:t xml:space="preserve"> </w:t>
      </w:r>
      <w:r w:rsidR="00EF3805">
        <w:rPr>
          <w:lang w:eastAsia="it-IT"/>
        </w:rPr>
        <w:t>The results and discussion are presented below.</w:t>
      </w:r>
    </w:p>
    <w:p w14:paraId="2D5A41C0" w14:textId="77777777" w:rsidR="003B5AC5" w:rsidRDefault="003B5AC5" w:rsidP="003B5AC5">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7A99273B" w14:textId="77777777" w:rsidR="003C36A1" w:rsidRPr="00586A35" w:rsidRDefault="003C36A1" w:rsidP="003C36A1">
      <w:pPr>
        <w:pStyle w:val="Head2"/>
        <w:rPr>
          <w14:ligatures w14:val="standard"/>
        </w:rPr>
      </w:pPr>
      <w:r>
        <w:rPr>
          <w:rStyle w:val="Label"/>
          <w14:ligatures w14:val="standard"/>
        </w:rPr>
        <w:t>2</w:t>
      </w:r>
      <w:r w:rsidRPr="00586A35">
        <w:rPr>
          <w:rStyle w:val="Label"/>
          <w14:ligatures w14:val="standard"/>
        </w:rPr>
        <w:t>.1</w:t>
      </w:r>
      <w:r>
        <w:rPr>
          <w14:ligatures w14:val="standard"/>
        </w:rPr>
        <w:tab/>
      </w:r>
      <w:r w:rsidR="00561ABA">
        <w:rPr>
          <w14:ligatures w14:val="standard"/>
        </w:rPr>
        <w:t>Research on instructor i</w:t>
      </w:r>
      <w:r>
        <w:rPr>
          <w14:ligatures w14:val="standard"/>
        </w:rPr>
        <w:t>ntervention</w:t>
      </w:r>
      <w:r w:rsidR="00561ABA">
        <w:rPr>
          <w14:ligatures w14:val="standard"/>
        </w:rPr>
        <w:t xml:space="preserve"> in discussion forums</w:t>
      </w:r>
    </w:p>
    <w:p w14:paraId="60830362" w14:textId="08C10DD2" w:rsidR="00DA3AFD" w:rsidRDefault="00DA49B4" w:rsidP="00184FAB">
      <w:pPr>
        <w:pStyle w:val="Para"/>
        <w:rPr>
          <w:lang w:eastAsia="it-IT"/>
        </w:rPr>
      </w:pPr>
      <w:r>
        <w:rPr>
          <w:lang w:eastAsia="it-IT"/>
        </w:rPr>
        <w:t>Instructor and teaching assistant intervention within the discussion forum</w:t>
      </w:r>
      <w:r w:rsidR="001466C0">
        <w:rPr>
          <w:lang w:eastAsia="it-IT"/>
        </w:rPr>
        <w:t xml:space="preserve"> has been a topic of interest of</w:t>
      </w:r>
      <w:r>
        <w:rPr>
          <w:lang w:eastAsia="it-IT"/>
        </w:rPr>
        <w:t xml:space="preserve"> many studies. </w:t>
      </w:r>
      <w:r w:rsidR="00C02F72">
        <w:rPr>
          <w:lang w:eastAsia="it-IT"/>
        </w:rPr>
        <w:t xml:space="preserve">In </w:t>
      </w:r>
      <w:r w:rsidR="00BC1DBA">
        <w:rPr>
          <w:lang w:eastAsia="it-IT"/>
        </w:rPr>
        <w:t>his</w:t>
      </w:r>
      <w:r w:rsidR="00C02F72">
        <w:rPr>
          <w:lang w:eastAsia="it-IT"/>
        </w:rPr>
        <w:t xml:space="preserve"> study, </w:t>
      </w:r>
      <w:r w:rsidR="00877C4B">
        <w:rPr>
          <w:lang w:eastAsia="it-IT"/>
        </w:rPr>
        <w:t>Tomkin</w:t>
      </w:r>
      <w:r w:rsidR="00A87D7E">
        <w:rPr>
          <w:lang w:eastAsia="it-IT"/>
        </w:rPr>
        <w:t xml:space="preserve"> </w:t>
      </w:r>
      <w:r w:rsidR="00C02F72">
        <w:rPr>
          <w:lang w:eastAsia="it-IT"/>
        </w:rPr>
        <w:t>[8]</w:t>
      </w:r>
      <w:r w:rsidR="00877C4B">
        <w:rPr>
          <w:lang w:eastAsia="it-IT"/>
        </w:rPr>
        <w:t xml:space="preserve"> </w:t>
      </w:r>
      <w:r w:rsidR="00F827F3">
        <w:rPr>
          <w:lang w:eastAsia="it-IT"/>
        </w:rPr>
        <w:t>investigates the impact</w:t>
      </w:r>
      <w:r w:rsidR="00877C4B">
        <w:rPr>
          <w:lang w:eastAsia="it-IT"/>
        </w:rPr>
        <w:t xml:space="preserve"> instructors and other instructional staff </w:t>
      </w:r>
      <w:r w:rsidR="00F827F3">
        <w:rPr>
          <w:lang w:eastAsia="it-IT"/>
        </w:rPr>
        <w:t>have on student learning outcome and participation rates within the discussion forum of a physics course.</w:t>
      </w:r>
      <w:r w:rsidR="00914300">
        <w:rPr>
          <w:lang w:eastAsia="it-IT"/>
        </w:rPr>
        <w:t xml:space="preserve"> By dividing enrolled students</w:t>
      </w:r>
      <w:r w:rsidR="00FB632D">
        <w:rPr>
          <w:lang w:eastAsia="it-IT"/>
        </w:rPr>
        <w:t xml:space="preserve"> in two control groups using an</w:t>
      </w:r>
      <w:r w:rsidR="00914300">
        <w:rPr>
          <w:lang w:eastAsia="it-IT"/>
        </w:rPr>
        <w:t xml:space="preserve"> A/B test, one without and the other with instructional interaction, they tried to identify differences in students’ learning outcomes. The results showed that there was no significant difference between the two groups in terms of completion rates, but did have on forum badge completion.</w:t>
      </w:r>
      <w:r w:rsidR="004D7B13">
        <w:rPr>
          <w:lang w:eastAsia="it-IT"/>
        </w:rPr>
        <w:t xml:space="preserve"> In a similar work of An [12]</w:t>
      </w:r>
      <w:r w:rsidR="00D1041C">
        <w:rPr>
          <w:lang w:eastAsia="it-IT"/>
        </w:rPr>
        <w:t>,</w:t>
      </w:r>
      <w:r w:rsidR="004D7B13">
        <w:rPr>
          <w:lang w:eastAsia="it-IT"/>
        </w:rPr>
        <w:t xml:space="preserve"> they divided students in three groups with different facilitation approaches</w:t>
      </w:r>
      <w:r w:rsidR="00417DFD">
        <w:rPr>
          <w:lang w:eastAsia="it-IT"/>
        </w:rPr>
        <w:t xml:space="preserve"> to identify differences on students</w:t>
      </w:r>
      <w:r w:rsidR="000B4F3F">
        <w:rPr>
          <w:lang w:eastAsia="it-IT"/>
        </w:rPr>
        <w:t>’</w:t>
      </w:r>
      <w:r w:rsidR="00417DFD">
        <w:rPr>
          <w:lang w:eastAsia="it-IT"/>
        </w:rPr>
        <w:t xml:space="preserve"> participation rates</w:t>
      </w:r>
      <w:r w:rsidR="004D7B13">
        <w:rPr>
          <w:lang w:eastAsia="it-IT"/>
        </w:rPr>
        <w:t>.</w:t>
      </w:r>
      <w:r w:rsidR="00C20471">
        <w:rPr>
          <w:lang w:eastAsia="it-IT"/>
        </w:rPr>
        <w:t xml:space="preserve"> In the first group instructors were responding in students’ messages directly and students should reply to at least two other student posts, </w:t>
      </w:r>
      <w:r w:rsidR="00434E65">
        <w:rPr>
          <w:lang w:eastAsia="it-IT"/>
        </w:rPr>
        <w:t xml:space="preserve">in the second the same but without being necessary to answer to other </w:t>
      </w:r>
      <w:r w:rsidR="00470AB7">
        <w:rPr>
          <w:lang w:eastAsia="it-IT"/>
        </w:rPr>
        <w:t>peer</w:t>
      </w:r>
      <w:r w:rsidR="00434E65">
        <w:rPr>
          <w:lang w:eastAsia="it-IT"/>
        </w:rPr>
        <w:t xml:space="preserve"> posts and in the third group</w:t>
      </w:r>
      <w:r w:rsidR="007312C9">
        <w:rPr>
          <w:lang w:eastAsia="it-IT"/>
        </w:rPr>
        <w:t>, students</w:t>
      </w:r>
      <w:r w:rsidR="00434E65">
        <w:rPr>
          <w:lang w:eastAsia="it-IT"/>
        </w:rPr>
        <w:t xml:space="preserve"> could </w:t>
      </w:r>
      <w:r w:rsidR="007312C9">
        <w:rPr>
          <w:lang w:eastAsia="it-IT"/>
        </w:rPr>
        <w:t xml:space="preserve">only </w:t>
      </w:r>
      <w:r w:rsidR="00434E65">
        <w:rPr>
          <w:lang w:eastAsia="it-IT"/>
        </w:rPr>
        <w:t xml:space="preserve">communicate with other </w:t>
      </w:r>
      <w:r w:rsidR="009C1C3E">
        <w:rPr>
          <w:lang w:eastAsia="it-IT"/>
        </w:rPr>
        <w:t>peers</w:t>
      </w:r>
      <w:r w:rsidR="00434E65">
        <w:rPr>
          <w:lang w:eastAsia="it-IT"/>
        </w:rPr>
        <w:t xml:space="preserve"> and not</w:t>
      </w:r>
      <w:r w:rsidR="007312C9">
        <w:rPr>
          <w:lang w:eastAsia="it-IT"/>
        </w:rPr>
        <w:t xml:space="preserve"> with</w:t>
      </w:r>
      <w:r w:rsidR="00434E65">
        <w:rPr>
          <w:lang w:eastAsia="it-IT"/>
        </w:rPr>
        <w:t xml:space="preserve"> instructors.</w:t>
      </w:r>
      <w:r w:rsidR="00657187">
        <w:rPr>
          <w:lang w:eastAsia="it-IT"/>
        </w:rPr>
        <w:t xml:space="preserve"> </w:t>
      </w:r>
      <w:r w:rsidR="00A73415">
        <w:rPr>
          <w:lang w:eastAsia="it-IT"/>
        </w:rPr>
        <w:t xml:space="preserve">Results </w:t>
      </w:r>
      <w:r w:rsidR="00550709">
        <w:rPr>
          <w:lang w:eastAsia="it-IT"/>
        </w:rPr>
        <w:t xml:space="preserve">showed that in group </w:t>
      </w:r>
      <w:r w:rsidR="00E97AD3">
        <w:rPr>
          <w:lang w:eastAsia="it-IT"/>
        </w:rPr>
        <w:t>2</w:t>
      </w:r>
      <w:r w:rsidR="00D6716C">
        <w:rPr>
          <w:lang w:eastAsia="it-IT"/>
        </w:rPr>
        <w:t>,</w:t>
      </w:r>
      <w:r w:rsidR="00A73415">
        <w:rPr>
          <w:lang w:eastAsia="it-IT"/>
        </w:rPr>
        <w:t xml:space="preserve"> </w:t>
      </w:r>
      <w:r w:rsidR="00550709">
        <w:rPr>
          <w:lang w:eastAsia="it-IT"/>
        </w:rPr>
        <w:t xml:space="preserve">interaction of students with other peers rarely occurred because students chose to communicate more with the instructors. In groups </w:t>
      </w:r>
      <w:r w:rsidR="00E97AD3">
        <w:rPr>
          <w:lang w:eastAsia="it-IT"/>
        </w:rPr>
        <w:t>1</w:t>
      </w:r>
      <w:r w:rsidR="00550709">
        <w:rPr>
          <w:lang w:eastAsia="it-IT"/>
        </w:rPr>
        <w:t xml:space="preserve"> and </w:t>
      </w:r>
      <w:r w:rsidR="00E97AD3">
        <w:rPr>
          <w:lang w:eastAsia="it-IT"/>
        </w:rPr>
        <w:t>3</w:t>
      </w:r>
      <w:r w:rsidR="00002545">
        <w:rPr>
          <w:lang w:eastAsia="it-IT"/>
        </w:rPr>
        <w:t>, students tended to more communicate with other peers when the</w:t>
      </w:r>
      <w:r w:rsidR="007F5B70">
        <w:rPr>
          <w:lang w:eastAsia="it-IT"/>
        </w:rPr>
        <w:t xml:space="preserve"> instructor</w:t>
      </w:r>
      <w:r w:rsidR="00002545">
        <w:rPr>
          <w:lang w:eastAsia="it-IT"/>
        </w:rPr>
        <w:t xml:space="preserve"> intervention was minimal.</w:t>
      </w:r>
    </w:p>
    <w:p w14:paraId="1D25B7AC" w14:textId="2621F7BB" w:rsidR="00DC1A39" w:rsidRDefault="00403555" w:rsidP="00184FAB">
      <w:pPr>
        <w:pStyle w:val="Para"/>
        <w:rPr>
          <w:lang w:eastAsia="it-IT"/>
        </w:rPr>
      </w:pPr>
      <w:r>
        <w:rPr>
          <w:lang w:eastAsia="it-IT"/>
        </w:rPr>
        <w:t>These studies give important insights about how</w:t>
      </w:r>
      <w:r w:rsidR="002F2C23">
        <w:rPr>
          <w:lang w:eastAsia="it-IT"/>
        </w:rPr>
        <w:t xml:space="preserve"> the design of</w:t>
      </w:r>
      <w:r>
        <w:rPr>
          <w:lang w:eastAsia="it-IT"/>
        </w:rPr>
        <w:t xml:space="preserve"> instructional staff intervention </w:t>
      </w:r>
      <w:r w:rsidR="00243AE6">
        <w:rPr>
          <w:lang w:eastAsia="it-IT"/>
        </w:rPr>
        <w:t>can alter</w:t>
      </w:r>
      <w:r>
        <w:rPr>
          <w:lang w:eastAsia="it-IT"/>
        </w:rPr>
        <w:t xml:space="preserve"> learners’ participation rates in the discussion forum</w:t>
      </w:r>
      <w:r w:rsidR="00F45093">
        <w:rPr>
          <w:lang w:eastAsia="it-IT"/>
        </w:rPr>
        <w:t>.</w:t>
      </w:r>
    </w:p>
    <w:p w14:paraId="4B03F8A2" w14:textId="77777777" w:rsidR="005D1CB9" w:rsidRPr="005D1CB9" w:rsidRDefault="005D1CB9" w:rsidP="005D1CB9">
      <w:pPr>
        <w:pStyle w:val="Head2"/>
        <w:rPr>
          <w14:ligatures w14:val="standard"/>
        </w:rPr>
      </w:pPr>
      <w:r>
        <w:rPr>
          <w:rStyle w:val="Label"/>
          <w14:ligatures w14:val="standard"/>
        </w:rPr>
        <w:t>2.2</w:t>
      </w:r>
      <w:r>
        <w:rPr>
          <w14:ligatures w14:val="standard"/>
        </w:rPr>
        <w:tab/>
        <w:t>Research on forum classification tasks</w:t>
      </w:r>
    </w:p>
    <w:p w14:paraId="72662CB3" w14:textId="77777777" w:rsidR="00A26D6C" w:rsidRDefault="000C01B4" w:rsidP="00184FAB">
      <w:pPr>
        <w:pStyle w:val="Para"/>
        <w:rPr>
          <w:lang w:eastAsia="it-IT"/>
        </w:rPr>
      </w:pPr>
      <w:r>
        <w:rPr>
          <w:lang w:eastAsia="it-IT"/>
        </w:rPr>
        <w:t xml:space="preserve">In </w:t>
      </w:r>
      <w:r w:rsidR="00F561A8">
        <w:rPr>
          <w:lang w:eastAsia="it-IT"/>
        </w:rPr>
        <w:t>the field of forum classification</w:t>
      </w:r>
      <w:r w:rsidR="001F0FB1">
        <w:rPr>
          <w:lang w:eastAsia="it-IT"/>
        </w:rPr>
        <w:t xml:space="preserve"> models</w:t>
      </w:r>
      <w:r>
        <w:rPr>
          <w:lang w:eastAsia="it-IT"/>
        </w:rPr>
        <w:t xml:space="preserve">, Wise [10] </w:t>
      </w:r>
      <w:r w:rsidR="005F340E">
        <w:rPr>
          <w:lang w:eastAsia="it-IT"/>
        </w:rPr>
        <w:t xml:space="preserve">build a </w:t>
      </w:r>
      <w:r w:rsidR="001F0FB1">
        <w:rPr>
          <w:lang w:eastAsia="it-IT"/>
        </w:rPr>
        <w:t>predictive</w:t>
      </w:r>
      <w:r w:rsidR="005F340E">
        <w:rPr>
          <w:lang w:eastAsia="it-IT"/>
        </w:rPr>
        <w:t xml:space="preserve"> mod</w:t>
      </w:r>
      <w:r w:rsidR="00A71EE1">
        <w:rPr>
          <w:lang w:eastAsia="it-IT"/>
        </w:rPr>
        <w:t>el in order to categorize and i</w:t>
      </w:r>
      <w:r w:rsidR="005F340E">
        <w:rPr>
          <w:lang w:eastAsia="it-IT"/>
        </w:rPr>
        <w:t>dentify threads based on whether or not they relate to the course’s content.</w:t>
      </w:r>
      <w:r w:rsidR="00A03BE1">
        <w:rPr>
          <w:lang w:eastAsia="it-IT"/>
        </w:rPr>
        <w:t xml:space="preserve"> The results revealed some useful evidence where content-related threads contained some distinct linguistic features over the unrelated threads and the classifier accuracy was quite satisfying (&gt;0.77).</w:t>
      </w:r>
      <w:r w:rsidR="009767AB">
        <w:rPr>
          <w:lang w:eastAsia="it-IT"/>
        </w:rPr>
        <w:t xml:space="preserve"> </w:t>
      </w:r>
    </w:p>
    <w:p w14:paraId="4410BF9F" w14:textId="60F7F06B" w:rsidR="00E0247E" w:rsidRDefault="00C11F5A" w:rsidP="00184FAB">
      <w:pPr>
        <w:pStyle w:val="Para"/>
        <w:rPr>
          <w:lang w:eastAsia="it-IT"/>
        </w:rPr>
      </w:pPr>
      <w:r>
        <w:rPr>
          <w:lang w:eastAsia="it-IT"/>
        </w:rPr>
        <w:t xml:space="preserve">In his work, </w:t>
      </w:r>
      <w:r w:rsidRPr="008D1673">
        <w:rPr>
          <w:lang w:eastAsia="it-IT"/>
        </w:rPr>
        <w:t>Chandrasekaran</w:t>
      </w:r>
      <w:r>
        <w:rPr>
          <w:lang w:eastAsia="it-IT"/>
        </w:rPr>
        <w:t xml:space="preserve"> [9] studies the problem of instructor intervention in discussion forum and builds a binary classifier in order to predict whether an instructor or not must intervene in a discussion thread. The results of this study showed that such a decision problem is quite difficult to solve and the classifier’s accuracy differs in courses with different subject matter. </w:t>
      </w:r>
      <w:r w:rsidR="009767AB">
        <w:rPr>
          <w:lang w:eastAsia="it-IT"/>
        </w:rPr>
        <w:t xml:space="preserve">In another work, </w:t>
      </w:r>
      <w:r w:rsidR="009767AB" w:rsidRPr="008D1673">
        <w:rPr>
          <w:lang w:eastAsia="it-IT"/>
        </w:rPr>
        <w:t>Chandrasekaran</w:t>
      </w:r>
      <w:r w:rsidR="009767AB">
        <w:rPr>
          <w:lang w:eastAsia="it-IT"/>
        </w:rPr>
        <w:t xml:space="preserve"> [11] studies ways for automatic guidance of instructors in discussion forums. </w:t>
      </w:r>
      <w:r w:rsidR="004C0D12">
        <w:rPr>
          <w:lang w:eastAsia="it-IT"/>
        </w:rPr>
        <w:t>He proposes a new taxonomy of transactive contributions of instructors</w:t>
      </w:r>
      <w:r w:rsidR="00957E8B">
        <w:rPr>
          <w:lang w:eastAsia="it-IT"/>
        </w:rPr>
        <w:t xml:space="preserve">. </w:t>
      </w:r>
      <w:r w:rsidR="009767AB">
        <w:rPr>
          <w:lang w:eastAsia="it-IT"/>
        </w:rPr>
        <w:t>He uses natural language processing techniques to analyze discussi</w:t>
      </w:r>
      <w:r w:rsidR="0040259D">
        <w:rPr>
          <w:lang w:eastAsia="it-IT"/>
        </w:rPr>
        <w:t>on forum texts, categorize them</w:t>
      </w:r>
      <w:r w:rsidR="009767AB">
        <w:rPr>
          <w:lang w:eastAsia="it-IT"/>
        </w:rPr>
        <w:t xml:space="preserve"> and then conditional random fields (CRF), a supervised machine learning technique, to create a predictive model. He proposes a type of dashboard that would use this model and give feedback to instructors by mentioning them which threads are urgent to be intervened by them</w:t>
      </w:r>
      <w:r w:rsidR="00333DA9">
        <w:rPr>
          <w:lang w:eastAsia="it-IT"/>
        </w:rPr>
        <w:t xml:space="preserve"> and discusses the difficulties of such an implementation</w:t>
      </w:r>
      <w:r w:rsidR="009767AB">
        <w:rPr>
          <w:lang w:eastAsia="it-IT"/>
        </w:rPr>
        <w:t>.</w:t>
      </w:r>
      <w:r w:rsidR="007E1451">
        <w:rPr>
          <w:lang w:eastAsia="it-IT"/>
        </w:rPr>
        <w:t xml:space="preserve"> </w:t>
      </w:r>
    </w:p>
    <w:p w14:paraId="519421AF" w14:textId="77777777" w:rsidR="00E0247E" w:rsidRDefault="00E0247E" w:rsidP="00184FAB">
      <w:pPr>
        <w:pStyle w:val="Para"/>
        <w:rPr>
          <w:lang w:eastAsia="it-IT"/>
        </w:rPr>
      </w:pPr>
    </w:p>
    <w:p w14:paraId="0A9D12EE" w14:textId="7C5909C4" w:rsidR="00F52E56" w:rsidRDefault="00F52E56" w:rsidP="00F52E56">
      <w:pPr>
        <w:pStyle w:val="Head1"/>
        <w:spacing w:before="380"/>
        <w:rPr>
          <w14:ligatures w14:val="standard"/>
        </w:rPr>
      </w:pPr>
      <w:r>
        <w:rPr>
          <w:rStyle w:val="Label"/>
          <w14:ligatures w14:val="standard"/>
        </w:rPr>
        <w:t>3</w:t>
      </w:r>
      <w:r w:rsidRPr="00586A35">
        <w:rPr>
          <w14:ligatures w14:val="standard"/>
        </w:rPr>
        <w:t> </w:t>
      </w:r>
      <w:r w:rsidR="004A0B6F">
        <w:rPr>
          <w14:ligatures w14:val="standard"/>
        </w:rPr>
        <w:t>ANALYSIS OF TEACHING ASSISTANTS’ CONTRIBUTION</w:t>
      </w:r>
    </w:p>
    <w:p w14:paraId="0157E4A2" w14:textId="51116835" w:rsidR="00936C10" w:rsidRDefault="00936C10" w:rsidP="008137FB">
      <w:pPr>
        <w:pStyle w:val="Head2"/>
        <w:rPr>
          <w14:ligatures w14:val="standard"/>
        </w:rPr>
      </w:pPr>
      <w:r>
        <w:rPr>
          <w:rStyle w:val="Label"/>
          <w14:ligatures w14:val="standard"/>
        </w:rPr>
        <w:lastRenderedPageBreak/>
        <w:t>3</w:t>
      </w:r>
      <w:r w:rsidRPr="00586A35">
        <w:rPr>
          <w:rStyle w:val="Label"/>
          <w14:ligatures w14:val="standard"/>
        </w:rPr>
        <w:t>.1</w:t>
      </w:r>
      <w:r>
        <w:rPr>
          <w14:ligatures w14:val="standard"/>
        </w:rPr>
        <w:tab/>
      </w:r>
      <w:r w:rsidR="003F3A3D">
        <w:rPr>
          <w14:ligatures w14:val="standard"/>
        </w:rPr>
        <w:t>Context of the study</w:t>
      </w:r>
    </w:p>
    <w:p w14:paraId="64AD3E5B" w14:textId="596C4D86" w:rsidR="00B8565E" w:rsidRDefault="00177421" w:rsidP="00184FAB">
      <w:pPr>
        <w:pStyle w:val="Para"/>
        <w:rPr>
          <w:lang w:eastAsia="it-IT"/>
        </w:rPr>
      </w:pPr>
      <w:r>
        <w:rPr>
          <w:lang w:eastAsia="it-IT"/>
        </w:rPr>
        <w:t>Fo</w:t>
      </w:r>
      <w:r w:rsidR="00753BEA">
        <w:rPr>
          <w:lang w:eastAsia="it-IT"/>
        </w:rPr>
        <w:t xml:space="preserve">r this study, </w:t>
      </w:r>
      <w:r w:rsidR="001607E1">
        <w:rPr>
          <w:lang w:eastAsia="it-IT"/>
        </w:rPr>
        <w:t>we retrieved data</w:t>
      </w:r>
      <w:r w:rsidR="00753BEA">
        <w:rPr>
          <w:lang w:eastAsia="it-IT"/>
        </w:rPr>
        <w:t xml:space="preserve"> from two MOOCs offered in 2017 on the mathesis.cup.gr platform</w:t>
      </w:r>
      <w:r w:rsidR="00C31C6A">
        <w:rPr>
          <w:lang w:eastAsia="it-IT"/>
        </w:rPr>
        <w:t>.</w:t>
      </w:r>
      <w:r w:rsidR="00E92B4D">
        <w:rPr>
          <w:lang w:eastAsia="it-IT"/>
        </w:rPr>
        <w:t xml:space="preserve"> The first </w:t>
      </w:r>
      <w:r w:rsidR="000F34D7">
        <w:rPr>
          <w:lang w:eastAsia="it-IT"/>
        </w:rPr>
        <w:t>course, ‘</w:t>
      </w:r>
      <w:r w:rsidR="000F34D7" w:rsidRPr="00530292">
        <w:rPr>
          <w:i/>
          <w:lang w:eastAsia="it-IT"/>
        </w:rPr>
        <w:t>Introduction to Python’</w:t>
      </w:r>
      <w:r w:rsidR="00703113">
        <w:rPr>
          <w:lang w:eastAsia="it-IT"/>
        </w:rPr>
        <w:t xml:space="preserve"> (</w:t>
      </w:r>
      <w:r w:rsidR="009D7EDB">
        <w:rPr>
          <w:lang w:eastAsia="it-IT"/>
        </w:rPr>
        <w:t>I</w:t>
      </w:r>
      <w:r w:rsidR="00703113">
        <w:rPr>
          <w:lang w:eastAsia="it-IT"/>
        </w:rPr>
        <w:t>P)</w:t>
      </w:r>
      <w:r w:rsidR="000373F8">
        <w:rPr>
          <w:lang w:eastAsia="it-IT"/>
        </w:rPr>
        <w:t>, was an introductive course</w:t>
      </w:r>
      <w:r w:rsidR="00375542">
        <w:rPr>
          <w:lang w:eastAsia="it-IT"/>
        </w:rPr>
        <w:t xml:space="preserve"> to computer programming </w:t>
      </w:r>
      <w:r w:rsidR="00C31975">
        <w:rPr>
          <w:lang w:eastAsia="it-IT"/>
        </w:rPr>
        <w:t xml:space="preserve">through Python. The second </w:t>
      </w:r>
      <w:r w:rsidR="004F5A45">
        <w:rPr>
          <w:lang w:eastAsia="it-IT"/>
        </w:rPr>
        <w:t>course, ‘</w:t>
      </w:r>
      <w:r w:rsidR="004F5A45" w:rsidRPr="00530292">
        <w:rPr>
          <w:i/>
          <w:lang w:eastAsia="it-IT"/>
        </w:rPr>
        <w:t>World History: Man versus Divine</w:t>
      </w:r>
      <w:r w:rsidR="00530292">
        <w:rPr>
          <w:lang w:eastAsia="it-IT"/>
        </w:rPr>
        <w:t xml:space="preserve">’ </w:t>
      </w:r>
      <w:r w:rsidR="005A1131">
        <w:rPr>
          <w:lang w:eastAsia="it-IT"/>
        </w:rPr>
        <w:t>(</w:t>
      </w:r>
      <w:r w:rsidR="00FD2BD0">
        <w:rPr>
          <w:lang w:eastAsia="it-IT"/>
        </w:rPr>
        <w:t>WH</w:t>
      </w:r>
      <w:r w:rsidR="005A1131">
        <w:rPr>
          <w:lang w:eastAsia="it-IT"/>
        </w:rPr>
        <w:t>)</w:t>
      </w:r>
      <w:r w:rsidR="00E92B4D">
        <w:rPr>
          <w:lang w:eastAsia="it-IT"/>
        </w:rPr>
        <w:t xml:space="preserve">, aimed </w:t>
      </w:r>
      <w:r w:rsidR="0067202C">
        <w:rPr>
          <w:lang w:eastAsia="it-IT"/>
        </w:rPr>
        <w:t>to introduce learners to the history of Asian religions during the Second Circle of World History.</w:t>
      </w:r>
      <w:r w:rsidR="00BA0D84">
        <w:rPr>
          <w:lang w:eastAsia="it-IT"/>
        </w:rPr>
        <w:t xml:space="preserve"> </w:t>
      </w:r>
      <w:r w:rsidR="00B7172F">
        <w:rPr>
          <w:lang w:eastAsia="it-IT"/>
        </w:rPr>
        <w:t>The duration of the two courses were 6 and 9 weeks, respectively</w:t>
      </w:r>
      <w:r w:rsidR="007B6A65">
        <w:rPr>
          <w:lang w:eastAsia="it-IT"/>
        </w:rPr>
        <w:t>.</w:t>
      </w:r>
      <w:r w:rsidR="00B1180F">
        <w:rPr>
          <w:lang w:eastAsia="it-IT"/>
        </w:rPr>
        <w:t xml:space="preserve"> </w:t>
      </w:r>
      <w:r w:rsidR="00280B73" w:rsidRPr="001B2AF5">
        <w:rPr>
          <w:lang w:eastAsia="it-IT"/>
        </w:rPr>
        <w:t>The</w:t>
      </w:r>
      <w:r w:rsidR="00B22930" w:rsidRPr="001B2AF5">
        <w:rPr>
          <w:lang w:eastAsia="it-IT"/>
        </w:rPr>
        <w:t xml:space="preserve"> </w:t>
      </w:r>
      <w:r w:rsidR="00697F51" w:rsidRPr="001B2AF5">
        <w:rPr>
          <w:lang w:eastAsia="it-IT"/>
        </w:rPr>
        <w:t>instructional</w:t>
      </w:r>
      <w:r w:rsidR="00B22930" w:rsidRPr="001B2AF5">
        <w:rPr>
          <w:lang w:eastAsia="it-IT"/>
        </w:rPr>
        <w:t xml:space="preserve"> design </w:t>
      </w:r>
      <w:r w:rsidR="00280B73" w:rsidRPr="001B2AF5">
        <w:rPr>
          <w:lang w:eastAsia="it-IT"/>
        </w:rPr>
        <w:t>of</w:t>
      </w:r>
      <w:r w:rsidR="00280B73">
        <w:rPr>
          <w:lang w:eastAsia="it-IT"/>
        </w:rPr>
        <w:t xml:space="preserve"> both courses </w:t>
      </w:r>
      <w:r w:rsidR="00B22930">
        <w:rPr>
          <w:lang w:eastAsia="it-IT"/>
        </w:rPr>
        <w:t>consisted of video lectures, assignments and weekly tests</w:t>
      </w:r>
      <w:r w:rsidR="00280B73">
        <w:rPr>
          <w:lang w:eastAsia="it-IT"/>
        </w:rPr>
        <w:t>, supported by a structured forum</w:t>
      </w:r>
      <w:r w:rsidR="00B22930">
        <w:rPr>
          <w:lang w:eastAsia="it-IT"/>
        </w:rPr>
        <w:t xml:space="preserve">. </w:t>
      </w:r>
      <w:r w:rsidR="00280B73">
        <w:rPr>
          <w:lang w:eastAsia="it-IT"/>
        </w:rPr>
        <w:t xml:space="preserve">Our study was based on </w:t>
      </w:r>
      <w:r w:rsidR="003E56DF">
        <w:rPr>
          <w:lang w:eastAsia="it-IT"/>
        </w:rPr>
        <w:t xml:space="preserve">anonymized </w:t>
      </w:r>
      <w:r w:rsidR="002141E8">
        <w:rPr>
          <w:lang w:eastAsia="it-IT"/>
        </w:rPr>
        <w:t>discussion forum</w:t>
      </w:r>
      <w:r w:rsidR="00280B73">
        <w:rPr>
          <w:lang w:eastAsia="it-IT"/>
        </w:rPr>
        <w:t xml:space="preserve"> data</w:t>
      </w:r>
      <w:r w:rsidR="002141E8">
        <w:rPr>
          <w:lang w:eastAsia="it-IT"/>
        </w:rPr>
        <w:t xml:space="preserve">. </w:t>
      </w:r>
      <w:r w:rsidR="00530292">
        <w:rPr>
          <w:lang w:eastAsia="it-IT"/>
        </w:rPr>
        <w:t>S</w:t>
      </w:r>
      <w:r w:rsidR="002060FF">
        <w:rPr>
          <w:lang w:eastAsia="it-IT"/>
        </w:rPr>
        <w:t xml:space="preserve">tudents were encouraged to </w:t>
      </w:r>
      <w:r w:rsidR="00530292">
        <w:rPr>
          <w:lang w:eastAsia="it-IT"/>
        </w:rPr>
        <w:t xml:space="preserve">use the </w:t>
      </w:r>
      <w:r w:rsidR="002060FF">
        <w:rPr>
          <w:lang w:eastAsia="it-IT"/>
        </w:rPr>
        <w:t xml:space="preserve">forum </w:t>
      </w:r>
      <w:r w:rsidR="00530292">
        <w:rPr>
          <w:lang w:eastAsia="it-IT"/>
        </w:rPr>
        <w:t>and contribute by posting questions and comments related to the course. The</w:t>
      </w:r>
      <w:r w:rsidR="002060FF">
        <w:rPr>
          <w:lang w:eastAsia="it-IT"/>
        </w:rPr>
        <w:t xml:space="preserve"> participation </w:t>
      </w:r>
      <w:r w:rsidR="00530292">
        <w:rPr>
          <w:lang w:eastAsia="it-IT"/>
        </w:rPr>
        <w:t xml:space="preserve">in the forum </w:t>
      </w:r>
      <w:r w:rsidR="002060FF">
        <w:rPr>
          <w:lang w:eastAsia="it-IT"/>
        </w:rPr>
        <w:t>was optional.</w:t>
      </w:r>
      <w:r w:rsidR="002B1E5A">
        <w:rPr>
          <w:lang w:eastAsia="it-IT"/>
        </w:rPr>
        <w:t xml:space="preserve"> In </w:t>
      </w:r>
      <w:r w:rsidR="00A76E9B">
        <w:rPr>
          <w:lang w:eastAsia="it-IT"/>
        </w:rPr>
        <w:t>each</w:t>
      </w:r>
      <w:r w:rsidR="002B1E5A">
        <w:rPr>
          <w:lang w:eastAsia="it-IT"/>
        </w:rPr>
        <w:t xml:space="preserve"> </w:t>
      </w:r>
      <w:r w:rsidR="003E56DF">
        <w:rPr>
          <w:lang w:eastAsia="it-IT"/>
        </w:rPr>
        <w:t>course</w:t>
      </w:r>
      <w:r w:rsidR="002B1E5A">
        <w:rPr>
          <w:lang w:eastAsia="it-IT"/>
        </w:rPr>
        <w:t xml:space="preserve">, some </w:t>
      </w:r>
      <w:r w:rsidR="003E56DF">
        <w:rPr>
          <w:lang w:eastAsia="it-IT"/>
        </w:rPr>
        <w:t>participants emerged as</w:t>
      </w:r>
      <w:r w:rsidR="002B1E5A">
        <w:rPr>
          <w:lang w:eastAsia="it-IT"/>
        </w:rPr>
        <w:t xml:space="preserve"> </w:t>
      </w:r>
      <w:r w:rsidR="003E56DF">
        <w:rPr>
          <w:lang w:eastAsia="it-IT"/>
        </w:rPr>
        <w:t xml:space="preserve">particularly active in the forum and were available to support their fellow students, while they demonstrated good understanding of the subject matter. These </w:t>
      </w:r>
      <w:r w:rsidR="00E433E6">
        <w:rPr>
          <w:lang w:eastAsia="it-IT"/>
        </w:rPr>
        <w:t>were soon contacted by the course instructors and were assigned</w:t>
      </w:r>
      <w:r w:rsidR="003E56DF">
        <w:rPr>
          <w:lang w:eastAsia="it-IT"/>
        </w:rPr>
        <w:t xml:space="preserve"> the role of </w:t>
      </w:r>
      <w:r w:rsidR="00E433E6" w:rsidRPr="00E433E6">
        <w:rPr>
          <w:i/>
          <w:lang w:eastAsia="it-IT"/>
        </w:rPr>
        <w:t xml:space="preserve">teaching assistants </w:t>
      </w:r>
      <w:r w:rsidR="00E433E6" w:rsidRPr="00E433E6">
        <w:rPr>
          <w:lang w:eastAsia="it-IT"/>
        </w:rPr>
        <w:t>(</w:t>
      </w:r>
      <w:r w:rsidR="00E433E6" w:rsidRPr="00E433E6">
        <w:rPr>
          <w:i/>
          <w:lang w:eastAsia="it-IT"/>
        </w:rPr>
        <w:t>TAs</w:t>
      </w:r>
      <w:r w:rsidR="00E433E6" w:rsidRPr="00E433E6">
        <w:rPr>
          <w:lang w:eastAsia="it-IT"/>
        </w:rPr>
        <w:t>)</w:t>
      </w:r>
      <w:r w:rsidR="00E433E6">
        <w:rPr>
          <w:i/>
          <w:lang w:eastAsia="it-IT"/>
        </w:rPr>
        <w:t xml:space="preserve"> </w:t>
      </w:r>
      <w:r w:rsidR="00E433E6" w:rsidRPr="00E433E6">
        <w:rPr>
          <w:lang w:eastAsia="it-IT"/>
        </w:rPr>
        <w:t>and</w:t>
      </w:r>
      <w:r w:rsidR="00E433E6">
        <w:rPr>
          <w:lang w:eastAsia="it-IT"/>
        </w:rPr>
        <w:t xml:space="preserve"> were also asked to contribute in subsequent editions of the courses. </w:t>
      </w:r>
      <w:r w:rsidR="003F3A3D">
        <w:rPr>
          <w:lang w:eastAsia="it-IT"/>
        </w:rPr>
        <w:t xml:space="preserve">The number of students that took the role of teaching assistants, was three for the IP course and four for the WH course. </w:t>
      </w:r>
      <w:r w:rsidR="002B1E5A">
        <w:rPr>
          <w:lang w:eastAsia="it-IT"/>
        </w:rPr>
        <w:t>The</w:t>
      </w:r>
      <w:r w:rsidR="003F3A3D">
        <w:rPr>
          <w:lang w:eastAsia="it-IT"/>
        </w:rPr>
        <w:t xml:space="preserve"> TA’s</w:t>
      </w:r>
      <w:r w:rsidR="002B1E5A">
        <w:rPr>
          <w:lang w:eastAsia="it-IT"/>
        </w:rPr>
        <w:t xml:space="preserve"> role was</w:t>
      </w:r>
      <w:r w:rsidR="008462B0">
        <w:rPr>
          <w:lang w:eastAsia="it-IT"/>
        </w:rPr>
        <w:t xml:space="preserve"> to watch the forum discussions regularly and help other learners with their questions and problems</w:t>
      </w:r>
      <w:r w:rsidR="003F3A3D">
        <w:rPr>
          <w:lang w:eastAsia="it-IT"/>
        </w:rPr>
        <w:t xml:space="preserve"> on a voluntary basis</w:t>
      </w:r>
      <w:r w:rsidR="00703113">
        <w:rPr>
          <w:lang w:eastAsia="it-IT"/>
        </w:rPr>
        <w:t xml:space="preserve">. </w:t>
      </w:r>
    </w:p>
    <w:p w14:paraId="433AB31D" w14:textId="77777777" w:rsidR="003C04DE" w:rsidRDefault="003C04DE" w:rsidP="00184FAB">
      <w:pPr>
        <w:pStyle w:val="Para"/>
        <w:rPr>
          <w:lang w:eastAsia="it-IT"/>
        </w:rPr>
      </w:pPr>
    </w:p>
    <w:p w14:paraId="3DF6304F" w14:textId="312A6B0F" w:rsidR="003C04DE" w:rsidRDefault="00FF1AD1" w:rsidP="00184FAB">
      <w:pPr>
        <w:pStyle w:val="Para"/>
        <w:rPr>
          <w:lang w:eastAsia="it-IT"/>
        </w:rPr>
      </w:pPr>
      <w:r>
        <w:rPr>
          <w:noProof/>
        </w:rPr>
        <w:drawing>
          <wp:inline distT="0" distB="0" distL="0" distR="0" wp14:anchorId="4359E688" wp14:editId="4F9D38B0">
            <wp:extent cx="3048000" cy="1720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pdf"/>
                    <pic:cNvPicPr/>
                  </pic:nvPicPr>
                  <pic:blipFill>
                    <a:blip r:embed="rId17">
                      <a:extLst>
                        <a:ext uri="{28A0092B-C50C-407E-A947-70E740481C1C}">
                          <a14:useLocalDpi xmlns:a14="http://schemas.microsoft.com/office/drawing/2010/main" val="0"/>
                        </a:ext>
                      </a:extLst>
                    </a:blip>
                    <a:stretch>
                      <a:fillRect/>
                    </a:stretch>
                  </pic:blipFill>
                  <pic:spPr>
                    <a:xfrm>
                      <a:off x="0" y="0"/>
                      <a:ext cx="3048000" cy="1720215"/>
                    </a:xfrm>
                    <a:prstGeom prst="rect">
                      <a:avLst/>
                    </a:prstGeom>
                  </pic:spPr>
                </pic:pic>
              </a:graphicData>
            </a:graphic>
          </wp:inline>
        </w:drawing>
      </w:r>
    </w:p>
    <w:p w14:paraId="28A81932" w14:textId="3AAAA9FB" w:rsidR="003C04DE" w:rsidRPr="00980547" w:rsidRDefault="003C04DE" w:rsidP="00184FAB">
      <w:pPr>
        <w:pStyle w:val="Para"/>
        <w:rPr>
          <w:b/>
          <w:lang w:eastAsia="it-IT"/>
        </w:rPr>
      </w:pPr>
      <w:r w:rsidRPr="00980547">
        <w:rPr>
          <w:b/>
          <w:lang w:eastAsia="it-IT"/>
        </w:rPr>
        <w:t>Figure 1: Forum structure</w:t>
      </w:r>
      <w:r w:rsidR="00184FAB" w:rsidRPr="00980547">
        <w:rPr>
          <w:b/>
          <w:lang w:eastAsia="it-IT"/>
        </w:rPr>
        <w:t>: threads, posts, replies</w:t>
      </w:r>
    </w:p>
    <w:p w14:paraId="26840EB2" w14:textId="1BC49A3E" w:rsidR="002E1AFE" w:rsidRPr="00586A35" w:rsidRDefault="002E1AFE" w:rsidP="002E1AFE">
      <w:pPr>
        <w:pStyle w:val="Head2"/>
        <w:rPr>
          <w14:ligatures w14:val="standard"/>
        </w:rPr>
      </w:pPr>
      <w:r>
        <w:rPr>
          <w:rStyle w:val="Label"/>
          <w14:ligatures w14:val="standard"/>
        </w:rPr>
        <w:t>3.2</w:t>
      </w:r>
      <w:r>
        <w:rPr>
          <w14:ligatures w14:val="standard"/>
        </w:rPr>
        <w:tab/>
        <w:t>Analysis of data</w:t>
      </w:r>
    </w:p>
    <w:p w14:paraId="4047DCEC" w14:textId="77777777" w:rsidR="00184FAB" w:rsidRDefault="00EE5589" w:rsidP="00184FAB">
      <w:pPr>
        <w:pStyle w:val="Para"/>
        <w:rPr>
          <w:lang w:eastAsia="it-IT"/>
        </w:rPr>
      </w:pPr>
      <w:r>
        <w:rPr>
          <w:lang w:eastAsia="it-IT"/>
        </w:rPr>
        <w:t xml:space="preserve">The discussion forums </w:t>
      </w:r>
      <w:r w:rsidR="008256B3">
        <w:rPr>
          <w:lang w:eastAsia="it-IT"/>
        </w:rPr>
        <w:t>of</w:t>
      </w:r>
      <w:r w:rsidR="0011764E">
        <w:rPr>
          <w:lang w:eastAsia="it-IT"/>
        </w:rPr>
        <w:t xml:space="preserve"> </w:t>
      </w:r>
      <w:r w:rsidR="008256B3">
        <w:rPr>
          <w:lang w:eastAsia="it-IT"/>
        </w:rPr>
        <w:t>both</w:t>
      </w:r>
      <w:r w:rsidR="0011764E">
        <w:rPr>
          <w:lang w:eastAsia="it-IT"/>
        </w:rPr>
        <w:t xml:space="preserve"> </w:t>
      </w:r>
      <w:r w:rsidR="008256B3">
        <w:rPr>
          <w:lang w:eastAsia="it-IT"/>
        </w:rPr>
        <w:t>the</w:t>
      </w:r>
      <w:r w:rsidR="0011764E">
        <w:rPr>
          <w:lang w:eastAsia="it-IT"/>
        </w:rPr>
        <w:t xml:space="preserve"> courses</w:t>
      </w:r>
      <w:r w:rsidR="008256B3">
        <w:rPr>
          <w:lang w:eastAsia="it-IT"/>
        </w:rPr>
        <w:t xml:space="preserve"> under study,</w:t>
      </w:r>
      <w:r w:rsidR="0011764E">
        <w:rPr>
          <w:lang w:eastAsia="it-IT"/>
        </w:rPr>
        <w:t xml:space="preserve"> </w:t>
      </w:r>
      <w:r w:rsidR="003F3A3D">
        <w:rPr>
          <w:lang w:eastAsia="it-IT"/>
        </w:rPr>
        <w:t>have been</w:t>
      </w:r>
      <w:r w:rsidR="0011764E">
        <w:rPr>
          <w:lang w:eastAsia="it-IT"/>
        </w:rPr>
        <w:t xml:space="preserve"> structured in three levels,</w:t>
      </w:r>
      <w:r w:rsidR="006B5548">
        <w:rPr>
          <w:lang w:eastAsia="it-IT"/>
        </w:rPr>
        <w:t xml:space="preserve"> </w:t>
      </w:r>
      <w:r w:rsidR="006B5548" w:rsidRPr="003F3A3D">
        <w:rPr>
          <w:i/>
          <w:lang w:eastAsia="it-IT"/>
        </w:rPr>
        <w:t>threads</w:t>
      </w:r>
      <w:r w:rsidR="003F3A3D">
        <w:rPr>
          <w:lang w:eastAsia="it-IT"/>
        </w:rPr>
        <w:t xml:space="preserve"> that are </w:t>
      </w:r>
      <w:r w:rsidR="00D27A26">
        <w:rPr>
          <w:lang w:eastAsia="it-IT"/>
        </w:rPr>
        <w:t>related to a specific topic</w:t>
      </w:r>
      <w:r w:rsidR="008256B3">
        <w:rPr>
          <w:lang w:eastAsia="it-IT"/>
        </w:rPr>
        <w:t xml:space="preserve"> or period of learning (e.g. thread for week 1)</w:t>
      </w:r>
      <w:r w:rsidR="003F3A3D">
        <w:rPr>
          <w:lang w:eastAsia="it-IT"/>
        </w:rPr>
        <w:t>,</w:t>
      </w:r>
      <w:r w:rsidR="006B5548">
        <w:rPr>
          <w:lang w:eastAsia="it-IT"/>
        </w:rPr>
        <w:t xml:space="preserve"> </w:t>
      </w:r>
      <w:r w:rsidR="006B5548" w:rsidRPr="003F3A3D">
        <w:rPr>
          <w:i/>
          <w:lang w:eastAsia="it-IT"/>
        </w:rPr>
        <w:t>posts</w:t>
      </w:r>
      <w:r w:rsidR="003F3A3D">
        <w:rPr>
          <w:lang w:eastAsia="it-IT"/>
        </w:rPr>
        <w:t xml:space="preserve"> that are </w:t>
      </w:r>
      <w:r w:rsidR="0030481D">
        <w:rPr>
          <w:lang w:eastAsia="it-IT"/>
        </w:rPr>
        <w:t>messages posted in the context of</w:t>
      </w:r>
      <w:r w:rsidR="003F3A3D">
        <w:rPr>
          <w:lang w:eastAsia="it-IT"/>
        </w:rPr>
        <w:t xml:space="preserve"> a thread,</w:t>
      </w:r>
      <w:r w:rsidR="006B5548">
        <w:rPr>
          <w:lang w:eastAsia="it-IT"/>
        </w:rPr>
        <w:t xml:space="preserve"> and </w:t>
      </w:r>
      <w:r w:rsidR="006B5548" w:rsidRPr="003F3A3D">
        <w:rPr>
          <w:i/>
          <w:lang w:eastAsia="it-IT"/>
        </w:rPr>
        <w:t>replies</w:t>
      </w:r>
      <w:r w:rsidR="003F3A3D">
        <w:rPr>
          <w:lang w:eastAsia="it-IT"/>
        </w:rPr>
        <w:t xml:space="preserve"> to posts</w:t>
      </w:r>
      <w:r w:rsidR="003C04DE">
        <w:rPr>
          <w:lang w:eastAsia="it-IT"/>
        </w:rPr>
        <w:t xml:space="preserve"> (Figure 1)</w:t>
      </w:r>
      <w:r w:rsidR="006B5548">
        <w:rPr>
          <w:lang w:eastAsia="it-IT"/>
        </w:rPr>
        <w:t>.</w:t>
      </w:r>
      <w:r w:rsidR="00BB5F0D">
        <w:rPr>
          <w:lang w:eastAsia="it-IT"/>
        </w:rPr>
        <w:t xml:space="preserve"> </w:t>
      </w:r>
    </w:p>
    <w:p w14:paraId="1557D350" w14:textId="4A772EFA" w:rsidR="0049667B" w:rsidRDefault="0030481D" w:rsidP="00184FAB">
      <w:pPr>
        <w:pStyle w:val="Para"/>
        <w:rPr>
          <w:lang w:eastAsia="it-IT"/>
        </w:rPr>
      </w:pPr>
      <w:r>
        <w:rPr>
          <w:lang w:eastAsia="it-IT"/>
        </w:rPr>
        <w:t>We</w:t>
      </w:r>
      <w:r w:rsidR="008256B3">
        <w:rPr>
          <w:lang w:eastAsia="it-IT"/>
        </w:rPr>
        <w:t xml:space="preserve"> are going </w:t>
      </w:r>
      <w:r>
        <w:rPr>
          <w:lang w:eastAsia="it-IT"/>
        </w:rPr>
        <w:t xml:space="preserve">next </w:t>
      </w:r>
      <w:r w:rsidR="008256B3">
        <w:rPr>
          <w:lang w:eastAsia="it-IT"/>
        </w:rPr>
        <w:t xml:space="preserve">to describe </w:t>
      </w:r>
      <w:r>
        <w:rPr>
          <w:lang w:eastAsia="it-IT"/>
        </w:rPr>
        <w:t xml:space="preserve">the contribution of </w:t>
      </w:r>
      <w:r w:rsidR="008256B3">
        <w:rPr>
          <w:lang w:eastAsia="it-IT"/>
        </w:rPr>
        <w:t xml:space="preserve">the </w:t>
      </w:r>
      <w:r>
        <w:rPr>
          <w:lang w:eastAsia="it-IT"/>
        </w:rPr>
        <w:t xml:space="preserve">Teaching Assistants in these forums. </w:t>
      </w:r>
      <w:r w:rsidR="00374493">
        <w:rPr>
          <w:lang w:eastAsia="it-IT"/>
        </w:rPr>
        <w:t>T</w:t>
      </w:r>
      <w:r w:rsidR="005F4B41">
        <w:rPr>
          <w:lang w:eastAsia="it-IT"/>
        </w:rPr>
        <w:t xml:space="preserve">able 1, </w:t>
      </w:r>
      <w:r w:rsidR="003C04DE">
        <w:rPr>
          <w:lang w:eastAsia="it-IT"/>
        </w:rPr>
        <w:t xml:space="preserve">summarizes the TAs activity in the </w:t>
      </w:r>
      <w:r>
        <w:rPr>
          <w:lang w:eastAsia="it-IT"/>
        </w:rPr>
        <w:t>forums</w:t>
      </w:r>
      <w:r w:rsidR="00184FAB">
        <w:rPr>
          <w:lang w:eastAsia="it-IT"/>
        </w:rPr>
        <w:t xml:space="preserve"> of the two courses</w:t>
      </w:r>
      <w:r w:rsidR="003C04DE">
        <w:rPr>
          <w:lang w:eastAsia="it-IT"/>
        </w:rPr>
        <w:t xml:space="preserve">.  </w:t>
      </w:r>
    </w:p>
    <w:p w14:paraId="38E7E950" w14:textId="6DAE00F0" w:rsidR="00184FAB" w:rsidRDefault="00184FAB" w:rsidP="00184FAB">
      <w:pPr>
        <w:pStyle w:val="Para"/>
        <w:rPr>
          <w:lang w:eastAsia="it-IT"/>
        </w:rPr>
      </w:pPr>
      <w:r>
        <w:rPr>
          <w:lang w:eastAsia="it-IT"/>
        </w:rPr>
        <w:t xml:space="preserve">As we can see in Table 1, there are some similarities as well as notable differences in the patterns of teaching assistants’ participation in the two courses. In terms of activity, as measured by the number of messages posted, the two courses have similar characteristics, the three TAs of the Python course posted on average 38.6 messages per course-week, while the four TAs of the history course posted 37.8 messages per course-week, i.e. in both </w:t>
      </w:r>
      <w:r>
        <w:rPr>
          <w:lang w:eastAsia="it-IT"/>
        </w:rPr>
        <w:t xml:space="preserve">courses the TAs on average posted almost 8 messages per working day. In terms of length of these messages, the history course TAs wrote lengthier messages (average length 58 words) compared to those of the Python programming course (average length 42 words). This may imply that TAs in the history course were more analytic than those of the programming course, in their replies. By comparing the response time, the history course TAs were much faster in responding to messages with average response time 4 hours, against </w:t>
      </w:r>
      <w:r w:rsidR="00042987">
        <w:rPr>
          <w:lang w:eastAsia="it-IT"/>
        </w:rPr>
        <w:t>13.3 hour</w:t>
      </w:r>
      <w:r>
        <w:rPr>
          <w:lang w:eastAsia="it-IT"/>
        </w:rPr>
        <w:t xml:space="preserve"> average response time of those of the programming course.   </w:t>
      </w:r>
      <w:r w:rsidR="0089793D">
        <w:rPr>
          <w:lang w:eastAsia="it-IT"/>
        </w:rPr>
        <w:t xml:space="preserve">Finally, the number of posts </w:t>
      </w:r>
      <w:r w:rsidR="005744E2">
        <w:rPr>
          <w:lang w:eastAsia="it-IT"/>
        </w:rPr>
        <w:t>in which on average</w:t>
      </w:r>
      <w:r w:rsidR="00E52039">
        <w:rPr>
          <w:lang w:eastAsia="it-IT"/>
        </w:rPr>
        <w:t xml:space="preserve"> </w:t>
      </w:r>
      <w:r w:rsidR="00042987">
        <w:rPr>
          <w:lang w:eastAsia="it-IT"/>
        </w:rPr>
        <w:t>teaching assistants</w:t>
      </w:r>
      <w:r w:rsidR="0089793D">
        <w:rPr>
          <w:lang w:eastAsia="it-IT"/>
        </w:rPr>
        <w:t xml:space="preserve"> </w:t>
      </w:r>
      <w:r w:rsidR="00042987">
        <w:rPr>
          <w:lang w:eastAsia="it-IT"/>
        </w:rPr>
        <w:t>intervened</w:t>
      </w:r>
      <w:r w:rsidR="0089793D">
        <w:rPr>
          <w:lang w:eastAsia="it-IT"/>
        </w:rPr>
        <w:t xml:space="preserve"> was</w:t>
      </w:r>
      <w:r w:rsidR="00042987">
        <w:rPr>
          <w:lang w:eastAsia="it-IT"/>
        </w:rPr>
        <w:t xml:space="preserve"> on average, very similar, i.e. </w:t>
      </w:r>
      <w:r w:rsidR="0089793D">
        <w:rPr>
          <w:lang w:eastAsia="it-IT"/>
        </w:rPr>
        <w:t>143.7 for the programming course, against 150.5 for the history course</w:t>
      </w:r>
      <w:r w:rsidR="00042987">
        <w:rPr>
          <w:lang w:eastAsia="it-IT"/>
        </w:rPr>
        <w:t>. This high number of posts they replied to implies a high engagement of TAs within the discussion forums.</w:t>
      </w:r>
    </w:p>
    <w:p w14:paraId="436C06BB" w14:textId="77777777" w:rsidR="00F3372C" w:rsidRDefault="00F3372C" w:rsidP="00184FAB">
      <w:pPr>
        <w:pStyle w:val="Para"/>
        <w:rPr>
          <w:lang w:eastAsia="it-IT"/>
        </w:rPr>
      </w:pPr>
    </w:p>
    <w:tbl>
      <w:tblPr>
        <w:tblStyle w:val="TableGrid"/>
        <w:tblW w:w="0" w:type="auto"/>
        <w:tblInd w:w="108" w:type="dxa"/>
        <w:tblLook w:val="04A0" w:firstRow="1" w:lastRow="0" w:firstColumn="1" w:lastColumn="0" w:noHBand="0" w:noVBand="1"/>
      </w:tblPr>
      <w:tblGrid>
        <w:gridCol w:w="2070"/>
        <w:gridCol w:w="1260"/>
        <w:gridCol w:w="1440"/>
      </w:tblGrid>
      <w:tr w:rsidR="00FE567F" w14:paraId="09A87BFB" w14:textId="77777777" w:rsidTr="00553356">
        <w:tc>
          <w:tcPr>
            <w:tcW w:w="2070" w:type="dxa"/>
          </w:tcPr>
          <w:p w14:paraId="4FFBF0F8" w14:textId="77777777" w:rsidR="00FE567F" w:rsidRDefault="00FE567F" w:rsidP="00184FAB">
            <w:pPr>
              <w:pStyle w:val="Para"/>
              <w:rPr>
                <w:lang w:eastAsia="it-IT"/>
              </w:rPr>
            </w:pPr>
          </w:p>
        </w:tc>
        <w:tc>
          <w:tcPr>
            <w:tcW w:w="1260" w:type="dxa"/>
          </w:tcPr>
          <w:p w14:paraId="0F584B9D" w14:textId="71BBEEA2" w:rsidR="00FE567F" w:rsidRDefault="00D10D90" w:rsidP="00184FAB">
            <w:pPr>
              <w:pStyle w:val="Para"/>
              <w:rPr>
                <w:lang w:eastAsia="it-IT"/>
              </w:rPr>
            </w:pPr>
            <w:r>
              <w:rPr>
                <w:lang w:eastAsia="it-IT"/>
              </w:rPr>
              <w:t>IP Course</w:t>
            </w:r>
          </w:p>
        </w:tc>
        <w:tc>
          <w:tcPr>
            <w:tcW w:w="1440" w:type="dxa"/>
          </w:tcPr>
          <w:p w14:paraId="495980A1" w14:textId="2FEE66F1" w:rsidR="00FE567F" w:rsidRDefault="00D10D90" w:rsidP="00184FAB">
            <w:pPr>
              <w:pStyle w:val="Para"/>
              <w:rPr>
                <w:lang w:eastAsia="it-IT"/>
              </w:rPr>
            </w:pPr>
            <w:r>
              <w:rPr>
                <w:lang w:eastAsia="it-IT"/>
              </w:rPr>
              <w:t>WH Course</w:t>
            </w:r>
          </w:p>
        </w:tc>
      </w:tr>
      <w:tr w:rsidR="00762A3D" w14:paraId="45B2E047" w14:textId="77777777" w:rsidTr="000B3477">
        <w:trPr>
          <w:trHeight w:val="551"/>
        </w:trPr>
        <w:tc>
          <w:tcPr>
            <w:tcW w:w="2070" w:type="dxa"/>
          </w:tcPr>
          <w:p w14:paraId="6A91EE9E" w14:textId="0CD6BEC1" w:rsidR="00762A3D" w:rsidRDefault="00762A3D" w:rsidP="00184FAB">
            <w:pPr>
              <w:pStyle w:val="Para"/>
              <w:rPr>
                <w:lang w:eastAsia="it-IT"/>
              </w:rPr>
            </w:pPr>
            <w:r>
              <w:rPr>
                <w:lang w:eastAsia="it-IT"/>
              </w:rPr>
              <w:t xml:space="preserve">Avg number of </w:t>
            </w:r>
            <w:r w:rsidR="003C04DE">
              <w:rPr>
                <w:lang w:eastAsia="it-IT"/>
              </w:rPr>
              <w:t>replies</w:t>
            </w:r>
            <w:r>
              <w:rPr>
                <w:lang w:eastAsia="it-IT"/>
              </w:rPr>
              <w:t xml:space="preserve"> posted per TA</w:t>
            </w:r>
            <w:r w:rsidR="008256B3">
              <w:rPr>
                <w:lang w:eastAsia="it-IT"/>
              </w:rPr>
              <w:t>,</w:t>
            </w:r>
            <w:r w:rsidR="00696CB3">
              <w:rPr>
                <w:lang w:eastAsia="it-IT"/>
              </w:rPr>
              <w:t xml:space="preserve"> per week</w:t>
            </w:r>
          </w:p>
        </w:tc>
        <w:tc>
          <w:tcPr>
            <w:tcW w:w="1260" w:type="dxa"/>
            <w:vAlign w:val="center"/>
          </w:tcPr>
          <w:p w14:paraId="7B7C1908" w14:textId="403D1AFB" w:rsidR="00762A3D" w:rsidRDefault="00696CB3" w:rsidP="00184FAB">
            <w:pPr>
              <w:pStyle w:val="Para"/>
              <w:rPr>
                <w:lang w:eastAsia="it-IT"/>
              </w:rPr>
            </w:pPr>
            <w:r>
              <w:rPr>
                <w:lang w:eastAsia="it-IT"/>
              </w:rPr>
              <w:t>38.6</w:t>
            </w:r>
          </w:p>
        </w:tc>
        <w:tc>
          <w:tcPr>
            <w:tcW w:w="1440" w:type="dxa"/>
            <w:vAlign w:val="center"/>
          </w:tcPr>
          <w:p w14:paraId="62D94EDA" w14:textId="6BA2F1F6" w:rsidR="00762A3D" w:rsidRDefault="00696CB3" w:rsidP="00184FAB">
            <w:pPr>
              <w:pStyle w:val="Para"/>
              <w:rPr>
                <w:lang w:eastAsia="it-IT"/>
              </w:rPr>
            </w:pPr>
            <w:r>
              <w:rPr>
                <w:lang w:eastAsia="it-IT"/>
              </w:rPr>
              <w:t>37.8</w:t>
            </w:r>
          </w:p>
        </w:tc>
      </w:tr>
      <w:tr w:rsidR="00FE567F" w14:paraId="736652CD" w14:textId="77777777" w:rsidTr="000B3477">
        <w:tc>
          <w:tcPr>
            <w:tcW w:w="2070" w:type="dxa"/>
          </w:tcPr>
          <w:p w14:paraId="3A0CA4B6" w14:textId="61DF66E5" w:rsidR="00FE567F" w:rsidRDefault="00A976F5" w:rsidP="00184FAB">
            <w:pPr>
              <w:pStyle w:val="Para"/>
              <w:rPr>
                <w:lang w:eastAsia="it-IT"/>
              </w:rPr>
            </w:pPr>
            <w:r>
              <w:rPr>
                <w:lang w:eastAsia="it-IT"/>
              </w:rPr>
              <w:t xml:space="preserve">Avg </w:t>
            </w:r>
            <w:r w:rsidR="00A94C1F">
              <w:rPr>
                <w:lang w:eastAsia="it-IT"/>
              </w:rPr>
              <w:t xml:space="preserve">number of </w:t>
            </w:r>
            <w:r>
              <w:rPr>
                <w:lang w:eastAsia="it-IT"/>
              </w:rPr>
              <w:t xml:space="preserve">words per </w:t>
            </w:r>
            <w:r w:rsidR="003C04DE">
              <w:rPr>
                <w:lang w:eastAsia="it-IT"/>
              </w:rPr>
              <w:t>reply</w:t>
            </w:r>
          </w:p>
        </w:tc>
        <w:tc>
          <w:tcPr>
            <w:tcW w:w="1260" w:type="dxa"/>
            <w:vAlign w:val="center"/>
          </w:tcPr>
          <w:p w14:paraId="1217BDDA" w14:textId="0AEFFE0E" w:rsidR="00FE567F" w:rsidRDefault="003E256B" w:rsidP="00184FAB">
            <w:pPr>
              <w:pStyle w:val="Para"/>
              <w:rPr>
                <w:lang w:eastAsia="it-IT"/>
              </w:rPr>
            </w:pPr>
            <w:r>
              <w:rPr>
                <w:lang w:eastAsia="it-IT"/>
              </w:rPr>
              <w:t>42.</w:t>
            </w:r>
            <w:r w:rsidR="00762A3D">
              <w:rPr>
                <w:lang w:eastAsia="it-IT"/>
              </w:rPr>
              <w:t>6</w:t>
            </w:r>
          </w:p>
        </w:tc>
        <w:tc>
          <w:tcPr>
            <w:tcW w:w="1440" w:type="dxa"/>
            <w:vAlign w:val="center"/>
          </w:tcPr>
          <w:p w14:paraId="33DAFE9B" w14:textId="67B0BC24" w:rsidR="00FE567F" w:rsidRDefault="003E256B" w:rsidP="00184FAB">
            <w:pPr>
              <w:pStyle w:val="Para"/>
              <w:rPr>
                <w:lang w:eastAsia="it-IT"/>
              </w:rPr>
            </w:pPr>
            <w:r>
              <w:rPr>
                <w:lang w:eastAsia="it-IT"/>
              </w:rPr>
              <w:t>58.</w:t>
            </w:r>
            <w:r w:rsidR="00762A3D">
              <w:rPr>
                <w:lang w:eastAsia="it-IT"/>
              </w:rPr>
              <w:t>0</w:t>
            </w:r>
          </w:p>
        </w:tc>
      </w:tr>
      <w:tr w:rsidR="000B3477" w14:paraId="5A380394" w14:textId="77777777" w:rsidTr="000B3477">
        <w:trPr>
          <w:trHeight w:val="551"/>
        </w:trPr>
        <w:tc>
          <w:tcPr>
            <w:tcW w:w="2070" w:type="dxa"/>
          </w:tcPr>
          <w:p w14:paraId="114FC563" w14:textId="77777777" w:rsidR="000B3477" w:rsidRDefault="000B3477" w:rsidP="00184FAB">
            <w:pPr>
              <w:pStyle w:val="Para"/>
              <w:rPr>
                <w:lang w:eastAsia="it-IT"/>
              </w:rPr>
            </w:pPr>
            <w:commentRangeStart w:id="2"/>
            <w:r>
              <w:rPr>
                <w:lang w:eastAsia="it-IT"/>
              </w:rPr>
              <w:t>Avg number of posts with TAs participation</w:t>
            </w:r>
            <w:commentRangeEnd w:id="2"/>
            <w:r w:rsidR="00D11882">
              <w:rPr>
                <w:rStyle w:val="CommentReference"/>
              </w:rPr>
              <w:commentReference w:id="2"/>
            </w:r>
          </w:p>
        </w:tc>
        <w:tc>
          <w:tcPr>
            <w:tcW w:w="1260" w:type="dxa"/>
            <w:vAlign w:val="center"/>
          </w:tcPr>
          <w:p w14:paraId="3C5419C4" w14:textId="77777777" w:rsidR="000B3477" w:rsidRDefault="000B3477" w:rsidP="00184FAB">
            <w:pPr>
              <w:pStyle w:val="Para"/>
              <w:rPr>
                <w:lang w:eastAsia="it-IT"/>
              </w:rPr>
            </w:pPr>
            <w:r>
              <w:rPr>
                <w:lang w:eastAsia="it-IT"/>
              </w:rPr>
              <w:t>143.7</w:t>
            </w:r>
          </w:p>
        </w:tc>
        <w:tc>
          <w:tcPr>
            <w:tcW w:w="1440" w:type="dxa"/>
            <w:vAlign w:val="center"/>
          </w:tcPr>
          <w:p w14:paraId="016D53E4" w14:textId="77777777" w:rsidR="000B3477" w:rsidRDefault="000B3477" w:rsidP="00184FAB">
            <w:pPr>
              <w:pStyle w:val="Para"/>
              <w:rPr>
                <w:lang w:eastAsia="it-IT"/>
              </w:rPr>
            </w:pPr>
            <w:r>
              <w:rPr>
                <w:lang w:eastAsia="it-IT"/>
              </w:rPr>
              <w:t>150.5</w:t>
            </w:r>
          </w:p>
        </w:tc>
      </w:tr>
      <w:tr w:rsidR="000B3477" w14:paraId="45EF8861" w14:textId="77777777" w:rsidTr="000B3477">
        <w:tc>
          <w:tcPr>
            <w:tcW w:w="2070" w:type="dxa"/>
          </w:tcPr>
          <w:p w14:paraId="5C153A67" w14:textId="71B689A1" w:rsidR="000B3477" w:rsidRDefault="000B3477" w:rsidP="00184FAB">
            <w:pPr>
              <w:pStyle w:val="Para"/>
              <w:rPr>
                <w:lang w:eastAsia="it-IT"/>
              </w:rPr>
            </w:pPr>
            <w:r>
              <w:rPr>
                <w:lang w:eastAsia="it-IT"/>
              </w:rPr>
              <w:t>Avg response time (hours) to a message</w:t>
            </w:r>
          </w:p>
        </w:tc>
        <w:tc>
          <w:tcPr>
            <w:tcW w:w="1260" w:type="dxa"/>
            <w:vAlign w:val="center"/>
          </w:tcPr>
          <w:p w14:paraId="356E7376" w14:textId="02CAD5E3" w:rsidR="000B3477" w:rsidRDefault="000B3477" w:rsidP="00184FAB">
            <w:pPr>
              <w:pStyle w:val="Para"/>
              <w:rPr>
                <w:lang w:eastAsia="it-IT"/>
              </w:rPr>
            </w:pPr>
            <w:r>
              <w:rPr>
                <w:lang w:eastAsia="it-IT"/>
              </w:rPr>
              <w:t>13.3</w:t>
            </w:r>
          </w:p>
        </w:tc>
        <w:tc>
          <w:tcPr>
            <w:tcW w:w="1440" w:type="dxa"/>
            <w:vAlign w:val="center"/>
          </w:tcPr>
          <w:p w14:paraId="69503AE0" w14:textId="3A7C0443" w:rsidR="000B3477" w:rsidRDefault="000B3477" w:rsidP="00184FAB">
            <w:pPr>
              <w:pStyle w:val="Para"/>
              <w:rPr>
                <w:lang w:eastAsia="it-IT"/>
              </w:rPr>
            </w:pPr>
            <w:r>
              <w:rPr>
                <w:lang w:eastAsia="it-IT"/>
              </w:rPr>
              <w:t>4.0</w:t>
            </w:r>
          </w:p>
        </w:tc>
      </w:tr>
    </w:tbl>
    <w:p w14:paraId="4E4CF746" w14:textId="4622EA8A" w:rsidR="00DA657A" w:rsidRDefault="00DA657A" w:rsidP="00184FAB">
      <w:pPr>
        <w:pStyle w:val="Para"/>
        <w:rPr>
          <w:lang w:eastAsia="it-IT"/>
        </w:rPr>
      </w:pPr>
    </w:p>
    <w:p w14:paraId="448C7F7B" w14:textId="41D19BCB" w:rsidR="00426A7B" w:rsidRPr="00101A68" w:rsidRDefault="008256B3" w:rsidP="00184FAB">
      <w:pPr>
        <w:pStyle w:val="Para"/>
        <w:rPr>
          <w:b/>
          <w:lang w:eastAsia="it-IT"/>
        </w:rPr>
      </w:pPr>
      <w:r w:rsidRPr="00101A68">
        <w:rPr>
          <w:b/>
          <w:lang w:eastAsia="it-IT"/>
        </w:rPr>
        <w:t>Table 1: Posted m</w:t>
      </w:r>
      <w:r w:rsidR="00426A7B" w:rsidRPr="00101A68">
        <w:rPr>
          <w:b/>
          <w:lang w:eastAsia="it-IT"/>
        </w:rPr>
        <w:t>essage</w:t>
      </w:r>
      <w:r w:rsidR="0089793D" w:rsidRPr="00101A68">
        <w:rPr>
          <w:b/>
          <w:lang w:eastAsia="it-IT"/>
        </w:rPr>
        <w:t>s</w:t>
      </w:r>
      <w:r w:rsidR="00426A7B" w:rsidRPr="00101A68">
        <w:rPr>
          <w:b/>
          <w:lang w:eastAsia="it-IT"/>
        </w:rPr>
        <w:t xml:space="preserve"> of TAs in both courses</w:t>
      </w:r>
    </w:p>
    <w:p w14:paraId="7D50B9D5" w14:textId="77777777" w:rsidR="0067202C" w:rsidRDefault="0067202C" w:rsidP="00184FAB">
      <w:pPr>
        <w:pStyle w:val="Para"/>
        <w:rPr>
          <w:lang w:eastAsia="it-IT"/>
        </w:rPr>
      </w:pPr>
    </w:p>
    <w:p w14:paraId="10F46276" w14:textId="085ABDE0" w:rsidR="00A078FF" w:rsidRDefault="00E52039" w:rsidP="00184FAB">
      <w:pPr>
        <w:pStyle w:val="Para"/>
        <w:rPr>
          <w:lang w:eastAsia="it-IT"/>
        </w:rPr>
      </w:pPr>
      <w:r>
        <w:rPr>
          <w:lang w:eastAsia="it-IT"/>
        </w:rPr>
        <w:t xml:space="preserve">Next we discuss the characteristics of the TA posts, i.e. the posts in which teaching assistants intervened. The features of these posts are included in Table 2.  </w:t>
      </w:r>
      <w:r w:rsidR="001A6B14">
        <w:rPr>
          <w:lang w:eastAsia="it-IT"/>
        </w:rPr>
        <w:t xml:space="preserve"> </w:t>
      </w:r>
    </w:p>
    <w:p w14:paraId="53672D8F" w14:textId="77777777" w:rsidR="00733FEE" w:rsidRDefault="00733FEE" w:rsidP="00184FAB">
      <w:pPr>
        <w:pStyle w:val="Para"/>
        <w:rPr>
          <w:lang w:eastAsia="it-IT"/>
        </w:rPr>
      </w:pPr>
    </w:p>
    <w:tbl>
      <w:tblPr>
        <w:tblStyle w:val="TableGrid"/>
        <w:tblW w:w="0" w:type="auto"/>
        <w:tblInd w:w="108" w:type="dxa"/>
        <w:tblLook w:val="04A0" w:firstRow="1" w:lastRow="0" w:firstColumn="1" w:lastColumn="0" w:noHBand="0" w:noVBand="1"/>
      </w:tblPr>
      <w:tblGrid>
        <w:gridCol w:w="2070"/>
        <w:gridCol w:w="1260"/>
        <w:gridCol w:w="1440"/>
      </w:tblGrid>
      <w:tr w:rsidR="00733FEE" w14:paraId="429C0070" w14:textId="77777777" w:rsidTr="00B82C13">
        <w:tc>
          <w:tcPr>
            <w:tcW w:w="2070" w:type="dxa"/>
          </w:tcPr>
          <w:p w14:paraId="2B6CD8B9" w14:textId="77777777" w:rsidR="00733FEE" w:rsidRDefault="00733FEE" w:rsidP="00184FAB">
            <w:pPr>
              <w:pStyle w:val="Para"/>
              <w:rPr>
                <w:lang w:eastAsia="it-IT"/>
              </w:rPr>
            </w:pPr>
          </w:p>
        </w:tc>
        <w:tc>
          <w:tcPr>
            <w:tcW w:w="1260" w:type="dxa"/>
          </w:tcPr>
          <w:p w14:paraId="09C2F03A" w14:textId="77777777" w:rsidR="00733FEE" w:rsidRDefault="00733FEE" w:rsidP="00184FAB">
            <w:pPr>
              <w:pStyle w:val="Para"/>
              <w:rPr>
                <w:lang w:eastAsia="it-IT"/>
              </w:rPr>
            </w:pPr>
            <w:r>
              <w:rPr>
                <w:lang w:eastAsia="it-IT"/>
              </w:rPr>
              <w:t>IP Course</w:t>
            </w:r>
          </w:p>
        </w:tc>
        <w:tc>
          <w:tcPr>
            <w:tcW w:w="1440" w:type="dxa"/>
          </w:tcPr>
          <w:p w14:paraId="16868B55" w14:textId="77777777" w:rsidR="00733FEE" w:rsidRDefault="00733FEE" w:rsidP="00184FAB">
            <w:pPr>
              <w:pStyle w:val="Para"/>
              <w:rPr>
                <w:lang w:eastAsia="it-IT"/>
              </w:rPr>
            </w:pPr>
            <w:r>
              <w:rPr>
                <w:lang w:eastAsia="it-IT"/>
              </w:rPr>
              <w:t>WH Course</w:t>
            </w:r>
          </w:p>
        </w:tc>
      </w:tr>
      <w:tr w:rsidR="00733FEE" w14:paraId="1AD70178" w14:textId="77777777" w:rsidTr="00B82C13">
        <w:tc>
          <w:tcPr>
            <w:tcW w:w="2070" w:type="dxa"/>
          </w:tcPr>
          <w:p w14:paraId="3FB360CF" w14:textId="79CE1947" w:rsidR="00733FEE" w:rsidRDefault="00330F2B" w:rsidP="00184FAB">
            <w:pPr>
              <w:pStyle w:val="Para"/>
              <w:rPr>
                <w:lang w:eastAsia="it-IT"/>
              </w:rPr>
            </w:pPr>
            <w:r>
              <w:rPr>
                <w:lang w:eastAsia="it-IT"/>
              </w:rPr>
              <w:t>Avg length</w:t>
            </w:r>
            <w:r w:rsidR="00DA1E1A">
              <w:rPr>
                <w:lang w:eastAsia="it-IT"/>
              </w:rPr>
              <w:t>*</w:t>
            </w:r>
            <w:r>
              <w:rPr>
                <w:lang w:eastAsia="it-IT"/>
              </w:rPr>
              <w:t xml:space="preserve"> of</w:t>
            </w:r>
            <w:r w:rsidR="00DA1E1A">
              <w:rPr>
                <w:lang w:eastAsia="it-IT"/>
              </w:rPr>
              <w:t xml:space="preserve"> the posts </w:t>
            </w:r>
            <w:r w:rsidR="000B3477">
              <w:rPr>
                <w:lang w:eastAsia="it-IT"/>
              </w:rPr>
              <w:t>with TA</w:t>
            </w:r>
            <w:r w:rsidR="00DA1E1A">
              <w:rPr>
                <w:lang w:eastAsia="it-IT"/>
              </w:rPr>
              <w:t xml:space="preserve"> participa</w:t>
            </w:r>
            <w:r w:rsidR="000B3477">
              <w:rPr>
                <w:lang w:eastAsia="it-IT"/>
              </w:rPr>
              <w:t>tion</w:t>
            </w:r>
          </w:p>
        </w:tc>
        <w:tc>
          <w:tcPr>
            <w:tcW w:w="1260" w:type="dxa"/>
          </w:tcPr>
          <w:p w14:paraId="5F95CB8D" w14:textId="651FAF12" w:rsidR="00733FEE" w:rsidRDefault="00926CF0" w:rsidP="00184FAB">
            <w:pPr>
              <w:pStyle w:val="Para"/>
              <w:rPr>
                <w:lang w:eastAsia="it-IT"/>
              </w:rPr>
            </w:pPr>
            <w:r>
              <w:rPr>
                <w:lang w:eastAsia="it-IT"/>
              </w:rPr>
              <w:t>5.3</w:t>
            </w:r>
          </w:p>
        </w:tc>
        <w:tc>
          <w:tcPr>
            <w:tcW w:w="1440" w:type="dxa"/>
          </w:tcPr>
          <w:p w14:paraId="10AEBEB6" w14:textId="0B8C38B5" w:rsidR="00733FEE" w:rsidRDefault="00926CF0" w:rsidP="00184FAB">
            <w:pPr>
              <w:pStyle w:val="Para"/>
              <w:rPr>
                <w:lang w:eastAsia="it-IT"/>
              </w:rPr>
            </w:pPr>
            <w:r>
              <w:rPr>
                <w:lang w:eastAsia="it-IT"/>
              </w:rPr>
              <w:t>7.2</w:t>
            </w:r>
          </w:p>
        </w:tc>
      </w:tr>
      <w:tr w:rsidR="00733FEE" w14:paraId="2F662A05" w14:textId="77777777" w:rsidTr="00B82C13">
        <w:tc>
          <w:tcPr>
            <w:tcW w:w="2070" w:type="dxa"/>
          </w:tcPr>
          <w:p w14:paraId="456018A8" w14:textId="30870B17" w:rsidR="00733FEE" w:rsidRDefault="00733FEE" w:rsidP="00184FAB">
            <w:pPr>
              <w:pStyle w:val="Para"/>
              <w:rPr>
                <w:lang w:eastAsia="it-IT"/>
              </w:rPr>
            </w:pPr>
            <w:r>
              <w:rPr>
                <w:lang w:eastAsia="it-IT"/>
              </w:rPr>
              <w:t xml:space="preserve">Avg </w:t>
            </w:r>
            <w:r w:rsidR="003771AF">
              <w:rPr>
                <w:lang w:eastAsia="it-IT"/>
              </w:rPr>
              <w:t xml:space="preserve">number of </w:t>
            </w:r>
            <w:r w:rsidR="00330D24">
              <w:rPr>
                <w:lang w:eastAsia="it-IT"/>
              </w:rPr>
              <w:t xml:space="preserve">TA’s </w:t>
            </w:r>
            <w:r w:rsidR="003771AF">
              <w:rPr>
                <w:lang w:eastAsia="it-IT"/>
              </w:rPr>
              <w:t>replies per post</w:t>
            </w:r>
            <w:r w:rsidR="003B5C77">
              <w:rPr>
                <w:lang w:eastAsia="it-IT"/>
              </w:rPr>
              <w:t xml:space="preserve"> </w:t>
            </w:r>
          </w:p>
        </w:tc>
        <w:tc>
          <w:tcPr>
            <w:tcW w:w="1260" w:type="dxa"/>
          </w:tcPr>
          <w:p w14:paraId="129ECA7D" w14:textId="4C228508" w:rsidR="00733FEE" w:rsidRDefault="00FA5FCD" w:rsidP="00184FAB">
            <w:pPr>
              <w:pStyle w:val="Para"/>
              <w:rPr>
                <w:lang w:eastAsia="it-IT"/>
              </w:rPr>
            </w:pPr>
            <w:r>
              <w:rPr>
                <w:lang w:eastAsia="it-IT"/>
              </w:rPr>
              <w:t>1.3</w:t>
            </w:r>
          </w:p>
        </w:tc>
        <w:tc>
          <w:tcPr>
            <w:tcW w:w="1440" w:type="dxa"/>
          </w:tcPr>
          <w:p w14:paraId="70CACEA3" w14:textId="415A9C14" w:rsidR="00733FEE" w:rsidRDefault="00E661AA" w:rsidP="00184FAB">
            <w:pPr>
              <w:pStyle w:val="Para"/>
              <w:rPr>
                <w:lang w:eastAsia="it-IT"/>
              </w:rPr>
            </w:pPr>
            <w:r>
              <w:rPr>
                <w:lang w:eastAsia="it-IT"/>
              </w:rPr>
              <w:t>2.</w:t>
            </w:r>
            <w:r w:rsidR="003C04DE">
              <w:rPr>
                <w:lang w:eastAsia="it-IT"/>
              </w:rPr>
              <w:t>8</w:t>
            </w:r>
          </w:p>
        </w:tc>
      </w:tr>
      <w:tr w:rsidR="00733FEE" w14:paraId="5BD9F3B4" w14:textId="77777777" w:rsidTr="00B82C13">
        <w:tc>
          <w:tcPr>
            <w:tcW w:w="2070" w:type="dxa"/>
          </w:tcPr>
          <w:p w14:paraId="7D66BD62" w14:textId="413D3E81" w:rsidR="00733FEE" w:rsidRDefault="00733FEE" w:rsidP="00184FAB">
            <w:pPr>
              <w:pStyle w:val="Para"/>
              <w:rPr>
                <w:lang w:eastAsia="it-IT"/>
              </w:rPr>
            </w:pPr>
            <w:r>
              <w:rPr>
                <w:lang w:eastAsia="it-IT"/>
              </w:rPr>
              <w:t xml:space="preserve">Avg </w:t>
            </w:r>
            <w:r w:rsidR="00FE0665">
              <w:rPr>
                <w:lang w:eastAsia="it-IT"/>
              </w:rPr>
              <w:t>number of non-TA</w:t>
            </w:r>
            <w:r w:rsidR="00E64457">
              <w:rPr>
                <w:lang w:eastAsia="it-IT"/>
              </w:rPr>
              <w:t xml:space="preserve"> </w:t>
            </w:r>
            <w:r w:rsidR="000B3477">
              <w:rPr>
                <w:lang w:eastAsia="it-IT"/>
              </w:rPr>
              <w:t>per</w:t>
            </w:r>
            <w:r w:rsidR="00E64457">
              <w:rPr>
                <w:lang w:eastAsia="it-IT"/>
              </w:rPr>
              <w:t xml:space="preserve"> post</w:t>
            </w:r>
          </w:p>
        </w:tc>
        <w:tc>
          <w:tcPr>
            <w:tcW w:w="1260" w:type="dxa"/>
          </w:tcPr>
          <w:p w14:paraId="697C41F3" w14:textId="3A6C2A4B" w:rsidR="00733FEE" w:rsidRDefault="00D9795D" w:rsidP="00184FAB">
            <w:pPr>
              <w:pStyle w:val="Para"/>
              <w:rPr>
                <w:lang w:eastAsia="it-IT"/>
              </w:rPr>
            </w:pPr>
            <w:r>
              <w:rPr>
                <w:lang w:eastAsia="it-IT"/>
              </w:rPr>
              <w:t>2.4</w:t>
            </w:r>
          </w:p>
        </w:tc>
        <w:tc>
          <w:tcPr>
            <w:tcW w:w="1440" w:type="dxa"/>
          </w:tcPr>
          <w:p w14:paraId="5EFAF01A" w14:textId="730F0245" w:rsidR="00733FEE" w:rsidRDefault="00D9795D" w:rsidP="00184FAB">
            <w:pPr>
              <w:pStyle w:val="Para"/>
              <w:rPr>
                <w:lang w:eastAsia="it-IT"/>
              </w:rPr>
            </w:pPr>
            <w:r>
              <w:rPr>
                <w:lang w:eastAsia="it-IT"/>
              </w:rPr>
              <w:t>2.</w:t>
            </w:r>
            <w:r w:rsidR="00FE0665">
              <w:rPr>
                <w:lang w:eastAsia="it-IT"/>
              </w:rPr>
              <w:t>8</w:t>
            </w:r>
          </w:p>
        </w:tc>
      </w:tr>
    </w:tbl>
    <w:p w14:paraId="6D979BCE" w14:textId="3DCF1886" w:rsidR="00CE1223" w:rsidRDefault="00926CF0" w:rsidP="00184FAB">
      <w:pPr>
        <w:pStyle w:val="Para"/>
        <w:rPr>
          <w:lang w:eastAsia="it-IT"/>
        </w:rPr>
      </w:pPr>
      <w:r w:rsidRPr="00643D9B">
        <w:rPr>
          <w:lang w:eastAsia="it-IT"/>
        </w:rPr>
        <w:t xml:space="preserve">*total number of </w:t>
      </w:r>
      <w:r w:rsidR="00A0634D" w:rsidRPr="00643D9B">
        <w:rPr>
          <w:lang w:eastAsia="it-IT"/>
        </w:rPr>
        <w:t>replies a post had</w:t>
      </w:r>
    </w:p>
    <w:p w14:paraId="57FC4320" w14:textId="77777777" w:rsidR="00E32359" w:rsidRPr="00643D9B" w:rsidRDefault="00E32359" w:rsidP="00184FAB">
      <w:pPr>
        <w:pStyle w:val="Para"/>
        <w:rPr>
          <w:lang w:eastAsia="it-IT"/>
        </w:rPr>
      </w:pPr>
    </w:p>
    <w:p w14:paraId="02CB661D" w14:textId="01FC48A2" w:rsidR="00CE1223" w:rsidRPr="00980547" w:rsidRDefault="00AC431A" w:rsidP="00980547">
      <w:pPr>
        <w:pStyle w:val="Para"/>
        <w:jc w:val="center"/>
        <w:rPr>
          <w:b/>
          <w:lang w:eastAsia="it-IT"/>
        </w:rPr>
      </w:pPr>
      <w:r w:rsidRPr="00980547">
        <w:rPr>
          <w:b/>
          <w:lang w:eastAsia="it-IT"/>
        </w:rPr>
        <w:t>Table 2</w:t>
      </w:r>
      <w:r w:rsidR="00CE1223" w:rsidRPr="00980547">
        <w:rPr>
          <w:b/>
          <w:lang w:eastAsia="it-IT"/>
        </w:rPr>
        <w:t xml:space="preserve">: </w:t>
      </w:r>
      <w:r w:rsidR="00050270" w:rsidRPr="00980547">
        <w:rPr>
          <w:b/>
          <w:lang w:eastAsia="it-IT"/>
        </w:rPr>
        <w:t>Posting activity</w:t>
      </w:r>
      <w:r w:rsidR="00CE1223" w:rsidRPr="00980547">
        <w:rPr>
          <w:b/>
          <w:lang w:eastAsia="it-IT"/>
        </w:rPr>
        <w:t xml:space="preserve"> measures of TAs in both courses</w:t>
      </w:r>
    </w:p>
    <w:p w14:paraId="50191717" w14:textId="77777777" w:rsidR="00CE1223" w:rsidRDefault="00CE1223" w:rsidP="00184FAB">
      <w:pPr>
        <w:pStyle w:val="Para"/>
        <w:rPr>
          <w:lang w:eastAsia="it-IT"/>
        </w:rPr>
      </w:pPr>
    </w:p>
    <w:p w14:paraId="174D3448" w14:textId="7471680F" w:rsidR="00ED3432" w:rsidRPr="001955D7" w:rsidRDefault="00042987" w:rsidP="00184FAB">
      <w:pPr>
        <w:pStyle w:val="Para"/>
        <w:rPr>
          <w:lang w:eastAsia="it-IT"/>
        </w:rPr>
      </w:pPr>
      <w:r>
        <w:rPr>
          <w:lang w:eastAsia="it-IT"/>
        </w:rPr>
        <w:t>T</w:t>
      </w:r>
      <w:r w:rsidR="00935C21">
        <w:rPr>
          <w:lang w:eastAsia="it-IT"/>
        </w:rPr>
        <w:t xml:space="preserve">he average length of posts </w:t>
      </w:r>
      <w:r>
        <w:rPr>
          <w:lang w:eastAsia="it-IT"/>
        </w:rPr>
        <w:t>the teaching assistants</w:t>
      </w:r>
      <w:r w:rsidR="00935C21">
        <w:rPr>
          <w:lang w:eastAsia="it-IT"/>
        </w:rPr>
        <w:t xml:space="preserve"> replied to</w:t>
      </w:r>
      <w:r w:rsidR="00814BB2">
        <w:rPr>
          <w:lang w:eastAsia="it-IT"/>
        </w:rPr>
        <w:t>,</w:t>
      </w:r>
      <w:r w:rsidR="00935C21">
        <w:rPr>
          <w:lang w:eastAsia="it-IT"/>
        </w:rPr>
        <w:t xml:space="preserve"> </w:t>
      </w:r>
      <w:r>
        <w:rPr>
          <w:lang w:eastAsia="it-IT"/>
        </w:rPr>
        <w:t>differed considerably, it was much higher</w:t>
      </w:r>
      <w:r w:rsidR="00935C21">
        <w:rPr>
          <w:lang w:eastAsia="it-IT"/>
        </w:rPr>
        <w:t xml:space="preserve"> in </w:t>
      </w:r>
      <w:r>
        <w:rPr>
          <w:lang w:eastAsia="it-IT"/>
        </w:rPr>
        <w:t>the history</w:t>
      </w:r>
      <w:r w:rsidR="00935C21">
        <w:rPr>
          <w:lang w:eastAsia="it-IT"/>
        </w:rPr>
        <w:t xml:space="preserve"> course</w:t>
      </w:r>
      <w:r>
        <w:rPr>
          <w:lang w:eastAsia="it-IT"/>
        </w:rPr>
        <w:t xml:space="preserve"> (7.2 messages against 5.3 in the programming course)</w:t>
      </w:r>
      <w:r w:rsidR="00935C21">
        <w:rPr>
          <w:lang w:eastAsia="it-IT"/>
        </w:rPr>
        <w:t>.</w:t>
      </w:r>
      <w:r w:rsidR="001125F3">
        <w:rPr>
          <w:lang w:eastAsia="it-IT"/>
        </w:rPr>
        <w:t xml:space="preserve"> </w:t>
      </w:r>
      <w:r>
        <w:rPr>
          <w:lang w:eastAsia="it-IT"/>
        </w:rPr>
        <w:t>So, teaching assistants</w:t>
      </w:r>
      <w:r w:rsidR="00652877">
        <w:rPr>
          <w:lang w:eastAsia="it-IT"/>
        </w:rPr>
        <w:t xml:space="preserve"> of </w:t>
      </w:r>
      <w:r>
        <w:rPr>
          <w:lang w:eastAsia="it-IT"/>
        </w:rPr>
        <w:t>the history</w:t>
      </w:r>
      <w:r w:rsidR="00652877">
        <w:rPr>
          <w:lang w:eastAsia="it-IT"/>
        </w:rPr>
        <w:t xml:space="preserve"> course tend to participate in longer conversations that </w:t>
      </w:r>
      <w:r>
        <w:rPr>
          <w:lang w:eastAsia="it-IT"/>
        </w:rPr>
        <w:t>those of the programming</w:t>
      </w:r>
      <w:r w:rsidR="00652877">
        <w:rPr>
          <w:lang w:eastAsia="it-IT"/>
        </w:rPr>
        <w:t xml:space="preserve"> course. </w:t>
      </w:r>
      <w:r w:rsidR="00602639">
        <w:rPr>
          <w:lang w:eastAsia="it-IT"/>
        </w:rPr>
        <w:t xml:space="preserve">They also tend to reply more in </w:t>
      </w:r>
      <w:r>
        <w:rPr>
          <w:lang w:eastAsia="it-IT"/>
        </w:rPr>
        <w:t>each</w:t>
      </w:r>
      <w:r w:rsidR="00602639">
        <w:rPr>
          <w:lang w:eastAsia="it-IT"/>
        </w:rPr>
        <w:t xml:space="preserve"> post</w:t>
      </w:r>
      <w:r>
        <w:rPr>
          <w:lang w:eastAsia="it-IT"/>
        </w:rPr>
        <w:t xml:space="preserve"> they participate</w:t>
      </w:r>
      <w:r w:rsidR="00602639">
        <w:rPr>
          <w:lang w:eastAsia="it-IT"/>
        </w:rPr>
        <w:t>. I</w:t>
      </w:r>
      <w:r>
        <w:rPr>
          <w:lang w:eastAsia="it-IT"/>
        </w:rPr>
        <w:t>n the history</w:t>
      </w:r>
      <w:r w:rsidR="00602639">
        <w:rPr>
          <w:lang w:eastAsia="it-IT"/>
        </w:rPr>
        <w:t xml:space="preserve"> course</w:t>
      </w:r>
      <w:r w:rsidR="00ED00DB">
        <w:rPr>
          <w:lang w:eastAsia="it-IT"/>
        </w:rPr>
        <w:t>,</w:t>
      </w:r>
      <w:r>
        <w:rPr>
          <w:lang w:eastAsia="it-IT"/>
        </w:rPr>
        <w:t xml:space="preserve"> the teaching assistants</w:t>
      </w:r>
      <w:r w:rsidR="00ED00DB">
        <w:rPr>
          <w:lang w:eastAsia="it-IT"/>
        </w:rPr>
        <w:t xml:space="preserve"> </w:t>
      </w:r>
      <w:r>
        <w:rPr>
          <w:lang w:eastAsia="it-IT"/>
        </w:rPr>
        <w:t xml:space="preserve">posted </w:t>
      </w:r>
      <w:r w:rsidR="00ED00DB">
        <w:rPr>
          <w:lang w:eastAsia="it-IT"/>
        </w:rPr>
        <w:t>2.</w:t>
      </w:r>
      <w:r>
        <w:rPr>
          <w:lang w:eastAsia="it-IT"/>
        </w:rPr>
        <w:t>8</w:t>
      </w:r>
      <w:r w:rsidR="00602639">
        <w:rPr>
          <w:lang w:eastAsia="it-IT"/>
        </w:rPr>
        <w:t xml:space="preserve"> replies </w:t>
      </w:r>
      <w:r>
        <w:rPr>
          <w:lang w:eastAsia="it-IT"/>
        </w:rPr>
        <w:t xml:space="preserve">on </w:t>
      </w:r>
      <w:r w:rsidR="00ED00DB">
        <w:rPr>
          <w:lang w:eastAsia="it-IT"/>
        </w:rPr>
        <w:t xml:space="preserve">average </w:t>
      </w:r>
      <w:r>
        <w:rPr>
          <w:lang w:eastAsia="it-IT"/>
        </w:rPr>
        <w:t>in each</w:t>
      </w:r>
      <w:r w:rsidR="00ED00DB">
        <w:rPr>
          <w:lang w:eastAsia="it-IT"/>
        </w:rPr>
        <w:t xml:space="preserve"> post</w:t>
      </w:r>
      <w:r>
        <w:rPr>
          <w:lang w:eastAsia="it-IT"/>
        </w:rPr>
        <w:t xml:space="preserve"> they intervened</w:t>
      </w:r>
      <w:r w:rsidR="00ED00DB">
        <w:rPr>
          <w:lang w:eastAsia="it-IT"/>
        </w:rPr>
        <w:t xml:space="preserve">, while in </w:t>
      </w:r>
      <w:r>
        <w:rPr>
          <w:lang w:eastAsia="it-IT"/>
        </w:rPr>
        <w:t>the programming</w:t>
      </w:r>
      <w:r w:rsidR="00ED00DB">
        <w:rPr>
          <w:lang w:eastAsia="it-IT"/>
        </w:rPr>
        <w:t xml:space="preserve"> course</w:t>
      </w:r>
      <w:r>
        <w:rPr>
          <w:lang w:eastAsia="it-IT"/>
        </w:rPr>
        <w:t>, just</w:t>
      </w:r>
      <w:r w:rsidR="00ED00DB">
        <w:rPr>
          <w:lang w:eastAsia="it-IT"/>
        </w:rPr>
        <w:t xml:space="preserve"> 1.30. This may be explained </w:t>
      </w:r>
      <w:r w:rsidR="00D43884">
        <w:rPr>
          <w:lang w:eastAsia="it-IT"/>
        </w:rPr>
        <w:t xml:space="preserve">due to the fact that in </w:t>
      </w:r>
      <w:r>
        <w:rPr>
          <w:lang w:eastAsia="it-IT"/>
        </w:rPr>
        <w:t>the programming</w:t>
      </w:r>
      <w:r w:rsidR="00D43884">
        <w:rPr>
          <w:lang w:eastAsia="it-IT"/>
        </w:rPr>
        <w:t xml:space="preserve"> course, which is </w:t>
      </w:r>
      <w:r>
        <w:rPr>
          <w:lang w:eastAsia="it-IT"/>
        </w:rPr>
        <w:t xml:space="preserve">a </w:t>
      </w:r>
      <w:r w:rsidR="00D43884">
        <w:rPr>
          <w:lang w:eastAsia="it-IT"/>
        </w:rPr>
        <w:t>technology-</w:t>
      </w:r>
      <w:r>
        <w:rPr>
          <w:lang w:eastAsia="it-IT"/>
        </w:rPr>
        <w:t>related</w:t>
      </w:r>
      <w:r w:rsidR="00D43884">
        <w:rPr>
          <w:lang w:eastAsia="it-IT"/>
        </w:rPr>
        <w:t xml:space="preserve"> </w:t>
      </w:r>
      <w:r>
        <w:rPr>
          <w:lang w:eastAsia="it-IT"/>
        </w:rPr>
        <w:t>one</w:t>
      </w:r>
      <w:r w:rsidR="00D43884">
        <w:rPr>
          <w:lang w:eastAsia="it-IT"/>
        </w:rPr>
        <w:t xml:space="preserve">, </w:t>
      </w:r>
      <w:r w:rsidR="00AB2027">
        <w:rPr>
          <w:lang w:eastAsia="it-IT"/>
        </w:rPr>
        <w:t xml:space="preserve">learners usually post problems </w:t>
      </w:r>
      <w:r>
        <w:rPr>
          <w:lang w:eastAsia="it-IT"/>
        </w:rPr>
        <w:t xml:space="preserve">to which teaching assistants </w:t>
      </w:r>
      <w:r w:rsidR="00AB2027">
        <w:rPr>
          <w:lang w:eastAsia="it-IT"/>
        </w:rPr>
        <w:t xml:space="preserve">can </w:t>
      </w:r>
      <w:r w:rsidR="00CD4C18">
        <w:rPr>
          <w:lang w:eastAsia="it-IT"/>
        </w:rPr>
        <w:t>give</w:t>
      </w:r>
      <w:r w:rsidR="00AB2027">
        <w:rPr>
          <w:lang w:eastAsia="it-IT"/>
        </w:rPr>
        <w:t xml:space="preserve"> </w:t>
      </w:r>
      <w:r>
        <w:rPr>
          <w:lang w:eastAsia="it-IT"/>
        </w:rPr>
        <w:t>exact replies</w:t>
      </w:r>
      <w:r w:rsidR="00DF3739">
        <w:rPr>
          <w:lang w:eastAsia="it-IT"/>
        </w:rPr>
        <w:t xml:space="preserve"> </w:t>
      </w:r>
      <w:r>
        <w:rPr>
          <w:lang w:eastAsia="it-IT"/>
        </w:rPr>
        <w:t xml:space="preserve">usually </w:t>
      </w:r>
      <w:r w:rsidR="00DF3739">
        <w:rPr>
          <w:lang w:eastAsia="it-IT"/>
        </w:rPr>
        <w:t xml:space="preserve">in </w:t>
      </w:r>
      <w:r>
        <w:rPr>
          <w:lang w:eastAsia="it-IT"/>
        </w:rPr>
        <w:t>a single</w:t>
      </w:r>
      <w:r w:rsidR="00DF3739">
        <w:rPr>
          <w:lang w:eastAsia="it-IT"/>
        </w:rPr>
        <w:t xml:space="preserve"> message, while in </w:t>
      </w:r>
      <w:r>
        <w:rPr>
          <w:lang w:eastAsia="it-IT"/>
        </w:rPr>
        <w:t>the history</w:t>
      </w:r>
      <w:r w:rsidR="00DF3739">
        <w:rPr>
          <w:lang w:eastAsia="it-IT"/>
        </w:rPr>
        <w:t xml:space="preserve"> course, </w:t>
      </w:r>
      <w:r>
        <w:rPr>
          <w:lang w:eastAsia="it-IT"/>
        </w:rPr>
        <w:lastRenderedPageBreak/>
        <w:t xml:space="preserve">students </w:t>
      </w:r>
      <w:r w:rsidR="00DF3739">
        <w:rPr>
          <w:lang w:eastAsia="it-IT"/>
        </w:rPr>
        <w:t xml:space="preserve">problems relate to historical events, </w:t>
      </w:r>
      <w:r>
        <w:rPr>
          <w:lang w:eastAsia="it-IT"/>
        </w:rPr>
        <w:t>in which the teaching assistants reply engaging in a lengthy</w:t>
      </w:r>
      <w:r w:rsidR="00DF3739">
        <w:rPr>
          <w:lang w:eastAsia="it-IT"/>
        </w:rPr>
        <w:t xml:space="preserve"> dialogue with the learner</w:t>
      </w:r>
      <w:r>
        <w:rPr>
          <w:lang w:eastAsia="it-IT"/>
        </w:rPr>
        <w:t>s</w:t>
      </w:r>
      <w:r w:rsidR="00DF3739">
        <w:rPr>
          <w:lang w:eastAsia="it-IT"/>
        </w:rPr>
        <w:t>.</w:t>
      </w:r>
    </w:p>
    <w:p w14:paraId="40C675B9" w14:textId="5AD0ADB7" w:rsidR="00884F02" w:rsidRDefault="00E41F46" w:rsidP="00884F02">
      <w:pPr>
        <w:pStyle w:val="Head1"/>
        <w:spacing w:before="380"/>
        <w:rPr>
          <w14:ligatures w14:val="standard"/>
        </w:rPr>
      </w:pPr>
      <w:r>
        <w:rPr>
          <w:rStyle w:val="Label"/>
          <w14:ligatures w14:val="standard"/>
        </w:rPr>
        <w:t>4</w:t>
      </w:r>
      <w:r w:rsidR="00884F02" w:rsidRPr="00586A35">
        <w:rPr>
          <w14:ligatures w14:val="standard"/>
        </w:rPr>
        <w:t> </w:t>
      </w:r>
      <w:r w:rsidR="00884F02">
        <w:rPr>
          <w14:ligatures w14:val="standard"/>
        </w:rPr>
        <w:t>ANALYSIS OF TA INTERVENTIONS</w:t>
      </w:r>
    </w:p>
    <w:p w14:paraId="3F868978" w14:textId="385E4A25" w:rsidR="004D172A" w:rsidRDefault="004D172A" w:rsidP="004D172A">
      <w:pPr>
        <w:pStyle w:val="AckPara"/>
        <w:rPr>
          <w:rStyle w:val="Label"/>
          <w14:ligatures w14:val="standard"/>
        </w:rPr>
      </w:pPr>
      <w:r>
        <w:t>In this section, we proceed with analysis of the content of teaching assistants</w:t>
      </w:r>
      <w:r w:rsidR="007D4449">
        <w:t>’</w:t>
      </w:r>
      <w:r>
        <w:t xml:space="preserve"> interventions, </w:t>
      </w:r>
      <w:r w:rsidR="007D4449">
        <w:t>in the two courses.</w:t>
      </w:r>
      <w:r w:rsidR="00AD67BA">
        <w:t xml:space="preserve"> </w:t>
      </w:r>
      <w:r w:rsidR="00D9186C">
        <w:rPr>
          <w14:ligatures w14:val="standard"/>
        </w:rPr>
        <w:t xml:space="preserve">It is common in </w:t>
      </w:r>
      <w:r w:rsidR="00AD67BA">
        <w:rPr>
          <w14:ligatures w14:val="standard"/>
        </w:rPr>
        <w:t xml:space="preserve">a MOOC </w:t>
      </w:r>
      <w:r w:rsidR="00D9186C">
        <w:rPr>
          <w14:ligatures w14:val="standard"/>
        </w:rPr>
        <w:t>study</w:t>
      </w:r>
      <w:r w:rsidR="00AD67BA">
        <w:rPr>
          <w14:ligatures w14:val="standard"/>
        </w:rPr>
        <w:t xml:space="preserve">, to </w:t>
      </w:r>
      <w:r w:rsidR="00D9186C">
        <w:rPr>
          <w14:ligatures w14:val="standard"/>
        </w:rPr>
        <w:t>use mostly quantitative data</w:t>
      </w:r>
      <w:r w:rsidR="00AD67BA">
        <w:rPr>
          <w14:ligatures w14:val="standard"/>
        </w:rPr>
        <w:t xml:space="preserve"> </w:t>
      </w:r>
      <w:r w:rsidR="00D9186C">
        <w:rPr>
          <w14:ligatures w14:val="standard"/>
        </w:rPr>
        <w:t>form traces of</w:t>
      </w:r>
      <w:r w:rsidR="00AD67BA">
        <w:rPr>
          <w14:ligatures w14:val="standard"/>
        </w:rPr>
        <w:t xml:space="preserve"> </w:t>
      </w:r>
      <w:r w:rsidR="00D9186C">
        <w:rPr>
          <w14:ligatures w14:val="standard"/>
        </w:rPr>
        <w:t xml:space="preserve">students’ behavior </w:t>
      </w:r>
      <w:r w:rsidR="00AD67BA">
        <w:rPr>
          <w14:ligatures w14:val="standard"/>
        </w:rPr>
        <w:t>[13, 14]</w:t>
      </w:r>
      <w:r w:rsidR="00D9186C">
        <w:rPr>
          <w14:ligatures w14:val="standard"/>
        </w:rPr>
        <w:t>. As content analysis of such large volumes of data is a tedious process. In this section, we attempt to analyze a sample of teaching assistants’ interventions, in order to classify them and observe patterns of their interventions in the two courses, as their behaviors</w:t>
      </w:r>
      <w:r w:rsidR="00AD67BA">
        <w:rPr>
          <w14:ligatures w14:val="standard"/>
        </w:rPr>
        <w:t xml:space="preserve"> are better </w:t>
      </w:r>
      <w:r w:rsidR="00D9186C">
        <w:rPr>
          <w14:ligatures w14:val="standard"/>
        </w:rPr>
        <w:t>understood through</w:t>
      </w:r>
      <w:r w:rsidR="00AD67BA">
        <w:rPr>
          <w14:ligatures w14:val="standard"/>
        </w:rPr>
        <w:t xml:space="preserve"> </w:t>
      </w:r>
      <w:r w:rsidR="00D9186C">
        <w:rPr>
          <w14:ligatures w14:val="standard"/>
        </w:rPr>
        <w:t>the content of the their</w:t>
      </w:r>
      <w:r w:rsidR="00AD67BA">
        <w:rPr>
          <w14:ligatures w14:val="standard"/>
        </w:rPr>
        <w:t xml:space="preserve"> interactions with other learners within the discussion forum of a course.</w:t>
      </w:r>
    </w:p>
    <w:p w14:paraId="71673BAD" w14:textId="3A9B1092" w:rsidR="00EB68B6" w:rsidRPr="00586A35" w:rsidRDefault="00EB68B6" w:rsidP="00EB68B6">
      <w:pPr>
        <w:pStyle w:val="Head2"/>
        <w:rPr>
          <w14:ligatures w14:val="standard"/>
        </w:rPr>
      </w:pPr>
      <w:r>
        <w:rPr>
          <w:rStyle w:val="Label"/>
          <w14:ligatures w14:val="standard"/>
        </w:rPr>
        <w:t>4.1</w:t>
      </w:r>
      <w:r>
        <w:rPr>
          <w14:ligatures w14:val="standard"/>
        </w:rPr>
        <w:t xml:space="preserve"> </w:t>
      </w:r>
      <w:r w:rsidR="00D9186C">
        <w:rPr>
          <w14:ligatures w14:val="standard"/>
        </w:rPr>
        <w:t>Coding scheme</w:t>
      </w:r>
    </w:p>
    <w:p w14:paraId="053FF40F" w14:textId="44C46D6B" w:rsidR="00AA10C4" w:rsidRDefault="00361DC1" w:rsidP="00DD476E">
      <w:pPr>
        <w:pStyle w:val="AckPara"/>
        <w:rPr>
          <w14:ligatures w14:val="standard"/>
        </w:rPr>
      </w:pPr>
      <w:r>
        <w:rPr>
          <w14:ligatures w14:val="standard"/>
        </w:rPr>
        <w:t xml:space="preserve">In </w:t>
      </w:r>
      <w:r w:rsidR="00F3190B">
        <w:rPr>
          <w14:ligatures w14:val="standard"/>
        </w:rPr>
        <w:t>the</w:t>
      </w:r>
      <w:r>
        <w:rPr>
          <w14:ligatures w14:val="standard"/>
        </w:rPr>
        <w:t xml:space="preserve"> </w:t>
      </w:r>
      <w:r w:rsidR="00126A94">
        <w:rPr>
          <w14:ligatures w14:val="standard"/>
        </w:rPr>
        <w:t>study</w:t>
      </w:r>
      <w:r w:rsidR="00F3190B">
        <w:rPr>
          <w14:ligatures w14:val="standard"/>
        </w:rPr>
        <w:t xml:space="preserve"> that follows</w:t>
      </w:r>
      <w:r w:rsidR="000A4330">
        <w:rPr>
          <w14:ligatures w14:val="standard"/>
        </w:rPr>
        <w:t>,</w:t>
      </w:r>
      <w:r>
        <w:rPr>
          <w14:ligatures w14:val="standard"/>
        </w:rPr>
        <w:t xml:space="preserve"> </w:t>
      </w:r>
      <w:r w:rsidR="00F3190B">
        <w:rPr>
          <w14:ligatures w14:val="standard"/>
        </w:rPr>
        <w:t>the</w:t>
      </w:r>
      <w:r>
        <w:rPr>
          <w14:ligatures w14:val="standard"/>
        </w:rPr>
        <w:t xml:space="preserve"> unit of analysis is the message.</w:t>
      </w:r>
      <w:r w:rsidR="002C3740">
        <w:rPr>
          <w14:ligatures w14:val="standard"/>
        </w:rPr>
        <w:t xml:space="preserve"> </w:t>
      </w:r>
      <w:r w:rsidR="00FF1AD1">
        <w:rPr>
          <w14:ligatures w14:val="standard"/>
        </w:rPr>
        <w:t>The objective was to classify by</w:t>
      </w:r>
      <w:r w:rsidR="00126A94">
        <w:rPr>
          <w14:ligatures w14:val="standard"/>
        </w:rPr>
        <w:t xml:space="preserve"> hand-cod</w:t>
      </w:r>
      <w:r w:rsidR="00FF1AD1">
        <w:rPr>
          <w14:ligatures w14:val="standard"/>
        </w:rPr>
        <w:t>ing</w:t>
      </w:r>
      <w:r w:rsidR="00126A94">
        <w:rPr>
          <w14:ligatures w14:val="standard"/>
        </w:rPr>
        <w:t xml:space="preserve"> </w:t>
      </w:r>
      <w:r w:rsidR="00FF1AD1">
        <w:rPr>
          <w14:ligatures w14:val="standard"/>
        </w:rPr>
        <w:t>a random sample</w:t>
      </w:r>
      <w:r w:rsidR="00126A94">
        <w:rPr>
          <w14:ligatures w14:val="standard"/>
        </w:rPr>
        <w:t xml:space="preserve"> of each courses’ </w:t>
      </w:r>
      <w:r w:rsidR="00D9186C">
        <w:rPr>
          <w14:ligatures w14:val="standard"/>
        </w:rPr>
        <w:t>teaching assistants’</w:t>
      </w:r>
      <w:r w:rsidR="00126A94">
        <w:rPr>
          <w14:ligatures w14:val="standard"/>
        </w:rPr>
        <w:t xml:space="preserve"> me</w:t>
      </w:r>
      <w:r w:rsidR="00FF1AD1">
        <w:rPr>
          <w14:ligatures w14:val="standard"/>
        </w:rPr>
        <w:t>ssages</w:t>
      </w:r>
      <w:r w:rsidR="00126A94">
        <w:rPr>
          <w14:ligatures w14:val="standard"/>
        </w:rPr>
        <w:t>.</w:t>
      </w:r>
      <w:r w:rsidR="00EC5781">
        <w:rPr>
          <w14:ligatures w14:val="standard"/>
        </w:rPr>
        <w:t xml:space="preserve"> By manually diving deeper in the </w:t>
      </w:r>
      <w:r w:rsidR="00FF1AD1">
        <w:rPr>
          <w14:ligatures w14:val="standard"/>
        </w:rPr>
        <w:t xml:space="preserve">TAs </w:t>
      </w:r>
      <w:r w:rsidR="00EC5781">
        <w:rPr>
          <w14:ligatures w14:val="standard"/>
        </w:rPr>
        <w:t>messages</w:t>
      </w:r>
      <w:r w:rsidR="00920A3B">
        <w:rPr>
          <w14:ligatures w14:val="standard"/>
        </w:rPr>
        <w:t>’ content</w:t>
      </w:r>
      <w:r w:rsidR="00EC5781">
        <w:rPr>
          <w14:ligatures w14:val="standard"/>
        </w:rPr>
        <w:t xml:space="preserve">, we </w:t>
      </w:r>
      <w:r w:rsidR="00FF1AD1">
        <w:rPr>
          <w14:ligatures w14:val="standard"/>
        </w:rPr>
        <w:t>aim at comparing</w:t>
      </w:r>
      <w:r w:rsidR="00916A39">
        <w:rPr>
          <w14:ligatures w14:val="standard"/>
        </w:rPr>
        <w:t xml:space="preserve"> their </w:t>
      </w:r>
      <w:r w:rsidR="00FF1AD1">
        <w:rPr>
          <w14:ligatures w14:val="standard"/>
        </w:rPr>
        <w:t xml:space="preserve">patterns of </w:t>
      </w:r>
      <w:r w:rsidR="00916A39">
        <w:rPr>
          <w14:ligatures w14:val="standard"/>
        </w:rPr>
        <w:t xml:space="preserve">behavior </w:t>
      </w:r>
      <w:r w:rsidR="00FF1AD1">
        <w:rPr>
          <w14:ligatures w14:val="standard"/>
        </w:rPr>
        <w:t>across</w:t>
      </w:r>
      <w:r w:rsidR="00916A39">
        <w:rPr>
          <w14:ligatures w14:val="standard"/>
        </w:rPr>
        <w:t xml:space="preserve"> the two courses.</w:t>
      </w:r>
    </w:p>
    <w:p w14:paraId="1AE0204F" w14:textId="60CA1C25" w:rsidR="00F01D6D" w:rsidRDefault="00FF1AD1" w:rsidP="00DD476E">
      <w:pPr>
        <w:pStyle w:val="AckPara"/>
        <w:rPr>
          <w:lang w:eastAsia="it-IT"/>
        </w:rPr>
      </w:pPr>
      <w:r>
        <w:rPr>
          <w14:ligatures w14:val="standard"/>
        </w:rPr>
        <w:t>First we</w:t>
      </w:r>
      <w:r w:rsidR="00A96E18">
        <w:rPr>
          <w14:ligatures w14:val="standard"/>
        </w:rPr>
        <w:t xml:space="preserve"> randomly </w:t>
      </w:r>
      <w:r>
        <w:rPr>
          <w14:ligatures w14:val="standard"/>
        </w:rPr>
        <w:t xml:space="preserve">choose </w:t>
      </w:r>
      <w:r w:rsidR="00A96E18">
        <w:rPr>
          <w14:ligatures w14:val="standard"/>
        </w:rPr>
        <w:t xml:space="preserve">200 </w:t>
      </w:r>
      <w:r>
        <w:rPr>
          <w14:ligatures w14:val="standard"/>
        </w:rPr>
        <w:t>posts</w:t>
      </w:r>
      <w:r w:rsidR="00A96E18">
        <w:rPr>
          <w14:ligatures w14:val="standard"/>
        </w:rPr>
        <w:t xml:space="preserve"> </w:t>
      </w:r>
      <w:r>
        <w:rPr>
          <w14:ligatures w14:val="standard"/>
        </w:rPr>
        <w:t xml:space="preserve">in which </w:t>
      </w:r>
      <w:r w:rsidR="00A96E18">
        <w:rPr>
          <w14:ligatures w14:val="standard"/>
        </w:rPr>
        <w:t>TAs</w:t>
      </w:r>
      <w:r>
        <w:rPr>
          <w14:ligatures w14:val="standard"/>
        </w:rPr>
        <w:t xml:space="preserve"> had intervened</w:t>
      </w:r>
      <w:r w:rsidR="00A96E18">
        <w:rPr>
          <w14:ligatures w14:val="standard"/>
        </w:rPr>
        <w:t xml:space="preserve"> and use</w:t>
      </w:r>
      <w:r>
        <w:rPr>
          <w14:ligatures w14:val="standard"/>
        </w:rPr>
        <w:t>d</w:t>
      </w:r>
      <w:r w:rsidR="005621A0">
        <w:rPr>
          <w14:ligatures w14:val="standard"/>
        </w:rPr>
        <w:t xml:space="preserve"> a coding scheme</w:t>
      </w:r>
      <w:r w:rsidR="001F2D18">
        <w:rPr>
          <w14:ligatures w14:val="standard"/>
        </w:rPr>
        <w:t xml:space="preserve"> based on a</w:t>
      </w:r>
      <w:r w:rsidR="00A96E18">
        <w:rPr>
          <w14:ligatures w14:val="standard"/>
        </w:rPr>
        <w:t xml:space="preserve"> hybrid model of </w:t>
      </w:r>
      <w:r w:rsidR="00A96E18" w:rsidRPr="008D1673">
        <w:rPr>
          <w:lang w:eastAsia="it-IT"/>
        </w:rPr>
        <w:t>Chandrasekaran</w:t>
      </w:r>
      <w:r w:rsidR="00703CC4">
        <w:rPr>
          <w:lang w:eastAsia="it-IT"/>
        </w:rPr>
        <w:t>’s</w:t>
      </w:r>
      <w:r w:rsidR="00A96E18">
        <w:rPr>
          <w:lang w:eastAsia="it-IT"/>
        </w:rPr>
        <w:t xml:space="preserve"> taxonomy [11]</w:t>
      </w:r>
      <w:r w:rsidR="00E20550">
        <w:rPr>
          <w:lang w:eastAsia="it-IT"/>
        </w:rPr>
        <w:t xml:space="preserve"> to categorize the TAs messages in them</w:t>
      </w:r>
      <w:r w:rsidR="00322DCD">
        <w:rPr>
          <w:lang w:eastAsia="it-IT"/>
        </w:rPr>
        <w:t>.</w:t>
      </w:r>
      <w:r w:rsidR="002D2A45">
        <w:rPr>
          <w:lang w:eastAsia="it-IT"/>
        </w:rPr>
        <w:t xml:space="preserve"> </w:t>
      </w:r>
      <w:r w:rsidR="003C4F6E">
        <w:rPr>
          <w:lang w:eastAsia="it-IT"/>
        </w:rPr>
        <w:t>Our</w:t>
      </w:r>
      <w:r w:rsidR="00DE3773">
        <w:rPr>
          <w:lang w:eastAsia="it-IT"/>
        </w:rPr>
        <w:t xml:space="preserve"> coding scheme, which is presented in Figure </w:t>
      </w:r>
      <w:r w:rsidR="00D9186C">
        <w:rPr>
          <w:lang w:eastAsia="it-IT"/>
        </w:rPr>
        <w:t>2</w:t>
      </w:r>
      <w:r w:rsidR="00DE3773">
        <w:rPr>
          <w:lang w:eastAsia="it-IT"/>
        </w:rPr>
        <w:t xml:space="preserve">, </w:t>
      </w:r>
      <w:r>
        <w:rPr>
          <w:lang w:eastAsia="it-IT"/>
        </w:rPr>
        <w:t>is adapted from</w:t>
      </w:r>
      <w:r w:rsidR="00703CC4">
        <w:rPr>
          <w:lang w:eastAsia="it-IT"/>
        </w:rPr>
        <w:t xml:space="preserve"> the ‘</w:t>
      </w:r>
      <w:r w:rsidR="00703CC4" w:rsidRPr="00FF1AD1">
        <w:rPr>
          <w:i/>
          <w:lang w:eastAsia="it-IT"/>
        </w:rPr>
        <w:t xml:space="preserve">Instructor Interventions’ </w:t>
      </w:r>
      <w:r>
        <w:rPr>
          <w:i/>
          <w:lang w:eastAsia="it-IT"/>
        </w:rPr>
        <w:t>taxonomy</w:t>
      </w:r>
      <w:r w:rsidR="00703CC4">
        <w:rPr>
          <w:lang w:eastAsia="it-IT"/>
        </w:rPr>
        <w:t xml:space="preserve"> </w:t>
      </w:r>
      <w:r>
        <w:rPr>
          <w:lang w:eastAsia="it-IT"/>
        </w:rPr>
        <w:t xml:space="preserve">proposed by </w:t>
      </w:r>
      <w:r w:rsidR="00703CC4" w:rsidRPr="008D1673">
        <w:rPr>
          <w:lang w:eastAsia="it-IT"/>
        </w:rPr>
        <w:t>Chandrasekaran</w:t>
      </w:r>
      <w:r w:rsidR="00D619AC">
        <w:rPr>
          <w:lang w:eastAsia="it-IT"/>
        </w:rPr>
        <w:t>. We do not</w:t>
      </w:r>
      <w:r w:rsidR="00115671">
        <w:rPr>
          <w:lang w:eastAsia="it-IT"/>
        </w:rPr>
        <w:t xml:space="preserve"> include the peer interventions b</w:t>
      </w:r>
      <w:r w:rsidR="00703CC4">
        <w:rPr>
          <w:lang w:eastAsia="it-IT"/>
        </w:rPr>
        <w:t xml:space="preserve">ecause we </w:t>
      </w:r>
      <w:r>
        <w:rPr>
          <w:lang w:eastAsia="it-IT"/>
        </w:rPr>
        <w:t>wish</w:t>
      </w:r>
      <w:r w:rsidR="00703CC4">
        <w:rPr>
          <w:lang w:eastAsia="it-IT"/>
        </w:rPr>
        <w:t xml:space="preserve"> to focus only on </w:t>
      </w:r>
      <w:r w:rsidR="00115671">
        <w:rPr>
          <w:lang w:eastAsia="it-IT"/>
        </w:rPr>
        <w:t xml:space="preserve">the TA interventions </w:t>
      </w:r>
      <w:r>
        <w:rPr>
          <w:lang w:eastAsia="it-IT"/>
        </w:rPr>
        <w:t>in</w:t>
      </w:r>
      <w:r w:rsidR="00115671">
        <w:rPr>
          <w:lang w:eastAsia="it-IT"/>
        </w:rPr>
        <w:t xml:space="preserve"> </w:t>
      </w:r>
      <w:r>
        <w:rPr>
          <w:lang w:eastAsia="it-IT"/>
        </w:rPr>
        <w:t>student</w:t>
      </w:r>
      <w:r w:rsidR="00115671">
        <w:rPr>
          <w:lang w:eastAsia="it-IT"/>
        </w:rPr>
        <w:t xml:space="preserve"> conversation.</w:t>
      </w:r>
      <w:r w:rsidR="0070134D">
        <w:rPr>
          <w:lang w:eastAsia="it-IT"/>
        </w:rPr>
        <w:t xml:space="preserve"> </w:t>
      </w:r>
      <w:r>
        <w:rPr>
          <w:lang w:eastAsia="it-IT"/>
        </w:rPr>
        <w:t xml:space="preserve"> </w:t>
      </w:r>
    </w:p>
    <w:p w14:paraId="36460260" w14:textId="77777777" w:rsidR="00006FBF" w:rsidRDefault="00006FBF" w:rsidP="00DD476E">
      <w:pPr>
        <w:pStyle w:val="AckPara"/>
        <w:rPr>
          <w14:ligatures w14:val="standard"/>
        </w:rPr>
      </w:pPr>
    </w:p>
    <w:p w14:paraId="2E8E44CD" w14:textId="77777777" w:rsidR="00BF483B" w:rsidRDefault="00BF483B" w:rsidP="00BF483B">
      <w:pPr>
        <w:pStyle w:val="AckPara"/>
        <w:keepNext/>
      </w:pPr>
      <w:r>
        <w:rPr>
          <w:noProof/>
        </w:rPr>
        <w:drawing>
          <wp:inline distT="0" distB="0" distL="0" distR="0" wp14:anchorId="78BDCF92" wp14:editId="6149FCE0">
            <wp:extent cx="3048000" cy="154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_cheme_paper.png"/>
                    <pic:cNvPicPr/>
                  </pic:nvPicPr>
                  <pic:blipFill>
                    <a:blip r:embed="rId18">
                      <a:extLst>
                        <a:ext uri="{28A0092B-C50C-407E-A947-70E740481C1C}">
                          <a14:useLocalDpi xmlns:a14="http://schemas.microsoft.com/office/drawing/2010/main" val="0"/>
                        </a:ext>
                      </a:extLst>
                    </a:blip>
                    <a:stretch>
                      <a:fillRect/>
                    </a:stretch>
                  </pic:blipFill>
                  <pic:spPr>
                    <a:xfrm>
                      <a:off x="0" y="0"/>
                      <a:ext cx="3061465" cy="1555507"/>
                    </a:xfrm>
                    <a:prstGeom prst="rect">
                      <a:avLst/>
                    </a:prstGeom>
                  </pic:spPr>
                </pic:pic>
              </a:graphicData>
            </a:graphic>
          </wp:inline>
        </w:drawing>
      </w:r>
    </w:p>
    <w:p w14:paraId="5382371D" w14:textId="77777777" w:rsidR="00BF483B" w:rsidRDefault="00BF483B" w:rsidP="00BF483B">
      <w:pPr>
        <w:pStyle w:val="Caption"/>
      </w:pPr>
    </w:p>
    <w:p w14:paraId="541FA3D6" w14:textId="0D848514" w:rsidR="00BF483B" w:rsidRDefault="00BF483B" w:rsidP="00BF483B">
      <w:pPr>
        <w:pStyle w:val="Caption"/>
      </w:pPr>
      <w:r w:rsidRPr="00BF483B">
        <w:t xml:space="preserve">Figure </w:t>
      </w:r>
      <w:r w:rsidR="00D9186C">
        <w:t>2</w:t>
      </w:r>
      <w:r w:rsidRPr="00BF483B">
        <w:t>: Coding scheme used for categorizing TAs' messages</w:t>
      </w:r>
    </w:p>
    <w:p w14:paraId="12967780" w14:textId="77777777" w:rsidR="00D01A8F" w:rsidRDefault="00D01A8F" w:rsidP="00D01A8F"/>
    <w:p w14:paraId="31731F60" w14:textId="08A152EE" w:rsidR="00D01A8F" w:rsidRDefault="007A4679" w:rsidP="00D01A8F">
      <w:r>
        <w:t>As we can see</w:t>
      </w:r>
      <w:r w:rsidR="00FF1AD1">
        <w:t xml:space="preserve"> from Figure 2</w:t>
      </w:r>
      <w:r w:rsidR="004F6EC0">
        <w:t>,</w:t>
      </w:r>
      <w:r>
        <w:t xml:space="preserve"> the coding scheme contains two levels of message categorization.</w:t>
      </w:r>
      <w:r w:rsidR="0094516B">
        <w:t xml:space="preserve"> In the first level, the general content of the message is checked. If the message is related to the course’s content it is labeled as ‘</w:t>
      </w:r>
      <w:r w:rsidR="0094516B" w:rsidRPr="00FF1AD1">
        <w:rPr>
          <w:i/>
        </w:rPr>
        <w:t>Content related’</w:t>
      </w:r>
      <w:r w:rsidR="0094516B">
        <w:t>, if not as ‘</w:t>
      </w:r>
      <w:r w:rsidR="0094516B" w:rsidRPr="00FF1AD1">
        <w:rPr>
          <w:i/>
        </w:rPr>
        <w:t>Non</w:t>
      </w:r>
      <w:r w:rsidR="00D9186C" w:rsidRPr="00FF1AD1">
        <w:rPr>
          <w:i/>
        </w:rPr>
        <w:t>-</w:t>
      </w:r>
      <w:r w:rsidR="0094516B" w:rsidRPr="00FF1AD1">
        <w:rPr>
          <w:i/>
        </w:rPr>
        <w:t>content related</w:t>
      </w:r>
      <w:r w:rsidR="0094516B">
        <w:t xml:space="preserve">’. To label a message as ‘Content related’, the TA’s message should relate </w:t>
      </w:r>
      <w:r w:rsidR="00FF1AD1">
        <w:t>to</w:t>
      </w:r>
      <w:r w:rsidR="0094516B">
        <w:t xml:space="preserve"> the video lectures’ content, </w:t>
      </w:r>
      <w:r w:rsidR="008D2295">
        <w:t xml:space="preserve">the course’s </w:t>
      </w:r>
      <w:r w:rsidR="005519AB">
        <w:t>assignments or</w:t>
      </w:r>
      <w:r w:rsidR="0094516B">
        <w:t xml:space="preserve"> weekly tests and problems</w:t>
      </w:r>
      <w:r w:rsidR="007B0CCD">
        <w:t xml:space="preserve"> or questions</w:t>
      </w:r>
      <w:r w:rsidR="0094516B">
        <w:t xml:space="preserve"> that learners </w:t>
      </w:r>
      <w:r w:rsidR="00FF1AD1">
        <w:t>faced</w:t>
      </w:r>
      <w:r w:rsidR="0094516B">
        <w:t xml:space="preserve"> within the course</w:t>
      </w:r>
      <w:r w:rsidR="006C53A9">
        <w:t>’</w:t>
      </w:r>
      <w:r w:rsidR="0094516B">
        <w:t xml:space="preserve">s </w:t>
      </w:r>
      <w:r w:rsidR="006C53A9">
        <w:t>material</w:t>
      </w:r>
      <w:r w:rsidR="0094516B">
        <w:t>.</w:t>
      </w:r>
      <w:r w:rsidR="00026F62">
        <w:t xml:space="preserve"> If the message is irrelevant </w:t>
      </w:r>
      <w:r w:rsidR="00FF1AD1">
        <w:t>to</w:t>
      </w:r>
      <w:r w:rsidR="00026F62">
        <w:t xml:space="preserve"> the course</w:t>
      </w:r>
      <w:r w:rsidR="00FF1AD1">
        <w:t>,</w:t>
      </w:r>
      <w:r w:rsidR="00026F62">
        <w:t xml:space="preserve"> then it is labeled as ‘</w:t>
      </w:r>
      <w:r w:rsidR="00FF1AD1">
        <w:t>Non-c</w:t>
      </w:r>
      <w:r w:rsidR="00274628">
        <w:t>ontent r</w:t>
      </w:r>
      <w:r w:rsidR="00026F62">
        <w:t>elated’</w:t>
      </w:r>
      <w:r w:rsidR="00374634">
        <w:t>.</w:t>
      </w:r>
    </w:p>
    <w:p w14:paraId="713A558F" w14:textId="36EC5D8F" w:rsidR="00374634" w:rsidRDefault="00B17F49" w:rsidP="00374634">
      <w:pPr>
        <w:ind w:firstLine="245"/>
      </w:pPr>
      <w:r>
        <w:t>In the second level</w:t>
      </w:r>
      <w:r w:rsidR="00C41661">
        <w:t xml:space="preserve">, if the message is related to the content of the course, then it must be specifically </w:t>
      </w:r>
      <w:r w:rsidR="00FF1AD1">
        <w:t>assigned</w:t>
      </w:r>
      <w:r w:rsidR="00C41661">
        <w:t xml:space="preserve"> to one of the following categories.</w:t>
      </w:r>
    </w:p>
    <w:p w14:paraId="0D68B3CF" w14:textId="25AA9436" w:rsidR="005B32B5" w:rsidRDefault="008B57D3" w:rsidP="008B57D3">
      <w:pPr>
        <w:pStyle w:val="ListParagraph"/>
      </w:pPr>
      <w:r w:rsidRPr="008B57D3">
        <w:rPr>
          <w:b/>
        </w:rPr>
        <w:t>Justification</w:t>
      </w:r>
      <w:r w:rsidR="00FF1AD1">
        <w:rPr>
          <w:b/>
        </w:rPr>
        <w:t xml:space="preserve"> message</w:t>
      </w:r>
      <w:r>
        <w:t>:</w:t>
      </w:r>
      <w:r w:rsidR="00B1333F">
        <w:t xml:space="preserve"> </w:t>
      </w:r>
      <w:r w:rsidR="00FF1AD1">
        <w:t>Message containing a</w:t>
      </w:r>
      <w:r>
        <w:t>nalytical explanation of a theory or a solution that was proposed. The TA provides evidence and explains in detail the solution of a problem a learner faces.</w:t>
      </w:r>
    </w:p>
    <w:p w14:paraId="3B03CAFC" w14:textId="10A90415" w:rsidR="008B57D3" w:rsidRDefault="004A01F0" w:rsidP="008B57D3">
      <w:pPr>
        <w:pStyle w:val="ListParagraph"/>
      </w:pPr>
      <w:r w:rsidRPr="004A01F0">
        <w:rPr>
          <w:b/>
        </w:rPr>
        <w:t>Extension</w:t>
      </w:r>
      <w:r w:rsidR="00FF1AD1">
        <w:rPr>
          <w:b/>
        </w:rPr>
        <w:t xml:space="preserve"> message</w:t>
      </w:r>
      <w:r>
        <w:t xml:space="preserve">: </w:t>
      </w:r>
      <w:r w:rsidR="00D55EEF">
        <w:t xml:space="preserve">The problem </w:t>
      </w:r>
      <w:r w:rsidR="00A5753E">
        <w:t xml:space="preserve">that was discussed </w:t>
      </w:r>
      <w:r w:rsidR="00D55EEF">
        <w:t>is solved but the TA proposes alternative solutions and explains the pros and cons of each one to the learner.</w:t>
      </w:r>
    </w:p>
    <w:p w14:paraId="28800280" w14:textId="11179C81" w:rsidR="00D55EEF" w:rsidRDefault="00D55EEF" w:rsidP="008B57D3">
      <w:pPr>
        <w:pStyle w:val="ListParagraph"/>
      </w:pPr>
      <w:r>
        <w:rPr>
          <w:b/>
        </w:rPr>
        <w:t>Reasoning Critique</w:t>
      </w:r>
      <w:r w:rsidRPr="00D55EEF">
        <w:t>:</w:t>
      </w:r>
      <w:r w:rsidR="00F96531">
        <w:t xml:space="preserve"> </w:t>
      </w:r>
      <w:r w:rsidR="008C7F17">
        <w:t>TA makes his own statement on a problem. He makes criticism on an issue and by referring to his own experience he proposes the solution.</w:t>
      </w:r>
    </w:p>
    <w:p w14:paraId="603D380F" w14:textId="03A4B631" w:rsidR="00FE7ED0" w:rsidRDefault="008C7F17" w:rsidP="00FE7ED0">
      <w:pPr>
        <w:pStyle w:val="ListParagraph"/>
      </w:pPr>
      <w:r>
        <w:rPr>
          <w:b/>
        </w:rPr>
        <w:t>Integration/Summing up</w:t>
      </w:r>
      <w:r w:rsidRPr="008C7F17">
        <w:t>:</w:t>
      </w:r>
      <w:r>
        <w:t xml:space="preserve"> </w:t>
      </w:r>
      <w:r w:rsidR="00B17F49">
        <w:t xml:space="preserve">TA gives directly the solution without being analytical to it. His message </w:t>
      </w:r>
      <w:r w:rsidR="00150935">
        <w:t>implies that the current conversation should end with his statement.</w:t>
      </w:r>
    </w:p>
    <w:p w14:paraId="279C82D3" w14:textId="77777777" w:rsidR="00FE7ED0" w:rsidRDefault="00FE7ED0" w:rsidP="00FE7ED0"/>
    <w:p w14:paraId="4DFF0354" w14:textId="63FCF9F7" w:rsidR="0048728A" w:rsidRPr="00586A35" w:rsidRDefault="0048728A" w:rsidP="0048728A">
      <w:pPr>
        <w:pStyle w:val="Head2"/>
        <w:rPr>
          <w14:ligatures w14:val="standard"/>
        </w:rPr>
      </w:pPr>
      <w:r>
        <w:rPr>
          <w:rStyle w:val="Label"/>
          <w14:ligatures w14:val="standard"/>
        </w:rPr>
        <w:t>4</w:t>
      </w:r>
      <w:r w:rsidR="007270D4">
        <w:rPr>
          <w:rStyle w:val="Label"/>
          <w14:ligatures w14:val="standard"/>
        </w:rPr>
        <w:t>.</w:t>
      </w:r>
      <w:r w:rsidR="00D9186C">
        <w:rPr>
          <w:rStyle w:val="Label"/>
          <w14:ligatures w14:val="standard"/>
        </w:rPr>
        <w:t>2</w:t>
      </w:r>
      <w:r>
        <w:rPr>
          <w14:ligatures w14:val="standard"/>
        </w:rPr>
        <w:t xml:space="preserve"> </w:t>
      </w:r>
      <w:r w:rsidR="00D9186C">
        <w:rPr>
          <w14:ligatures w14:val="standard"/>
        </w:rPr>
        <w:t>Coding</w:t>
      </w:r>
      <w:r w:rsidR="002C5747">
        <w:rPr>
          <w14:ligatures w14:val="standard"/>
        </w:rPr>
        <w:t xml:space="preserve"> of the transcripts</w:t>
      </w:r>
    </w:p>
    <w:p w14:paraId="284FFF2B" w14:textId="10E71140" w:rsidR="000D1DAB" w:rsidRDefault="007025D7" w:rsidP="000D1DAB">
      <w:r>
        <w:t>Two coders</w:t>
      </w:r>
      <w:r w:rsidR="00D86851">
        <w:t xml:space="preserve"> were </w:t>
      </w:r>
      <w:r w:rsidR="00A128EC">
        <w:t>selected</w:t>
      </w:r>
      <w:r w:rsidR="00D86851">
        <w:t xml:space="preserve"> for this coding task. </w:t>
      </w:r>
      <w:r w:rsidR="00A128EC">
        <w:t xml:space="preserve">The principal investigator </w:t>
      </w:r>
      <w:r w:rsidR="00900B39">
        <w:t xml:space="preserve">discussed the coding scheme with the coders, who then coded all the TA messages from the randomly selected </w:t>
      </w:r>
      <w:r w:rsidR="00FF1AD1">
        <w:t>posts</w:t>
      </w:r>
      <w:r w:rsidR="00900B39">
        <w:t>.</w:t>
      </w:r>
      <w:r w:rsidR="00FA1C4C">
        <w:t xml:space="preserve"> The coders were encouraged to refine the protocol as they coded.</w:t>
      </w:r>
      <w:r w:rsidR="00074E18">
        <w:t xml:space="preserve"> Their results were evaluated for interrater reliability using Cohen’s kappa (k)</w:t>
      </w:r>
      <w:r w:rsidR="0040585A">
        <w:t>.</w:t>
      </w:r>
      <w:r w:rsidR="00074E18">
        <w:t xml:space="preserve"> </w:t>
      </w:r>
      <w:r w:rsidR="002C5631">
        <w:t>Cohen’s kappa is a chance-corrected mea</w:t>
      </w:r>
      <w:r w:rsidR="00802FFA">
        <w:t>sure of interrater reliability</w:t>
      </w:r>
      <w:r w:rsidR="006D581E">
        <w:t>.</w:t>
      </w:r>
      <w:r w:rsidR="00C8696D">
        <w:t xml:space="preserve"> In calculating Cohen’s kappa, reliability is reported after accounting for the possibility of chance agreement between coders</w:t>
      </w:r>
      <w:r w:rsidR="00802FFA">
        <w:t xml:space="preserve"> [15]</w:t>
      </w:r>
      <w:r w:rsidR="00C8696D">
        <w:t>.</w:t>
      </w:r>
      <w:r w:rsidR="002E1C2A">
        <w:t xml:space="preserve"> </w:t>
      </w:r>
      <w:r w:rsidR="00887240">
        <w:t>In our five-category coding scheme the resul</w:t>
      </w:r>
      <w:r w:rsidR="000E552B">
        <w:t>ts</w:t>
      </w:r>
      <w:r w:rsidR="00BE0E4E">
        <w:t xml:space="preserve"> showed a kappa coefficient 0.90</w:t>
      </w:r>
      <w:r w:rsidR="00887240">
        <w:t>.</w:t>
      </w:r>
      <w:r w:rsidR="000E552B">
        <w:t xml:space="preserve"> This </w:t>
      </w:r>
      <w:r w:rsidR="00996967">
        <w:t xml:space="preserve">interrater reliability is </w:t>
      </w:r>
      <w:r w:rsidR="00980547">
        <w:t>considered high, so it demonstrates a reliable coding, based on the fact that a</w:t>
      </w:r>
      <w:r w:rsidR="00996967">
        <w:t xml:space="preserve"> consensus </w:t>
      </w:r>
      <w:r w:rsidR="0065021B">
        <w:t>wa</w:t>
      </w:r>
      <w:r w:rsidR="00996967">
        <w:t>s achieved</w:t>
      </w:r>
      <w:r w:rsidR="00980547">
        <w:t xml:space="preserve">, on which to base </w:t>
      </w:r>
      <w:r w:rsidR="00996967">
        <w:t>our analysis.</w:t>
      </w:r>
    </w:p>
    <w:p w14:paraId="7DA49DEA" w14:textId="3CD68925" w:rsidR="00EE2356" w:rsidRDefault="00EE2356" w:rsidP="00EE2356">
      <w:pPr>
        <w:pStyle w:val="Head1"/>
        <w:spacing w:before="380"/>
        <w:rPr>
          <w14:ligatures w14:val="standard"/>
        </w:rPr>
      </w:pPr>
      <w:r>
        <w:rPr>
          <w:rStyle w:val="Label"/>
          <w14:ligatures w14:val="standard"/>
        </w:rPr>
        <w:t>5</w:t>
      </w:r>
      <w:r w:rsidRPr="00586A35">
        <w:rPr>
          <w14:ligatures w14:val="standard"/>
        </w:rPr>
        <w:t> </w:t>
      </w:r>
      <w:r>
        <w:rPr>
          <w14:ligatures w14:val="standard"/>
        </w:rPr>
        <w:t>RESULTS AND DISCUSSION</w:t>
      </w:r>
    </w:p>
    <w:p w14:paraId="206AD77B" w14:textId="56C5E081" w:rsidR="00A053AC" w:rsidRDefault="00F97F48" w:rsidP="000D1DAB">
      <w:r>
        <w:t>In response to the first research question</w:t>
      </w:r>
      <w:r w:rsidR="00333BD4">
        <w:t>, we hand-coded a random subset of discussions from the two courses’ forum data.</w:t>
      </w:r>
      <w:r w:rsidR="00161085">
        <w:t xml:space="preserve"> The results o</w:t>
      </w:r>
      <w:r w:rsidR="00551F81">
        <w:t xml:space="preserve">f the coding are presented in this section. In Figure </w:t>
      </w:r>
      <w:r w:rsidR="00980547">
        <w:t>3</w:t>
      </w:r>
      <w:r w:rsidR="00551F81">
        <w:t xml:space="preserve">, the results of the coding </w:t>
      </w:r>
      <w:r w:rsidR="00980547">
        <w:t>at</w:t>
      </w:r>
      <w:r w:rsidR="00551F81">
        <w:t xml:space="preserve"> the first level of categorization</w:t>
      </w:r>
      <w:r w:rsidR="00980547">
        <w:t xml:space="preserve"> across the two courses</w:t>
      </w:r>
      <w:r w:rsidR="00551F81">
        <w:t>.</w:t>
      </w:r>
    </w:p>
    <w:p w14:paraId="2E36FF58" w14:textId="0C76BC19" w:rsidR="00D9186C" w:rsidRDefault="00D9186C" w:rsidP="000D1DAB">
      <w:r>
        <w:t xml:space="preserve">We see that in IP course almost 75% of the messages were content related, while </w:t>
      </w:r>
      <w:r w:rsidR="00980547">
        <w:t>the WH course messages were more evenly distributed in the two categories.</w:t>
      </w:r>
      <w:r>
        <w:t xml:space="preserve"> </w:t>
      </w:r>
      <w:r w:rsidR="00980547">
        <w:t xml:space="preserve"> </w:t>
      </w:r>
      <w:r>
        <w:t xml:space="preserve">In IP course, most posts related with problems learners faced with Python code. TAs intervened </w:t>
      </w:r>
      <w:r w:rsidR="00980547">
        <w:t>in</w:t>
      </w:r>
      <w:r>
        <w:t xml:space="preserve"> these conversations and tried to </w:t>
      </w:r>
      <w:r w:rsidR="00980547">
        <w:t>provide</w:t>
      </w:r>
      <w:r>
        <w:t xml:space="preserve"> solutions to them by giving coding examples or guiding learners. The conversations that did not relate with the course content were mostly problems learners faced with the </w:t>
      </w:r>
      <w:r w:rsidR="00980547">
        <w:t>MOOC</w:t>
      </w:r>
      <w:r>
        <w:t xml:space="preserve"> platform, assignment deadlines and installation problems of</w:t>
      </w:r>
      <w:r w:rsidR="00980547">
        <w:t xml:space="preserve"> the</w:t>
      </w:r>
      <w:r>
        <w:t xml:space="preserve"> Python environment</w:t>
      </w:r>
      <w:r w:rsidR="00980547">
        <w:t xml:space="preserve"> used</w:t>
      </w:r>
      <w:r>
        <w:t>. On the other hand</w:t>
      </w:r>
      <w:r w:rsidR="00980547">
        <w:t>,</w:t>
      </w:r>
      <w:r>
        <w:t xml:space="preserve"> in WH, the fact that half of the interventions were coded as ‘</w:t>
      </w:r>
      <w:r w:rsidRPr="00980547">
        <w:rPr>
          <w:i/>
        </w:rPr>
        <w:t>Non-</w:t>
      </w:r>
      <w:r w:rsidR="00980547" w:rsidRPr="00980547">
        <w:rPr>
          <w:i/>
        </w:rPr>
        <w:t>c</w:t>
      </w:r>
      <w:r w:rsidRPr="00980547">
        <w:rPr>
          <w:i/>
        </w:rPr>
        <w:t>ontent related’</w:t>
      </w:r>
      <w:r>
        <w:t xml:space="preserve"> can </w:t>
      </w:r>
      <w:r w:rsidR="00980547">
        <w:t>provide us with</w:t>
      </w:r>
      <w:r>
        <w:t xml:space="preserve"> some insights </w:t>
      </w:r>
      <w:r w:rsidR="00980547">
        <w:t>on</w:t>
      </w:r>
      <w:r>
        <w:t xml:space="preserve"> the </w:t>
      </w:r>
      <w:r w:rsidR="00980547">
        <w:t xml:space="preserve">patterns of </w:t>
      </w:r>
      <w:r>
        <w:t xml:space="preserve">behavior of TAs in this course. They had the tendency to act more socially and intervene </w:t>
      </w:r>
      <w:r w:rsidR="00980547">
        <w:t>in</w:t>
      </w:r>
      <w:r>
        <w:t xml:space="preserve"> conversations that were </w:t>
      </w:r>
      <w:r w:rsidR="00980547">
        <w:t>even</w:t>
      </w:r>
      <w:r>
        <w:t xml:space="preserve"> irrelevant with the course’s content. There were </w:t>
      </w:r>
      <w:r>
        <w:lastRenderedPageBreak/>
        <w:t xml:space="preserve">conversations where users were introducing themselves to each other or generally with more social content and TAs </w:t>
      </w:r>
      <w:r w:rsidR="00980547">
        <w:t>were engaged</w:t>
      </w:r>
      <w:r>
        <w:t xml:space="preserve"> </w:t>
      </w:r>
      <w:r w:rsidR="00980547">
        <w:t xml:space="preserve">by participating, </w:t>
      </w:r>
      <w:r>
        <w:t xml:space="preserve">without </w:t>
      </w:r>
      <w:r w:rsidR="00980547">
        <w:t xml:space="preserve">necessarily </w:t>
      </w:r>
      <w:r>
        <w:t xml:space="preserve">offering </w:t>
      </w:r>
      <w:r w:rsidR="00980547">
        <w:t>specific</w:t>
      </w:r>
      <w:r>
        <w:t xml:space="preserve"> help to learners. To further analyze the TAs behavior, in Figure4 we present the results from the second level categorization.</w:t>
      </w:r>
    </w:p>
    <w:p w14:paraId="7EA0EA23" w14:textId="77777777" w:rsidR="00D675F3" w:rsidRDefault="00D675F3" w:rsidP="00D675F3">
      <w:pPr>
        <w:keepNext/>
      </w:pPr>
      <w:r>
        <w:rPr>
          <w:noProof/>
        </w:rPr>
        <w:drawing>
          <wp:inline distT="0" distB="0" distL="0" distR="0" wp14:anchorId="05F520DA" wp14:editId="4C08C73F">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112CF5FD" w14:textId="709C3009" w:rsidR="00551F81" w:rsidRDefault="00D675F3" w:rsidP="00D675F3">
      <w:pPr>
        <w:pStyle w:val="Caption"/>
      </w:pPr>
      <w:r>
        <w:t xml:space="preserve">Figure </w:t>
      </w:r>
      <w:r w:rsidR="00D9186C">
        <w:t>3</w:t>
      </w:r>
      <w:r>
        <w:t>: First level of categorization of the two courses messages</w:t>
      </w:r>
    </w:p>
    <w:p w14:paraId="62457156" w14:textId="77777777" w:rsidR="00EE2356" w:rsidRDefault="00EE2356" w:rsidP="000D1DAB"/>
    <w:p w14:paraId="7FB33B4D" w14:textId="77777777" w:rsidR="00732AB6" w:rsidRDefault="00732AB6" w:rsidP="00732AB6">
      <w:pPr>
        <w:keepNext/>
      </w:pPr>
      <w:r>
        <w:rPr>
          <w:noProof/>
        </w:rPr>
        <w:drawing>
          <wp:inline distT="0" distB="0" distL="0" distR="0" wp14:anchorId="27746DA8" wp14:editId="6916920F">
            <wp:extent cx="3047482" cy="187078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20">
                      <a:extLst>
                        <a:ext uri="{28A0092B-C50C-407E-A947-70E740481C1C}">
                          <a14:useLocalDpi xmlns:a14="http://schemas.microsoft.com/office/drawing/2010/main" val="0"/>
                        </a:ext>
                      </a:extLst>
                    </a:blip>
                    <a:stretch>
                      <a:fillRect/>
                    </a:stretch>
                  </pic:blipFill>
                  <pic:spPr>
                    <a:xfrm>
                      <a:off x="0" y="0"/>
                      <a:ext cx="3074756" cy="1887530"/>
                    </a:xfrm>
                    <a:prstGeom prst="rect">
                      <a:avLst/>
                    </a:prstGeom>
                  </pic:spPr>
                </pic:pic>
              </a:graphicData>
            </a:graphic>
          </wp:inline>
        </w:drawing>
      </w:r>
    </w:p>
    <w:p w14:paraId="4E933944" w14:textId="17839C67" w:rsidR="00D53C2B" w:rsidRDefault="00732AB6" w:rsidP="00732AB6">
      <w:pPr>
        <w:pStyle w:val="Caption"/>
      </w:pPr>
      <w:r>
        <w:t xml:space="preserve">Figure </w:t>
      </w:r>
      <w:r w:rsidR="00D9186C">
        <w:t>4</w:t>
      </w:r>
      <w:r>
        <w:t>: Second level of categorization</w:t>
      </w:r>
      <w:r w:rsidR="0046797C" w:rsidRPr="0046797C">
        <w:t xml:space="preserve"> </w:t>
      </w:r>
      <w:r w:rsidR="0046797C">
        <w:t>of the two courses messages</w:t>
      </w:r>
    </w:p>
    <w:p w14:paraId="17C1A2EE" w14:textId="77777777" w:rsidR="006C75AF" w:rsidRDefault="006C75AF" w:rsidP="006C75AF"/>
    <w:p w14:paraId="6B62E4C8" w14:textId="216630FD" w:rsidR="00176F59" w:rsidRDefault="005527BB" w:rsidP="006C75AF">
      <w:r>
        <w:t xml:space="preserve">In Figure </w:t>
      </w:r>
      <w:r w:rsidR="00980547">
        <w:t>4</w:t>
      </w:r>
      <w:r>
        <w:t xml:space="preserve">, the ‘Contented related’ messages of the TAs in both courses, </w:t>
      </w:r>
      <w:r w:rsidR="00980547">
        <w:t xml:space="preserve">are distributed in different classes. Some noticeable </w:t>
      </w:r>
      <w:r w:rsidR="002004B1">
        <w:t xml:space="preserve">difference can be seen between the two courses.  </w:t>
      </w:r>
      <w:r>
        <w:t xml:space="preserve"> </w:t>
      </w:r>
    </w:p>
    <w:p w14:paraId="2AE0FD10" w14:textId="77777777" w:rsidR="002004B1" w:rsidRDefault="005527BB" w:rsidP="00176F59">
      <w:pPr>
        <w:ind w:firstLine="245"/>
      </w:pPr>
      <w:r>
        <w:t xml:space="preserve">In </w:t>
      </w:r>
      <w:r w:rsidR="002004B1">
        <w:t xml:space="preserve">the </w:t>
      </w:r>
      <w:r>
        <w:t xml:space="preserve">IP course, almost half of the TAs’ interventions </w:t>
      </w:r>
      <w:r w:rsidR="002004B1">
        <w:t>are classified as contributing towards</w:t>
      </w:r>
      <w:r>
        <w:t xml:space="preserve"> </w:t>
      </w:r>
      <w:r w:rsidRPr="002004B1">
        <w:rPr>
          <w:i/>
        </w:rPr>
        <w:t>integration of a problem</w:t>
      </w:r>
      <w:r>
        <w:t xml:space="preserve">. In </w:t>
      </w:r>
      <w:r w:rsidR="002004B1">
        <w:t xml:space="preserve">the examined data, most of </w:t>
      </w:r>
      <w:r>
        <w:t>messages</w:t>
      </w:r>
      <w:r w:rsidR="00FF6ED1">
        <w:t xml:space="preserve"> (49.1%)</w:t>
      </w:r>
      <w:r>
        <w:t xml:space="preserve"> were direct answers to learners</w:t>
      </w:r>
      <w:r w:rsidR="00B06568">
        <w:t>’</w:t>
      </w:r>
      <w:r>
        <w:t xml:space="preserve"> questions about Python code problems. Such messages mostly contained </w:t>
      </w:r>
      <w:r w:rsidR="00F802B6">
        <w:t>a</w:t>
      </w:r>
      <w:r>
        <w:t xml:space="preserve"> short explanation of the solut</w:t>
      </w:r>
      <w:r w:rsidR="005B1F9F">
        <w:t>ion and the rest of the message</w:t>
      </w:r>
      <w:r>
        <w:t xml:space="preserve"> co</w:t>
      </w:r>
      <w:r w:rsidR="005B1F9F">
        <w:t>ntained the correct code that responds to the question.</w:t>
      </w:r>
      <w:r w:rsidR="00D95C88">
        <w:t xml:space="preserve"> After such interventions</w:t>
      </w:r>
      <w:r w:rsidR="0019241F">
        <w:t>,</w:t>
      </w:r>
      <w:r w:rsidR="00D95C88">
        <w:t xml:space="preserve"> the c</w:t>
      </w:r>
      <w:r w:rsidR="00B06568">
        <w:t xml:space="preserve">onversations were </w:t>
      </w:r>
      <w:r w:rsidR="00044AC9">
        <w:t>closed</w:t>
      </w:r>
      <w:r w:rsidR="00B06568">
        <w:t xml:space="preserve"> or some</w:t>
      </w:r>
      <w:r w:rsidR="00D95C88">
        <w:t xml:space="preserve">times a thankful message followed by the </w:t>
      </w:r>
      <w:r w:rsidR="002004B1">
        <w:t>student</w:t>
      </w:r>
      <w:r w:rsidR="00D95C88">
        <w:t>.</w:t>
      </w:r>
      <w:r w:rsidR="006E58BD">
        <w:t xml:space="preserve"> </w:t>
      </w:r>
    </w:p>
    <w:p w14:paraId="7A9443EC" w14:textId="124CA074" w:rsidR="006C75AF" w:rsidRDefault="00BF08FA" w:rsidP="00176F59">
      <w:pPr>
        <w:ind w:firstLine="245"/>
      </w:pPr>
      <w:r>
        <w:t xml:space="preserve">The </w:t>
      </w:r>
      <w:r w:rsidR="00176F59">
        <w:t xml:space="preserve">second </w:t>
      </w:r>
      <w:r w:rsidR="002004B1">
        <w:t>message class, in terms of size,</w:t>
      </w:r>
      <w:r w:rsidR="005D08EC">
        <w:t xml:space="preserve"> was </w:t>
      </w:r>
      <w:r w:rsidR="002004B1">
        <w:t xml:space="preserve">that of </w:t>
      </w:r>
      <w:r w:rsidR="005D08EC">
        <w:t>‘</w:t>
      </w:r>
      <w:r w:rsidR="005D08EC" w:rsidRPr="002004B1">
        <w:rPr>
          <w:i/>
        </w:rPr>
        <w:t>Justification’</w:t>
      </w:r>
      <w:r w:rsidR="005D08EC">
        <w:t xml:space="preserve"> interventions</w:t>
      </w:r>
      <w:r w:rsidR="00C85ECE">
        <w:t xml:space="preserve"> (25.4%)</w:t>
      </w:r>
      <w:r w:rsidR="005D08EC">
        <w:t>.</w:t>
      </w:r>
      <w:r w:rsidR="00E70D74">
        <w:t xml:space="preserve"> In such interventions, TAs tend to answer to theoretical questions of learners. These questions related to the </w:t>
      </w:r>
      <w:r w:rsidR="002004B1">
        <w:t>use</w:t>
      </w:r>
      <w:r w:rsidR="00E70D74">
        <w:t xml:space="preserve"> of Python libraries, </w:t>
      </w:r>
      <w:r w:rsidR="0064318F">
        <w:t xml:space="preserve">methods of Python </w:t>
      </w:r>
      <w:r w:rsidR="0064318F">
        <w:t>classes, functionality of Python interpreter and other</w:t>
      </w:r>
      <w:r w:rsidR="00987D71">
        <w:t xml:space="preserve"> </w:t>
      </w:r>
      <w:r w:rsidR="002004B1">
        <w:t>subject related</w:t>
      </w:r>
      <w:r w:rsidR="00987D71">
        <w:t xml:space="preserve"> questions about </w:t>
      </w:r>
      <w:r w:rsidR="002004B1">
        <w:t>the programming language that needed clarifications</w:t>
      </w:r>
      <w:r w:rsidR="00987D71">
        <w:t xml:space="preserve">. These messages were quite long in length, </w:t>
      </w:r>
      <w:r w:rsidR="008F652D">
        <w:t>containing</w:t>
      </w:r>
      <w:r w:rsidR="00987D71">
        <w:t xml:space="preserve"> a lot </w:t>
      </w:r>
      <w:r w:rsidR="00414D7E">
        <w:t xml:space="preserve">of </w:t>
      </w:r>
      <w:r w:rsidR="00987D71">
        <w:t>programming terminology</w:t>
      </w:r>
      <w:r w:rsidR="00C030A6">
        <w:t xml:space="preserve"> and sometimes ex</w:t>
      </w:r>
      <w:r w:rsidR="000A51F7">
        <w:t>amples of code that learners could</w:t>
      </w:r>
      <w:r w:rsidR="0036134C">
        <w:t xml:space="preserve"> run</w:t>
      </w:r>
      <w:r w:rsidR="00C030A6">
        <w:t xml:space="preserve"> to understand better the corresponding </w:t>
      </w:r>
      <w:r w:rsidR="002004B1">
        <w:t>concepts</w:t>
      </w:r>
      <w:r w:rsidR="00C030A6">
        <w:t>.</w:t>
      </w:r>
      <w:r w:rsidR="007B1DF7">
        <w:t xml:space="preserve"> </w:t>
      </w:r>
      <w:r w:rsidR="001A7DAF">
        <w:t xml:space="preserve">The last two categories that were </w:t>
      </w:r>
      <w:r w:rsidR="002004B1">
        <w:t>less common</w:t>
      </w:r>
      <w:r w:rsidR="001A7DAF">
        <w:t xml:space="preserve"> in </w:t>
      </w:r>
      <w:r w:rsidR="002004B1">
        <w:t xml:space="preserve">the data </w:t>
      </w:r>
      <w:r w:rsidR="001A7DAF">
        <w:t>sample were th</w:t>
      </w:r>
      <w:r w:rsidR="002004B1">
        <w:t>ose of</w:t>
      </w:r>
      <w:r w:rsidR="001A7DAF">
        <w:t xml:space="preserve"> ‘</w:t>
      </w:r>
      <w:r w:rsidR="001A7DAF" w:rsidRPr="002004B1">
        <w:rPr>
          <w:i/>
        </w:rPr>
        <w:t>Extension</w:t>
      </w:r>
      <w:r w:rsidR="002004B1" w:rsidRPr="002004B1">
        <w:rPr>
          <w:i/>
        </w:rPr>
        <w:t xml:space="preserve"> messages</w:t>
      </w:r>
      <w:r w:rsidR="001A7DAF" w:rsidRPr="002004B1">
        <w:rPr>
          <w:i/>
        </w:rPr>
        <w:t>’</w:t>
      </w:r>
      <w:r w:rsidR="00F86E5E">
        <w:t xml:space="preserve"> (</w:t>
      </w:r>
      <w:r w:rsidR="00167FEC">
        <w:t>15.9%</w:t>
      </w:r>
      <w:r w:rsidR="00F86E5E">
        <w:t>)</w:t>
      </w:r>
      <w:r w:rsidR="001A7DAF">
        <w:t xml:space="preserve"> and the ‘</w:t>
      </w:r>
      <w:r w:rsidR="001A7DAF" w:rsidRPr="002004B1">
        <w:rPr>
          <w:i/>
        </w:rPr>
        <w:t>Reasoning Critique’</w:t>
      </w:r>
      <w:r w:rsidR="00167FEC">
        <w:t xml:space="preserve"> (9.6%)</w:t>
      </w:r>
      <w:r w:rsidR="001A7DAF">
        <w:t xml:space="preserve"> interventions.</w:t>
      </w:r>
      <w:r w:rsidR="009B7231">
        <w:t xml:space="preserve"> The only occasions that did ‘</w:t>
      </w:r>
      <w:r w:rsidR="009B7231" w:rsidRPr="002004B1">
        <w:rPr>
          <w:i/>
        </w:rPr>
        <w:t>Extension’</w:t>
      </w:r>
      <w:r w:rsidR="00414017">
        <w:t xml:space="preserve"> intervention</w:t>
      </w:r>
      <w:r w:rsidR="002004B1">
        <w:t>s</w:t>
      </w:r>
      <w:r w:rsidR="009B7231">
        <w:t xml:space="preserve"> occur</w:t>
      </w:r>
      <w:r w:rsidR="00DC1B6F">
        <w:t xml:space="preserve"> were </w:t>
      </w:r>
      <w:r w:rsidR="002004B1">
        <w:t xml:space="preserve">in </w:t>
      </w:r>
      <w:r w:rsidR="00DC1B6F">
        <w:t xml:space="preserve">conversations </w:t>
      </w:r>
      <w:r w:rsidR="002004B1">
        <w:t>in which</w:t>
      </w:r>
      <w:r w:rsidR="00414017">
        <w:t xml:space="preserve"> </w:t>
      </w:r>
      <w:r w:rsidR="002004B1">
        <w:t>the students</w:t>
      </w:r>
      <w:r w:rsidR="00414017">
        <w:t xml:space="preserve"> were discussing the performance of different solutions to a problem. </w:t>
      </w:r>
      <w:r w:rsidR="00BA43A6">
        <w:t>In these conversations, the TA intervention just added some more information to the learners’</w:t>
      </w:r>
      <w:r w:rsidR="006873B9">
        <w:t xml:space="preserve"> discussion and did not</w:t>
      </w:r>
      <w:r w:rsidR="00EB5518">
        <w:t>,</w:t>
      </w:r>
      <w:r w:rsidR="00E360A9">
        <w:t xml:space="preserve"> </w:t>
      </w:r>
      <w:r w:rsidR="002004B1">
        <w:t>in principle</w:t>
      </w:r>
      <w:r w:rsidR="00EB5518">
        <w:t>,</w:t>
      </w:r>
      <w:r w:rsidR="00E360A9">
        <w:t xml:space="preserve"> solve</w:t>
      </w:r>
      <w:r w:rsidR="002004B1">
        <w:t>d</w:t>
      </w:r>
      <w:r w:rsidR="00BA43A6">
        <w:t xml:space="preserve"> any </w:t>
      </w:r>
      <w:r w:rsidR="002004B1">
        <w:t xml:space="preserve">specific </w:t>
      </w:r>
      <w:r w:rsidR="00BA43A6">
        <w:t>problem. The TA</w:t>
      </w:r>
      <w:r w:rsidR="002004B1">
        <w:t>s</w:t>
      </w:r>
      <w:r w:rsidR="00BA43A6">
        <w:t xml:space="preserve"> just proposed another correct solution and the conversation would continue after that.</w:t>
      </w:r>
      <w:r w:rsidR="00855484">
        <w:t xml:space="preserve"> The last category, ‘</w:t>
      </w:r>
      <w:r w:rsidR="00855484" w:rsidRPr="002004B1">
        <w:rPr>
          <w:i/>
        </w:rPr>
        <w:t>Reasoning Critique’</w:t>
      </w:r>
      <w:r w:rsidR="00855484">
        <w:t>, occurred</w:t>
      </w:r>
      <w:r w:rsidR="002004B1">
        <w:t xml:space="preserve"> even less frequently</w:t>
      </w:r>
      <w:r w:rsidR="00855484">
        <w:t xml:space="preserve">. In these </w:t>
      </w:r>
      <w:r w:rsidR="002004B1">
        <w:t>cases,</w:t>
      </w:r>
      <w:r w:rsidR="00855484">
        <w:t xml:space="preserve"> the</w:t>
      </w:r>
      <w:r w:rsidR="00BA277A">
        <w:t xml:space="preserve"> TA</w:t>
      </w:r>
      <w:r w:rsidR="002004B1">
        <w:t>s</w:t>
      </w:r>
      <w:r w:rsidR="00BA277A">
        <w:t xml:space="preserve"> intervened </w:t>
      </w:r>
      <w:r w:rsidR="002004B1">
        <w:t>in</w:t>
      </w:r>
      <w:r w:rsidR="00C6063E">
        <w:t xml:space="preserve"> discussion</w:t>
      </w:r>
      <w:r w:rsidR="00BA277A">
        <w:t xml:space="preserve">s where </w:t>
      </w:r>
      <w:r w:rsidR="002004B1">
        <w:t>they</w:t>
      </w:r>
      <w:r w:rsidR="00BA277A">
        <w:t xml:space="preserve"> proposed a solution as the correct one by </w:t>
      </w:r>
      <w:r w:rsidR="002004B1">
        <w:t>referring</w:t>
      </w:r>
      <w:r w:rsidR="00BA277A">
        <w:t xml:space="preserve"> to </w:t>
      </w:r>
      <w:r w:rsidR="002004B1">
        <w:t>their</w:t>
      </w:r>
      <w:r w:rsidR="00BA277A">
        <w:t xml:space="preserve"> own experience as pr</w:t>
      </w:r>
      <w:r w:rsidR="00376DD9">
        <w:t>ogrammer</w:t>
      </w:r>
      <w:r w:rsidR="002004B1">
        <w:t>s</w:t>
      </w:r>
      <w:r w:rsidR="00376DD9">
        <w:t>.</w:t>
      </w:r>
    </w:p>
    <w:p w14:paraId="55CE6AE7" w14:textId="77777777" w:rsidR="001917F9" w:rsidRDefault="00C703AE" w:rsidP="00176F59">
      <w:pPr>
        <w:ind w:firstLine="245"/>
      </w:pPr>
      <w:r>
        <w:t>In WP course, on th</w:t>
      </w:r>
      <w:r w:rsidR="00FF6FB6">
        <w:t xml:space="preserve">e other hand, </w:t>
      </w:r>
      <w:r w:rsidR="00927745">
        <w:t>there are some notable differences</w:t>
      </w:r>
      <w:r>
        <w:t>.</w:t>
      </w:r>
      <w:r w:rsidR="000F50E6">
        <w:t xml:space="preserve"> </w:t>
      </w:r>
      <w:r w:rsidR="005B3278">
        <w:t>We can see that in this course also the ‘</w:t>
      </w:r>
      <w:r w:rsidR="005B3278">
        <w:rPr>
          <w:i/>
        </w:rPr>
        <w:t>I</w:t>
      </w:r>
      <w:r w:rsidR="005B3278" w:rsidRPr="002004B1">
        <w:rPr>
          <w:i/>
        </w:rPr>
        <w:t>ntegration of a problem</w:t>
      </w:r>
      <w:r w:rsidR="005B3278">
        <w:t>’</w:t>
      </w:r>
      <w:r w:rsidR="00927745">
        <w:t xml:space="preserve"> is the most common category in TA intervention</w:t>
      </w:r>
      <w:r w:rsidR="008058FD">
        <w:t xml:space="preserve"> (37.4%)</w:t>
      </w:r>
      <w:r w:rsidR="00927745">
        <w:t xml:space="preserve">. This is quite expected as a result, because TA’s role is to help learners overcome their problems </w:t>
      </w:r>
      <w:r w:rsidR="008058FD">
        <w:t>and propose solutions to them. So</w:t>
      </w:r>
      <w:r w:rsidR="00C22C89">
        <w:t xml:space="preserve"> ‘Integration of a problem’ should be the most common type of intervention in both discussion forums</w:t>
      </w:r>
      <w:r w:rsidR="002836AC">
        <w:t xml:space="preserve">. </w:t>
      </w:r>
      <w:r w:rsidR="00707D55">
        <w:t>The</w:t>
      </w:r>
      <w:r w:rsidR="00C22C89">
        <w:t xml:space="preserve"> differences that are observed exist in the other three categories. The second most frequent type of intervention that occurred within the forum was the </w:t>
      </w:r>
      <w:r w:rsidR="00C22C89">
        <w:t>‘</w:t>
      </w:r>
      <w:r w:rsidR="00C22C89" w:rsidRPr="002004B1">
        <w:rPr>
          <w:i/>
        </w:rPr>
        <w:t>Extension’</w:t>
      </w:r>
      <w:r w:rsidR="000B4C32">
        <w:rPr>
          <w:i/>
        </w:rPr>
        <w:t xml:space="preserve"> </w:t>
      </w:r>
      <w:r w:rsidR="000B4C32">
        <w:t>(28.3%)</w:t>
      </w:r>
      <w:r w:rsidR="00892E3C">
        <w:rPr>
          <w:i/>
        </w:rPr>
        <w:t xml:space="preserve">. </w:t>
      </w:r>
      <w:r w:rsidR="00892E3C">
        <w:t>In many conversations learners were discussing historical facts and religion specific issues that were presented through the video lectures. In these conversations the TA’s intervention just added more information and historical resources to the conversation in order to extend the learners’ knowledge on the discussed theme.</w:t>
      </w:r>
      <w:r w:rsidR="000B4C32">
        <w:t xml:space="preserve"> Such information were links to historical websites, references to historical books or details that were not observed by learners through the video lecture. In a similar</w:t>
      </w:r>
      <w:r w:rsidR="00E80C66">
        <w:t xml:space="preserve"> percentage (</w:t>
      </w:r>
      <w:r w:rsidR="00783A99">
        <w:t>26.1</w:t>
      </w:r>
      <w:r w:rsidR="00E80C66">
        <w:t xml:space="preserve">%) the </w:t>
      </w:r>
      <w:r w:rsidR="00E80C66">
        <w:t>‘</w:t>
      </w:r>
      <w:r w:rsidR="00E80C66" w:rsidRPr="002004B1">
        <w:rPr>
          <w:i/>
        </w:rPr>
        <w:t>Reasoning Critique’</w:t>
      </w:r>
      <w:r w:rsidR="00E80C66">
        <w:rPr>
          <w:i/>
        </w:rPr>
        <w:t xml:space="preserve"> </w:t>
      </w:r>
      <w:r w:rsidR="00E80C66">
        <w:t>intervention occurred. Many conversations contained an exchange of opinions between learners in different historical facts and decisions that were taken by historical people</w:t>
      </w:r>
      <w:r w:rsidR="00101A68">
        <w:t>. These conversations also occurred from the content of the video lectures. TA took the opportunity to intervene and express their own opinion and critiques not only to the historical facts, but also to other learners’ opinions.</w:t>
      </w:r>
      <w:r w:rsidR="001A4F58">
        <w:t xml:space="preserve"> Such interventions resulted to long dialogues and in some cases to controversies between learners and TA.</w:t>
      </w:r>
      <w:r w:rsidR="003E33C4">
        <w:t xml:space="preserve"> The last category t</w:t>
      </w:r>
      <w:r w:rsidR="00EC4BDA">
        <w:t xml:space="preserve">hat was least occurred was the </w:t>
      </w:r>
      <w:r w:rsidR="003E33C4">
        <w:t>‘</w:t>
      </w:r>
      <w:r w:rsidR="003E33C4">
        <w:rPr>
          <w:i/>
        </w:rPr>
        <w:t>Justification</w:t>
      </w:r>
      <w:r w:rsidR="003E33C4">
        <w:t>’ intervention</w:t>
      </w:r>
      <w:r w:rsidR="00A77646">
        <w:t xml:space="preserve"> </w:t>
      </w:r>
      <w:r w:rsidR="008D6409">
        <w:t>(</w:t>
      </w:r>
      <w:r w:rsidR="00622DF0">
        <w:t>8.2</w:t>
      </w:r>
      <w:r w:rsidR="008D6409">
        <w:t>%)</w:t>
      </w:r>
      <w:r w:rsidR="003E33C4">
        <w:t>.</w:t>
      </w:r>
      <w:r w:rsidR="00622DF0">
        <w:t xml:space="preserve"> </w:t>
      </w:r>
      <w:r w:rsidR="00374B39">
        <w:t xml:space="preserve">This intervention occurred in a very small frequency and contained conversations where the video lectures theory was not well understood by learners. TA took the chance to </w:t>
      </w:r>
      <w:r w:rsidR="008C6EC8">
        <w:t>intervene and in an</w:t>
      </w:r>
      <w:r w:rsidR="00374B39">
        <w:t xml:space="preserve"> </w:t>
      </w:r>
      <w:r w:rsidR="008C6EC8">
        <w:t>analytical way explain</w:t>
      </w:r>
      <w:r w:rsidR="00374B39">
        <w:t xml:space="preserve"> them their</w:t>
      </w:r>
      <w:r w:rsidR="008C6EC8">
        <w:t xml:space="preserve"> questions and fill their theory holes.</w:t>
      </w:r>
    </w:p>
    <w:p w14:paraId="1B58BF76" w14:textId="32D44BFF" w:rsidR="00B24E9D" w:rsidRDefault="00B24E9D" w:rsidP="00176F59">
      <w:pPr>
        <w:ind w:firstLine="245"/>
      </w:pPr>
      <w:r>
        <w:t>Another notable difference that is observed in the two courses TA interventions is the type of conversations that they develop with learners and their attitude within their messages. TAs in IP course were m</w:t>
      </w:r>
      <w:r w:rsidR="003B778F">
        <w:t xml:space="preserve">ore direct in their messages with a more formal </w:t>
      </w:r>
      <w:r w:rsidR="003B778F">
        <w:lastRenderedPageBreak/>
        <w:t xml:space="preserve">style of speaking, while in the WH course the answers were quite extended and </w:t>
      </w:r>
      <w:r w:rsidR="00BC160C">
        <w:t>the way of messaging was more informal.</w:t>
      </w:r>
      <w:r w:rsidR="002E2314">
        <w:t xml:space="preserve"> This may be verified through our Table 1 and 2 measurements.</w:t>
      </w:r>
      <w:r w:rsidR="00D13C3D">
        <w:t xml:space="preserve"> Such observations imply also differences between the two courses’ TA.</w:t>
      </w:r>
    </w:p>
    <w:p w14:paraId="64372C79" w14:textId="1D5A689E" w:rsidR="00C703AE" w:rsidRDefault="001917F9" w:rsidP="00176F59">
      <w:pPr>
        <w:ind w:firstLine="245"/>
      </w:pPr>
      <w:r>
        <w:t xml:space="preserve">As we can see, </w:t>
      </w:r>
      <w:r w:rsidR="00B24E9D">
        <w:t>to answer our first research question, it is quite obvious from our analysis that there are differences in TA’s interventions in the discussion forum of these two different subject related courses.</w:t>
      </w:r>
      <w:r w:rsidR="000F3B5C">
        <w:t xml:space="preserve"> For the second research question, </w:t>
      </w:r>
      <w:r>
        <w:t>these differences that are observed between the two courses’ TA interventions</w:t>
      </w:r>
      <w:r w:rsidR="00407F07">
        <w:t>,</w:t>
      </w:r>
      <w:r>
        <w:t xml:space="preserve"> may rely on many factors. A factor which may relate in such differences is the course’s subject matter. In our study we analyzed a computer science and a humanities course. Computer scien</w:t>
      </w:r>
      <w:r w:rsidR="001F78D6">
        <w:t>ce lessons belong to technology-</w:t>
      </w:r>
      <w:r>
        <w:t xml:space="preserve">based context and in most times the conversations that occur </w:t>
      </w:r>
      <w:r w:rsidR="000406DA">
        <w:t>relate with problems learners face with the tools of the course and ways of using them. This may explain the fact that ‘</w:t>
      </w:r>
      <w:r w:rsidR="000406DA">
        <w:rPr>
          <w:i/>
        </w:rPr>
        <w:t xml:space="preserve">Justification’ </w:t>
      </w:r>
      <w:r w:rsidR="000406DA">
        <w:t>and ‘</w:t>
      </w:r>
      <w:r w:rsidR="000406DA" w:rsidRPr="000406DA">
        <w:rPr>
          <w:i/>
        </w:rPr>
        <w:t>Integration’</w:t>
      </w:r>
      <w:r w:rsidR="000406DA">
        <w:t xml:space="preserve"> interventions occurred mostly in IP course.</w:t>
      </w:r>
      <w:r w:rsidR="00F6579E">
        <w:t xml:space="preserve"> On the other hand, in a humanities course, most questions may rely in historica</w:t>
      </w:r>
      <w:r w:rsidR="001F78D6">
        <w:t>l facts and generally on theory-</w:t>
      </w:r>
      <w:r w:rsidR="00F6579E">
        <w:t>based context. This may explain the quite frequent ‘</w:t>
      </w:r>
      <w:r w:rsidR="00F6579E">
        <w:rPr>
          <w:i/>
        </w:rPr>
        <w:t>Extension</w:t>
      </w:r>
      <w:r w:rsidR="00F6579E">
        <w:t>’ and ‘</w:t>
      </w:r>
      <w:r w:rsidR="00F6579E">
        <w:rPr>
          <w:i/>
        </w:rPr>
        <w:t>Reasoning Critique</w:t>
      </w:r>
      <w:r w:rsidR="00F6579E">
        <w:t>’ interventions within the forum.</w:t>
      </w:r>
      <w:r w:rsidR="00BA722B">
        <w:t xml:space="preserve"> </w:t>
      </w:r>
      <w:r w:rsidR="00843E45">
        <w:t xml:space="preserve">Historical facts are presented through the course and usually </w:t>
      </w:r>
      <w:r w:rsidR="00F00E8D">
        <w:t xml:space="preserve">the </w:t>
      </w:r>
      <w:r w:rsidR="00843E45">
        <w:t>learners want to explore</w:t>
      </w:r>
      <w:r w:rsidR="00586084">
        <w:t xml:space="preserve"> in much more detail facts that</w:t>
      </w:r>
      <w:r w:rsidR="00277488">
        <w:t xml:space="preserve"> relate</w:t>
      </w:r>
      <w:r w:rsidR="00843E45">
        <w:t xml:space="preserve"> with them or make their own statements about them. As for the only common frequently occurred category, ‘</w:t>
      </w:r>
      <w:r w:rsidR="00843E45">
        <w:rPr>
          <w:i/>
        </w:rPr>
        <w:t>Integration/Summing up</w:t>
      </w:r>
      <w:r w:rsidR="00843E45">
        <w:t>’</w:t>
      </w:r>
      <w:r w:rsidR="00D02FFC">
        <w:t>, as we said it may be expected to be the most frequent</w:t>
      </w:r>
      <w:r w:rsidR="00100AC9">
        <w:t xml:space="preserve"> because this depicts the general role of TA within the discussion forum. Their role is to give learners solutions to their problems and finish such conversation</w:t>
      </w:r>
      <w:r w:rsidR="003635D9">
        <w:t>s where the solution is tried to be explored by learners</w:t>
      </w:r>
      <w:r w:rsidR="008D4AA8">
        <w:t>.</w:t>
      </w:r>
    </w:p>
    <w:p w14:paraId="2501AD35" w14:textId="4B1FF342" w:rsidR="008917C2" w:rsidRDefault="008917C2" w:rsidP="008917C2">
      <w:pPr>
        <w:pStyle w:val="Head1"/>
        <w:spacing w:before="380"/>
        <w:rPr>
          <w14:ligatures w14:val="standard"/>
        </w:rPr>
      </w:pPr>
      <w:r>
        <w:rPr>
          <w:rStyle w:val="Label"/>
          <w14:ligatures w14:val="standard"/>
        </w:rPr>
        <w:t>6</w:t>
      </w:r>
      <w:r w:rsidRPr="00586A35">
        <w:rPr>
          <w14:ligatures w14:val="standard"/>
        </w:rPr>
        <w:t> </w:t>
      </w:r>
      <w:r>
        <w:rPr>
          <w14:ligatures w14:val="standard"/>
        </w:rPr>
        <w:t>CONCLUSION</w:t>
      </w:r>
    </w:p>
    <w:p w14:paraId="341B6E07" w14:textId="2B8B3DAC" w:rsidR="00B24E9D" w:rsidRDefault="00150A11" w:rsidP="00176F59">
      <w:pPr>
        <w:ind w:firstLine="245"/>
        <w:rPr>
          <w:lang w:eastAsia="it-IT"/>
        </w:rPr>
      </w:pPr>
      <w:r>
        <w:t>In this paper we adopted qualitative approach in order to explore the differences between the instructional staff interventions in the discussion forum of two courses with different subject matter.</w:t>
      </w:r>
      <w:r w:rsidR="00AA7DD8">
        <w:t xml:space="preserve"> </w:t>
      </w:r>
      <w:r w:rsidR="00C10097">
        <w:t xml:space="preserve">More specifically we focused on teaching assistants, whose role is quite different our courses’ structure. </w:t>
      </w:r>
      <w:r w:rsidR="00AA7DD8">
        <w:t xml:space="preserve">To achieve that </w:t>
      </w:r>
      <w:r w:rsidR="002878CD">
        <w:t xml:space="preserve">collected discussion forum data from two courses with different subject matter, </w:t>
      </w:r>
      <w:r w:rsidR="00AA7DD8">
        <w:t>we develop a coding scheme based on</w:t>
      </w:r>
      <w:r w:rsidR="00AA7DD8" w:rsidRPr="00AA7DD8">
        <w:rPr>
          <w:lang w:eastAsia="it-IT"/>
        </w:rPr>
        <w:t xml:space="preserve"> </w:t>
      </w:r>
      <w:r w:rsidR="00AA7DD8" w:rsidRPr="008D1673">
        <w:rPr>
          <w:lang w:eastAsia="it-IT"/>
        </w:rPr>
        <w:t>Chandrasekaran</w:t>
      </w:r>
      <w:r w:rsidR="00AA7DD8">
        <w:rPr>
          <w:lang w:eastAsia="it-IT"/>
        </w:rPr>
        <w:t>’s taxonomy</w:t>
      </w:r>
      <w:r w:rsidR="00AA7DD8">
        <w:rPr>
          <w:lang w:eastAsia="it-IT"/>
        </w:rPr>
        <w:t xml:space="preserve"> [11]</w:t>
      </w:r>
      <w:r w:rsidR="007A27E0">
        <w:rPr>
          <w:lang w:eastAsia="it-IT"/>
        </w:rPr>
        <w:t xml:space="preserve"> </w:t>
      </w:r>
      <w:r w:rsidR="00C10097">
        <w:rPr>
          <w:lang w:eastAsia="it-IT"/>
        </w:rPr>
        <w:t xml:space="preserve">and trained two coders with it in order </w:t>
      </w:r>
      <w:r w:rsidR="00582054">
        <w:rPr>
          <w:lang w:eastAsia="it-IT"/>
        </w:rPr>
        <w:t>to label a subset of them.</w:t>
      </w:r>
    </w:p>
    <w:p w14:paraId="17C9B5B2" w14:textId="12A04000" w:rsidR="00994570" w:rsidRDefault="00994570" w:rsidP="00176F59">
      <w:pPr>
        <w:ind w:firstLine="245"/>
        <w:rPr>
          <w:lang w:eastAsia="it-IT"/>
        </w:rPr>
      </w:pPr>
      <w:r>
        <w:rPr>
          <w:lang w:eastAsia="it-IT"/>
        </w:rPr>
        <w:t>The results</w:t>
      </w:r>
      <w:r w:rsidR="00206761">
        <w:rPr>
          <w:lang w:eastAsia="it-IT"/>
        </w:rPr>
        <w:t xml:space="preserve"> revealed some quite notable differences between the characteristics of the two courses</w:t>
      </w:r>
      <w:r w:rsidR="00DB74FD">
        <w:rPr>
          <w:lang w:eastAsia="it-IT"/>
        </w:rPr>
        <w:t>’</w:t>
      </w:r>
      <w:r w:rsidR="00206761">
        <w:rPr>
          <w:lang w:eastAsia="it-IT"/>
        </w:rPr>
        <w:t xml:space="preserve"> TA interventions</w:t>
      </w:r>
      <w:r w:rsidR="00AE43A6">
        <w:rPr>
          <w:lang w:eastAsia="it-IT"/>
        </w:rPr>
        <w:t xml:space="preserve">. </w:t>
      </w:r>
      <w:r w:rsidR="006D5A8A">
        <w:rPr>
          <w:lang w:eastAsia="it-IT"/>
        </w:rPr>
        <w:t>It is quite clear that the different subject matter plays an important role in the</w:t>
      </w:r>
      <w:r w:rsidR="0001029F">
        <w:rPr>
          <w:lang w:eastAsia="it-IT"/>
        </w:rPr>
        <w:t xml:space="preserve"> type of</w:t>
      </w:r>
      <w:r w:rsidR="006D5A8A">
        <w:rPr>
          <w:lang w:eastAsia="it-IT"/>
        </w:rPr>
        <w:t xml:space="preserve"> conversations </w:t>
      </w:r>
      <w:r w:rsidR="006925EB">
        <w:rPr>
          <w:lang w:eastAsia="it-IT"/>
        </w:rPr>
        <w:t>created</w:t>
      </w:r>
      <w:r w:rsidR="006D5A8A">
        <w:rPr>
          <w:lang w:eastAsia="it-IT"/>
        </w:rPr>
        <w:t xml:space="preserve"> within the discussion forum</w:t>
      </w:r>
      <w:r w:rsidR="006925EB">
        <w:rPr>
          <w:lang w:eastAsia="it-IT"/>
        </w:rPr>
        <w:t>, and moreover in the type of TA interventions that occur within them.</w:t>
      </w:r>
      <w:r w:rsidR="007C7DBA">
        <w:rPr>
          <w:lang w:eastAsia="it-IT"/>
        </w:rPr>
        <w:t xml:space="preserve"> </w:t>
      </w:r>
      <w:r w:rsidR="007D51A3">
        <w:rPr>
          <w:lang w:eastAsia="it-IT"/>
        </w:rPr>
        <w:t>Another factor that may be causing such differences may be the education</w:t>
      </w:r>
      <w:r w:rsidR="004355F4">
        <w:rPr>
          <w:lang w:eastAsia="it-IT"/>
        </w:rPr>
        <w:t>al level of the participants and generally the characteristics of the learners.</w:t>
      </w:r>
      <w:r w:rsidR="00C216FF">
        <w:rPr>
          <w:lang w:eastAsia="it-IT"/>
        </w:rPr>
        <w:t xml:space="preserve"> This factor we may say that also relies on the subject matter of the course, because we can say that different types of learners have interest in different types of courses.</w:t>
      </w:r>
    </w:p>
    <w:p w14:paraId="0E4BA414" w14:textId="61DF72AA" w:rsidR="007667BD" w:rsidRPr="00F6579E" w:rsidRDefault="00C43037" w:rsidP="00176F59">
      <w:pPr>
        <w:ind w:firstLine="245"/>
      </w:pPr>
      <w:r>
        <w:t xml:space="preserve">This study give us quite useful insights </w:t>
      </w:r>
      <w:r w:rsidR="00F278D5">
        <w:t>about the differences between TA interventions in courses with different subject matter.</w:t>
      </w:r>
      <w:r w:rsidR="00C7126D">
        <w:t xml:space="preserve"> In future research we </w:t>
      </w:r>
      <w:r w:rsidR="00A155F2">
        <w:t>want to</w:t>
      </w:r>
      <w:r w:rsidR="00C7126D">
        <w:t xml:space="preserve"> explore deeper such differences by </w:t>
      </w:r>
      <w:r w:rsidR="00C7126D">
        <w:t>coding a much bigger sample of</w:t>
      </w:r>
      <w:r w:rsidR="00975725">
        <w:t xml:space="preserve"> our</w:t>
      </w:r>
      <w:r w:rsidR="00C7126D">
        <w:t xml:space="preserve"> da</w:t>
      </w:r>
      <w:r w:rsidR="002F10B6">
        <w:t>taset</w:t>
      </w:r>
      <w:r w:rsidR="00C7126D">
        <w:t xml:space="preserve"> and expand such analysis in other courses with different context (Physics, Philosophy etc)</w:t>
      </w:r>
      <w:r w:rsidR="00915FDB">
        <w:t>.</w:t>
      </w:r>
      <w:r w:rsidR="00F604C5">
        <w:t xml:space="preserve"> Such analysis may</w:t>
      </w:r>
      <w:r w:rsidR="00C7126D">
        <w:t xml:space="preserve"> </w:t>
      </w:r>
      <w:r w:rsidR="00861ECB">
        <w:rPr>
          <w:lang w:eastAsia="it-IT"/>
        </w:rPr>
        <w:t xml:space="preserve">provide us implications for </w:t>
      </w:r>
      <w:r w:rsidR="00086B5E">
        <w:rPr>
          <w:lang w:eastAsia="it-IT"/>
        </w:rPr>
        <w:t>understanding better the TA’s behavior within the discussion forum and design</w:t>
      </w:r>
      <w:r w:rsidR="00861ECB">
        <w:rPr>
          <w:lang w:eastAsia="it-IT"/>
        </w:rPr>
        <w:t xml:space="preserve"> discussion interventions in MOOCs in the future</w:t>
      </w:r>
      <w:r w:rsidR="00086B5E">
        <w:rPr>
          <w:lang w:eastAsia="it-IT"/>
        </w:rPr>
        <w:t>.</w:t>
      </w:r>
    </w:p>
    <w:p w14:paraId="0182876B" w14:textId="0651D4E4" w:rsidR="0007392C" w:rsidRPr="00586A35" w:rsidRDefault="00AB3F52" w:rsidP="00AA5BF1">
      <w:pPr>
        <w:pStyle w:val="ReferenceHead"/>
        <w:rPr>
          <w14:ligatures w14:val="standard"/>
        </w:rPr>
      </w:pPr>
      <w:r>
        <w:rPr>
          <w14:ligatures w14:val="standard"/>
        </w:rPr>
        <w:t xml:space="preserve">7    </w:t>
      </w:r>
      <w:r w:rsidR="00AA5BF1" w:rsidRPr="00586A35">
        <w:rPr>
          <w14:ligatures w14:val="standard"/>
        </w:rPr>
        <w:t>REFERENCES</w:t>
      </w:r>
    </w:p>
    <w:p w14:paraId="14D55276" w14:textId="77777777" w:rsidR="004078CC" w:rsidRDefault="00586A35" w:rsidP="00732D22">
      <w:pPr>
        <w:pStyle w:val="Bibentry"/>
        <w:rPr>
          <w14:ligatures w14:val="standard"/>
        </w:rPr>
      </w:pPr>
      <w:r w:rsidRPr="00586A35">
        <w:rPr>
          <w14:ligatures w14:val="standard"/>
        </w:rPr>
        <w:t>[1]</w:t>
      </w:r>
      <w:r w:rsidR="00BC5BDA" w:rsidRPr="00586A35">
        <w:rPr>
          <w14:ligatures w14:val="standard"/>
        </w:rPr>
        <w:tab/>
      </w:r>
      <w:r w:rsidR="004078CC" w:rsidRPr="004078CC">
        <w:rPr>
          <w14:ligatures w14:val="standard"/>
        </w:rPr>
        <w:t xml:space="preserve">Smith, M. K., Wood, W. B., Adams, W. K., Wieman, C., Knight, J. K., Guild, N., &amp; Su, T. T. (2009). Why peer discussion improves student performance on in-class concept questions. Science, 323(5910), 122-124. </w:t>
      </w:r>
    </w:p>
    <w:p w14:paraId="7FAD6696" w14:textId="56C92825"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8320F7" w:rsidRPr="008320F7">
        <w:rPr>
          <w14:ligatures w14:val="standard"/>
        </w:rPr>
        <w:t>Mazzolini, Margaret, and Sarah Maddison. "When to jump in: The role of the instructor in online discussion forums." Computers &amp; Education 49.2 (2007): 193-213.</w:t>
      </w:r>
    </w:p>
    <w:p w14:paraId="3A4587C2"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85572" w:rsidRPr="00C85572">
        <w:rPr>
          <w14:ligatures w14:val="standard"/>
        </w:rPr>
        <w:t>Mazzolini, Margaret, and Sarah Maddison. "Sage, guide or ghost? The effect of instructor intervention on student participation in online discussion forums." Computers &amp; Education 40.3 (2003): 237-253.</w:t>
      </w:r>
    </w:p>
    <w:p w14:paraId="1875F811" w14:textId="77777777"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9B01D5" w:rsidRPr="009B01D5">
        <w:rPr>
          <w14:ligatures w14:val="standard"/>
        </w:rPr>
        <w:t>Yang, Diyi, David Adamson, and Carolyn Penstein Rosé. "Question recommendation with constraints for massive open online courses." Proceedings of the 8th ACM Conference on Recommender systems. ACM, 2014.</w:t>
      </w:r>
    </w:p>
    <w:p w14:paraId="00BA6ECF" w14:textId="77777777" w:rsidR="00D83D54" w:rsidRPr="00586A35" w:rsidRDefault="00BC4370" w:rsidP="00D341FA">
      <w:pPr>
        <w:pStyle w:val="Bibentry"/>
        <w:rPr>
          <w14:ligatures w14:val="standard"/>
        </w:rPr>
      </w:pPr>
      <w:r>
        <w:rPr>
          <w14:ligatures w14:val="standard"/>
        </w:rPr>
        <w:t xml:space="preserve">[5]   </w:t>
      </w:r>
      <w:r w:rsidR="00D83D54" w:rsidRPr="00D83D54">
        <w:rPr>
          <w14:ligatures w14:val="standard"/>
        </w:rPr>
        <w:t>Barab, Sasha A., and Thomas Duffy. "From practice fields to communities of practice." Theoretical foundations of learning environments 1.1 (2000): 25-55.</w:t>
      </w:r>
    </w:p>
    <w:p w14:paraId="66B92282" w14:textId="77777777" w:rsidR="00AA3E1F" w:rsidRDefault="00322CB4" w:rsidP="006C14C3">
      <w:pPr>
        <w:pStyle w:val="Bibentry"/>
        <w:rPr>
          <w14:ligatures w14:val="standard"/>
        </w:rPr>
      </w:pPr>
      <w:r>
        <w:rPr>
          <w14:ligatures w14:val="standard"/>
        </w:rPr>
        <w:t xml:space="preserve">[6]   </w:t>
      </w:r>
      <w:r w:rsidR="00AA3E1F" w:rsidRPr="00AA3E1F">
        <w:rPr>
          <w14:ligatures w14:val="standard"/>
        </w:rPr>
        <w:t xml:space="preserve">Chi, M. T., Siler, S. A., Jeong, H., Yamauchi, T., &amp; Hausmann, R. G. (2001). Learning from human tutoring. Cognitive Science, 25(4), 471-533. </w:t>
      </w:r>
    </w:p>
    <w:p w14:paraId="3E707A36" w14:textId="676DD401" w:rsidR="006C14C3" w:rsidRDefault="006C14C3" w:rsidP="006C14C3">
      <w:pPr>
        <w:pStyle w:val="Bibentry"/>
        <w:rPr>
          <w14:ligatures w14:val="standard"/>
        </w:rPr>
      </w:pPr>
      <w:r>
        <w:rPr>
          <w14:ligatures w14:val="standard"/>
        </w:rPr>
        <w:t>[7</w:t>
      </w:r>
      <w:r w:rsidR="00681A13">
        <w:rPr>
          <w14:ligatures w14:val="standard"/>
        </w:rPr>
        <w:t>]</w:t>
      </w:r>
      <w:r w:rsidR="00681A13">
        <w:rPr>
          <w14:ligatures w14:val="standard"/>
        </w:rPr>
        <w:tab/>
      </w:r>
      <w:r w:rsidR="00D356BD">
        <w:rPr>
          <w14:ligatures w14:val="standard"/>
        </w:rPr>
        <w:t>Balaji</w:t>
      </w:r>
      <w:r>
        <w:rPr>
          <w14:ligatures w14:val="standard"/>
        </w:rPr>
        <w:t xml:space="preserve">, </w:t>
      </w:r>
      <w:r w:rsidRPr="006C14C3">
        <w:rPr>
          <w14:ligatures w14:val="standard"/>
        </w:rPr>
        <w:t>M. S., and Diganta Chakrabarti. "Student interactions in online discussion forum: Empirical research from'media richness theory'perspective." Journal of Interac</w:t>
      </w:r>
      <w:r>
        <w:rPr>
          <w14:ligatures w14:val="standard"/>
        </w:rPr>
        <w:t>tive Online Learning 9.1 (2010).</w:t>
      </w:r>
    </w:p>
    <w:p w14:paraId="7C0D4404" w14:textId="77777777" w:rsidR="00C93104" w:rsidRDefault="00C93104" w:rsidP="00C93104">
      <w:pPr>
        <w:pStyle w:val="Bibentry"/>
        <w:rPr>
          <w14:ligatures w14:val="standard"/>
        </w:rPr>
      </w:pPr>
      <w:r>
        <w:rPr>
          <w14:ligatures w14:val="standard"/>
        </w:rPr>
        <w:t>[8]</w:t>
      </w:r>
      <w:r>
        <w:rPr>
          <w14:ligatures w14:val="standard"/>
        </w:rPr>
        <w:tab/>
      </w:r>
      <w:r w:rsidRPr="00C93104">
        <w:rPr>
          <w14:ligatures w14:val="standard"/>
        </w:rPr>
        <w:t>Tomkin, Jonathan H., and Donna Charlevoix. "Do professors matter?: Using an a/b test to evaluate the impact of instructor involvement on MOOC student outcomes." Proceedings of the first ACM conference on Learning@ scale conference. ACM, 2014.</w:t>
      </w:r>
    </w:p>
    <w:p w14:paraId="23F7403F" w14:textId="0FDE339B" w:rsidR="00DA49B4" w:rsidRDefault="00DA49B4" w:rsidP="00DA49B4">
      <w:pPr>
        <w:pStyle w:val="Bibentry"/>
        <w:rPr>
          <w14:ligatures w14:val="standard"/>
        </w:rPr>
      </w:pPr>
      <w:r>
        <w:rPr>
          <w14:ligatures w14:val="standard"/>
        </w:rPr>
        <w:t>[9]</w:t>
      </w:r>
      <w:r>
        <w:rPr>
          <w14:ligatures w14:val="standard"/>
        </w:rPr>
        <w:tab/>
      </w:r>
      <w:r w:rsidR="00E15C79" w:rsidRPr="00E15C79">
        <w:rPr>
          <w14:ligatures w14:val="standard"/>
        </w:rPr>
        <w:t>Chandrasekaran, M. K., Kan, M. Y., Tan, B. C., &amp; Ragupathi, K. (2015). Learning instructor intervention from mooc forums: Early results and issues. arXiv preprint arXiv:1504.07206.</w:t>
      </w:r>
    </w:p>
    <w:p w14:paraId="5F686EDA" w14:textId="77777777" w:rsidR="00EF12CA" w:rsidRDefault="00EF12CA" w:rsidP="00EF12CA">
      <w:pPr>
        <w:pStyle w:val="Bibentry"/>
        <w:rPr>
          <w14:ligatures w14:val="standard"/>
        </w:rPr>
      </w:pPr>
      <w:r>
        <w:rPr>
          <w14:ligatures w14:val="standard"/>
        </w:rPr>
        <w:t>[10]</w:t>
      </w:r>
      <w:r>
        <w:rPr>
          <w14:ligatures w14:val="standard"/>
        </w:rPr>
        <w:tab/>
      </w:r>
      <w:r w:rsidR="00723D82" w:rsidRPr="00723D82">
        <w:rPr>
          <w14:ligatures w14:val="standard"/>
        </w:rPr>
        <w:t>Wise, Alyssa Friend, Yi Cui, and Jovita Vytasek. "Bringing order to chaos in MOOC discussion forums with content-related thread identification." Proceedings of the Sixth International Conference on Learning Analytics &amp; Knowledge. ACM, 2016.</w:t>
      </w:r>
    </w:p>
    <w:p w14:paraId="5677E655" w14:textId="77777777" w:rsidR="00E93FE7" w:rsidRDefault="00132D3C" w:rsidP="009B6ECF">
      <w:pPr>
        <w:pStyle w:val="Bibentry"/>
        <w:rPr>
          <w14:ligatures w14:val="standard"/>
        </w:rPr>
      </w:pPr>
      <w:r>
        <w:rPr>
          <w14:ligatures w14:val="standard"/>
        </w:rPr>
        <w:t>[11]</w:t>
      </w:r>
      <w:r>
        <w:rPr>
          <w14:ligatures w14:val="standard"/>
        </w:rPr>
        <w:tab/>
      </w:r>
      <w:r w:rsidR="00E93FE7" w:rsidRPr="00E93FE7">
        <w:rPr>
          <w14:ligatures w14:val="standard"/>
        </w:rPr>
        <w:t xml:space="preserve">Chandrasekaran, M., Ragupathi, K., Kan, M. Y., &amp; Tan, B. (2015). Towards feasible instructor intervention in MOOC discussion forums. </w:t>
      </w:r>
    </w:p>
    <w:p w14:paraId="51C8EB96" w14:textId="50CC3487" w:rsidR="009B6ECF" w:rsidRDefault="009B6ECF" w:rsidP="009B6ECF">
      <w:pPr>
        <w:pStyle w:val="Bibentry"/>
        <w:rPr>
          <w14:ligatures w14:val="standard"/>
        </w:rPr>
      </w:pPr>
      <w:r>
        <w:rPr>
          <w14:ligatures w14:val="standard"/>
        </w:rPr>
        <w:t>[12]</w:t>
      </w:r>
      <w:r>
        <w:rPr>
          <w14:ligatures w14:val="standard"/>
        </w:rPr>
        <w:tab/>
      </w:r>
      <w:r w:rsidRPr="009B6ECF">
        <w:rPr>
          <w14:ligatures w14:val="standard"/>
        </w:rPr>
        <w:t>An, Heejung, Sunghee Shin, and Keol Lim. "The effects of different instructor facilitation approaches on students’ interactions during asynchronous online discussions." Computers &amp; Education 53.3 (2009): 749-760.</w:t>
      </w:r>
    </w:p>
    <w:p w14:paraId="2402B5CE" w14:textId="469B13F5" w:rsidR="009B6ECF" w:rsidRDefault="008960F2" w:rsidP="00132D3C">
      <w:pPr>
        <w:pStyle w:val="Bibentry"/>
        <w:rPr>
          <w14:ligatures w14:val="standard"/>
        </w:rPr>
      </w:pPr>
      <w:r>
        <w:rPr>
          <w14:ligatures w14:val="standard"/>
        </w:rPr>
        <w:t>[13]</w:t>
      </w:r>
      <w:r>
        <w:rPr>
          <w14:ligatures w14:val="standard"/>
        </w:rPr>
        <w:tab/>
      </w:r>
      <w:r w:rsidR="00582B8A" w:rsidRPr="00582B8A">
        <w:rPr>
          <w14:ligatures w14:val="standard"/>
        </w:rPr>
        <w:t>Breslow, L., Pritchard, D. E., DeBoer, J., Stump, G. S., Ho, A. D., &amp; Seaton, D. T. (2013). Studying learning in the worldwide classroom research into edX's first MOOC. Research &amp; Practice in Assessment, 8, 13-25.</w:t>
      </w:r>
    </w:p>
    <w:p w14:paraId="66307183" w14:textId="07E84110" w:rsidR="005A4CDC" w:rsidRDefault="005A4CDC" w:rsidP="005A4CDC">
      <w:pPr>
        <w:pStyle w:val="Bibentry"/>
        <w:rPr>
          <w14:ligatures w14:val="standard"/>
        </w:rPr>
      </w:pPr>
      <w:r>
        <w:rPr>
          <w14:ligatures w14:val="standard"/>
        </w:rPr>
        <w:t>[14]</w:t>
      </w:r>
      <w:r>
        <w:rPr>
          <w14:ligatures w14:val="standard"/>
        </w:rPr>
        <w:tab/>
      </w:r>
      <w:r w:rsidR="000E6A86" w:rsidRPr="000E6A86">
        <w:rPr>
          <w14:ligatures w14:val="standard"/>
        </w:rPr>
        <w:t>Brinton, C. G., Chiang, M., Jain, S., Lam, H., Liu, Z., &amp; Wong, F. M. F. (2014). Learning about social learning in MOOCs: From statistical analysis to generative model. IEEE transactions on Learning Technologies, 7(4), 346-359.</w:t>
      </w:r>
    </w:p>
    <w:p w14:paraId="2EBFF726" w14:textId="1A893D2B" w:rsidR="001E41B2" w:rsidRDefault="001E41B2" w:rsidP="001E41B2">
      <w:pPr>
        <w:pStyle w:val="Bibentry"/>
        <w:rPr>
          <w14:ligatures w14:val="standard"/>
        </w:rPr>
      </w:pPr>
      <w:r>
        <w:rPr>
          <w14:ligatures w14:val="standard"/>
        </w:rPr>
        <w:t>[15]</w:t>
      </w:r>
      <w:r>
        <w:rPr>
          <w14:ligatures w14:val="standard"/>
        </w:rPr>
        <w:tab/>
      </w:r>
      <w:r w:rsidR="00E23848" w:rsidRPr="00E23848">
        <w:rPr>
          <w14:ligatures w14:val="standard"/>
        </w:rPr>
        <w:t>Banerjee, M., Capozzoli, M., McSweeney, L., &amp; Sinha, D. (1999). Beyond kappa: A review of interrater agreement measures. Canadian journal of statistics, 27(1), 3-23.</w:t>
      </w:r>
    </w:p>
    <w:p w14:paraId="18707EDF" w14:textId="77777777" w:rsidR="001E41B2" w:rsidRDefault="001E41B2" w:rsidP="005A4CDC">
      <w:pPr>
        <w:pStyle w:val="Bibentry"/>
        <w:rPr>
          <w14:ligatures w14:val="standard"/>
        </w:rPr>
      </w:pPr>
    </w:p>
    <w:p w14:paraId="17057149" w14:textId="77777777" w:rsidR="00EF12CA" w:rsidRDefault="00EF12CA" w:rsidP="00DA49B4">
      <w:pPr>
        <w:pStyle w:val="Bibentry"/>
        <w:rPr>
          <w14:ligatures w14:val="standard"/>
        </w:rPr>
      </w:pPr>
    </w:p>
    <w:p w14:paraId="46D7C201" w14:textId="77777777" w:rsidR="00DA49B4" w:rsidRDefault="00DA49B4" w:rsidP="00C93104">
      <w:pPr>
        <w:pStyle w:val="Bibentry"/>
        <w:rPr>
          <w14:ligatures w14:val="standard"/>
        </w:rPr>
      </w:pPr>
    </w:p>
    <w:p w14:paraId="5E3A7AF3" w14:textId="77777777" w:rsidR="00C93104" w:rsidRPr="00586A35" w:rsidRDefault="00C93104" w:rsidP="006C14C3">
      <w:pPr>
        <w:pStyle w:val="Bibentry"/>
        <w:rPr>
          <w14:ligatures w14:val="standard"/>
        </w:rPr>
      </w:pPr>
    </w:p>
    <w:p w14:paraId="048BAD46" w14:textId="77777777"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kat" w:date="2018-10-11T13:14:00Z" w:initials="s">
    <w:p w14:paraId="5FA3E21A" w14:textId="68052657" w:rsidR="00BA6E65" w:rsidRPr="00BA6E65" w:rsidRDefault="00BA6E65">
      <w:pPr>
        <w:pStyle w:val="CommentText"/>
        <w:rPr>
          <w:lang w:val="el-GR"/>
        </w:rPr>
      </w:pPr>
      <w:r>
        <w:rPr>
          <w:rStyle w:val="CommentReference"/>
        </w:rPr>
        <w:annotationRef/>
      </w:r>
      <w:r>
        <w:rPr>
          <w:lang w:val="el-GR"/>
        </w:rPr>
        <w:t>Θέλει σιγουρα αλλαγή σαν έκφραση</w:t>
      </w:r>
    </w:p>
  </w:comment>
  <w:comment w:id="2" w:author="nma" w:date="2018-10-12T22:04:00Z" w:initials="MOU">
    <w:p w14:paraId="72CE259A" w14:textId="6C3581FE" w:rsidR="00D11882" w:rsidRPr="002B53CD" w:rsidRDefault="00D11882">
      <w:pPr>
        <w:pStyle w:val="CommentText"/>
        <w:rPr>
          <w:lang w:val="el-GR"/>
        </w:rPr>
      </w:pPr>
      <w:r>
        <w:rPr>
          <w:rStyle w:val="CommentReference"/>
        </w:rPr>
        <w:annotationRef/>
      </w:r>
      <w:r w:rsidRPr="002B53CD">
        <w:rPr>
          <w:highlight w:val="yellow"/>
          <w:lang w:val="el-GR"/>
        </w:rPr>
        <w:t xml:space="preserve">Τι σημαίνει αυτό; </w:t>
      </w:r>
      <w:r w:rsidR="002B53CD" w:rsidRPr="002B53CD">
        <w:rPr>
          <w:highlight w:val="yellow"/>
          <w:lang w:val="el-GR"/>
        </w:rPr>
        <w:t xml:space="preserve">Αν σημαίνει ο μέσος αριθμός </w:t>
      </w:r>
      <w:r w:rsidR="002B53CD" w:rsidRPr="002B53CD">
        <w:rPr>
          <w:highlight w:val="yellow"/>
        </w:rPr>
        <w:t>post</w:t>
      </w:r>
      <w:r w:rsidR="002B53CD" w:rsidRPr="002B53CD">
        <w:rPr>
          <w:highlight w:val="yellow"/>
          <w:lang w:val="el-GR"/>
        </w:rPr>
        <w:t xml:space="preserve"> στα οποία συμμετείχε ένας ΤΑ τότε, ίσως πρέπει να το γράψουμε </w:t>
      </w:r>
      <w:r w:rsidR="002B53CD" w:rsidRPr="002B53CD">
        <w:rPr>
          <w:highlight w:val="yellow"/>
        </w:rPr>
        <w:t>avg</w:t>
      </w:r>
      <w:r w:rsidR="002B53CD" w:rsidRPr="002B53CD">
        <w:rPr>
          <w:highlight w:val="yellow"/>
          <w:lang w:val="el-GR"/>
        </w:rPr>
        <w:t xml:space="preserve"> </w:t>
      </w:r>
      <w:r w:rsidR="002B53CD" w:rsidRPr="002B53CD">
        <w:rPr>
          <w:highlight w:val="yellow"/>
        </w:rPr>
        <w:t>number</w:t>
      </w:r>
      <w:r w:rsidR="002B53CD" w:rsidRPr="002B53CD">
        <w:rPr>
          <w:highlight w:val="yellow"/>
          <w:lang w:val="el-GR"/>
        </w:rPr>
        <w:t xml:space="preserve"> </w:t>
      </w:r>
      <w:r w:rsidR="002B53CD" w:rsidRPr="002B53CD">
        <w:rPr>
          <w:highlight w:val="yellow"/>
        </w:rPr>
        <w:t>of</w:t>
      </w:r>
      <w:r w:rsidR="002B53CD" w:rsidRPr="002B53CD">
        <w:rPr>
          <w:highlight w:val="yellow"/>
          <w:lang w:val="el-GR"/>
        </w:rPr>
        <w:t xml:space="preserve"> </w:t>
      </w:r>
      <w:r w:rsidR="002B53CD" w:rsidRPr="002B53CD">
        <w:rPr>
          <w:highlight w:val="yellow"/>
        </w:rPr>
        <w:t>posts</w:t>
      </w:r>
      <w:r w:rsidR="002B53CD" w:rsidRPr="002B53CD">
        <w:rPr>
          <w:highlight w:val="yellow"/>
          <w:lang w:val="el-GR"/>
        </w:rPr>
        <w:t xml:space="preserve"> </w:t>
      </w:r>
      <w:r w:rsidR="002B53CD" w:rsidRPr="002B53CD">
        <w:rPr>
          <w:highlight w:val="yellow"/>
        </w:rPr>
        <w:t>in</w:t>
      </w:r>
      <w:r w:rsidR="002B53CD" w:rsidRPr="002B53CD">
        <w:rPr>
          <w:highlight w:val="yellow"/>
          <w:lang w:val="el-GR"/>
        </w:rPr>
        <w:t xml:space="preserve"> </w:t>
      </w:r>
      <w:r w:rsidR="002B53CD" w:rsidRPr="002B53CD">
        <w:rPr>
          <w:highlight w:val="yellow"/>
        </w:rPr>
        <w:t>which</w:t>
      </w:r>
      <w:r w:rsidR="002B53CD" w:rsidRPr="002B53CD">
        <w:rPr>
          <w:highlight w:val="yellow"/>
          <w:lang w:val="el-GR"/>
        </w:rPr>
        <w:t xml:space="preserve"> </w:t>
      </w:r>
      <w:r w:rsidR="002B53CD" w:rsidRPr="002B53CD">
        <w:rPr>
          <w:highlight w:val="yellow"/>
        </w:rPr>
        <w:t>a</w:t>
      </w:r>
      <w:r w:rsidR="002B53CD" w:rsidRPr="002B53CD">
        <w:rPr>
          <w:highlight w:val="yellow"/>
          <w:lang w:val="el-GR"/>
        </w:rPr>
        <w:t xml:space="preserve"> </w:t>
      </w:r>
      <w:r w:rsidR="002B53CD" w:rsidRPr="002B53CD">
        <w:rPr>
          <w:highlight w:val="yellow"/>
        </w:rPr>
        <w:t>TA</w:t>
      </w:r>
      <w:r w:rsidR="002B53CD" w:rsidRPr="002B53CD">
        <w:rPr>
          <w:highlight w:val="yellow"/>
          <w:lang w:val="el-GR"/>
        </w:rPr>
        <w:t xml:space="preserve"> </w:t>
      </w:r>
      <w:r w:rsidR="002B53CD" w:rsidRPr="002B53CD">
        <w:rPr>
          <w:highlight w:val="yellow"/>
        </w:rPr>
        <w:t>participated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3E21A" w15:done="0"/>
  <w15:commentEx w15:paraId="72CE25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C417E" w14:textId="77777777" w:rsidR="006C0BEB" w:rsidRDefault="006C0BEB">
      <w:r>
        <w:separator/>
      </w:r>
    </w:p>
  </w:endnote>
  <w:endnote w:type="continuationSeparator" w:id="0">
    <w:p w14:paraId="461F56EA" w14:textId="77777777" w:rsidR="006C0BEB" w:rsidRDefault="006C0BEB">
      <w:r>
        <w:continuationSeparator/>
      </w:r>
    </w:p>
  </w:endnote>
  <w:endnote w:type="continuationNotice" w:id="1">
    <w:p w14:paraId="743E94EE" w14:textId="77777777" w:rsidR="006C0BEB" w:rsidRDefault="006C0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401" w14:textId="77777777" w:rsidR="00586A35" w:rsidRPr="00586A35" w:rsidRDefault="00586A35" w:rsidP="00586A35">
    <w:pPr>
      <w:pStyle w:val="Footer"/>
      <w:rPr>
        <w:rStyle w:val="PageNumber"/>
        <w:rFonts w:ascii="Linux Biolinum" w:hAnsi="Linux Biolinum" w:cs="Linux Biolinum"/>
      </w:rPr>
    </w:pPr>
  </w:p>
  <w:p w14:paraId="07201EE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97EC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DF11C" w14:textId="77777777" w:rsidR="006C0BEB" w:rsidRDefault="006C0BEB">
      <w:r>
        <w:separator/>
      </w:r>
    </w:p>
  </w:footnote>
  <w:footnote w:type="continuationSeparator" w:id="0">
    <w:p w14:paraId="5D4D956B" w14:textId="77777777" w:rsidR="006C0BEB" w:rsidRDefault="006C0BEB">
      <w:r>
        <w:continuationSeparator/>
      </w:r>
    </w:p>
  </w:footnote>
  <w:footnote w:type="continuationNotice" w:id="1">
    <w:p w14:paraId="76BA99A2" w14:textId="77777777" w:rsidR="006C0BEB" w:rsidRDefault="006C0B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6D4AC653" w14:textId="77777777" w:rsidTr="00586A35">
      <w:tc>
        <w:tcPr>
          <w:tcW w:w="2500" w:type="pct"/>
          <w:vAlign w:val="center"/>
        </w:tcPr>
        <w:p w14:paraId="0D68000D" w14:textId="5062365D" w:rsidR="00586A35" w:rsidRPr="00586A35" w:rsidRDefault="002004B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PCI’2018</w:t>
          </w:r>
          <w:r w:rsidRPr="00586A35">
            <w:rPr>
              <w:rFonts w:ascii="Linux Biolinum" w:hAnsi="Linux Biolinum" w:cs="Linux Biolinum"/>
            </w:rPr>
            <w:t xml:space="preserve">, </w:t>
          </w:r>
          <w:r>
            <w:rPr>
              <w:rFonts w:ascii="Linux Biolinum" w:hAnsi="Linux Biolinum" w:cs="Linux Biolinum"/>
            </w:rPr>
            <w:t>November</w:t>
          </w:r>
          <w:r w:rsidRPr="00586A35">
            <w:rPr>
              <w:rFonts w:ascii="Linux Biolinum" w:hAnsi="Linux Biolinum" w:cs="Linux Biolinum"/>
            </w:rPr>
            <w:t xml:space="preserve">, 2018, </w:t>
          </w:r>
          <w:r>
            <w:rPr>
              <w:rFonts w:ascii="Linux Biolinum" w:hAnsi="Linux Biolinum" w:cs="Linux Biolinum"/>
            </w:rPr>
            <w:t>Athens, Greece</w:t>
          </w:r>
        </w:p>
      </w:tc>
      <w:tc>
        <w:tcPr>
          <w:tcW w:w="2500" w:type="pct"/>
          <w:vAlign w:val="center"/>
        </w:tcPr>
        <w:p w14:paraId="69D6B781" w14:textId="545C6A49" w:rsidR="00586A35" w:rsidRPr="00586A35" w:rsidRDefault="002004B1" w:rsidP="002004B1">
          <w:pPr>
            <w:pStyle w:val="Header"/>
            <w:numPr>
              <w:ilvl w:val="0"/>
              <w:numId w:val="36"/>
            </w:numPr>
            <w:tabs>
              <w:tab w:val="clear" w:pos="4320"/>
              <w:tab w:val="clear" w:pos="8640"/>
            </w:tabs>
            <w:jc w:val="right"/>
            <w:rPr>
              <w:rFonts w:ascii="Linux Biolinum" w:hAnsi="Linux Biolinum" w:cs="Linux Biolinum"/>
            </w:rPr>
          </w:pPr>
          <w:r>
            <w:rPr>
              <w:rFonts w:ascii="Linux Biolinum" w:hAnsi="Linux Biolinum" w:cs="Linux Biolinum"/>
            </w:rPr>
            <w:t>Ntourmas</w:t>
          </w:r>
          <w:r w:rsidR="00586A35" w:rsidRPr="00586A35">
            <w:rPr>
              <w:rFonts w:ascii="Linux Biolinum" w:hAnsi="Linux Biolinum" w:cs="Linux Biolinum"/>
            </w:rPr>
            <w:t xml:space="preserve"> et al.</w:t>
          </w:r>
        </w:p>
      </w:tc>
    </w:tr>
  </w:tbl>
  <w:p w14:paraId="68A73EA8"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510D6A5" w14:textId="77777777" w:rsidTr="00586A35">
      <w:tc>
        <w:tcPr>
          <w:tcW w:w="2500" w:type="pct"/>
          <w:vAlign w:val="center"/>
        </w:tcPr>
        <w:p w14:paraId="0872D994" w14:textId="289AEE9D" w:rsidR="00586A35" w:rsidRPr="00586A35" w:rsidRDefault="002004B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Teaching assistants’ interventions in online courses</w:t>
          </w:r>
        </w:p>
      </w:tc>
      <w:tc>
        <w:tcPr>
          <w:tcW w:w="2500" w:type="pct"/>
          <w:vAlign w:val="center"/>
        </w:tcPr>
        <w:p w14:paraId="3911A5C2" w14:textId="20BBF3C9" w:rsidR="00586A35" w:rsidRPr="00586A35" w:rsidRDefault="002004B1" w:rsidP="002004B1">
          <w:pPr>
            <w:pStyle w:val="Header"/>
            <w:tabs>
              <w:tab w:val="clear" w:pos="4320"/>
              <w:tab w:val="clear" w:pos="8640"/>
            </w:tabs>
            <w:jc w:val="right"/>
            <w:rPr>
              <w:rFonts w:ascii="Linux Biolinum" w:hAnsi="Linux Biolinum" w:cs="Linux Biolinum"/>
            </w:rPr>
          </w:pPr>
          <w:r>
            <w:rPr>
              <w:rFonts w:ascii="Linux Biolinum" w:hAnsi="Linux Biolinum" w:cs="Linux Biolinum"/>
            </w:rPr>
            <w:t>PCI’2018</w:t>
          </w:r>
          <w:r w:rsidR="00586A35" w:rsidRPr="00586A35">
            <w:rPr>
              <w:rFonts w:ascii="Linux Biolinum" w:hAnsi="Linux Biolinum" w:cs="Linux Biolinum"/>
            </w:rPr>
            <w:t xml:space="preserve">, </w:t>
          </w:r>
          <w:r>
            <w:rPr>
              <w:rFonts w:ascii="Linux Biolinum" w:hAnsi="Linux Biolinum" w:cs="Linux Biolinum"/>
            </w:rPr>
            <w:t>November</w:t>
          </w:r>
          <w:r w:rsidR="00586A35" w:rsidRPr="00586A35">
            <w:rPr>
              <w:rFonts w:ascii="Linux Biolinum" w:hAnsi="Linux Biolinum" w:cs="Linux Biolinum"/>
            </w:rPr>
            <w:t xml:space="preserve">, 2018, </w:t>
          </w:r>
          <w:r>
            <w:rPr>
              <w:rFonts w:ascii="Linux Biolinum" w:hAnsi="Linux Biolinum" w:cs="Linux Biolinum"/>
            </w:rPr>
            <w:t>Athens, Greece</w:t>
          </w:r>
        </w:p>
      </w:tc>
    </w:tr>
  </w:tbl>
  <w:p w14:paraId="2207699C"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533EAD"/>
    <w:multiLevelType w:val="hybridMultilevel"/>
    <w:tmpl w:val="81AE925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14627DB"/>
    <w:multiLevelType w:val="hybridMultilevel"/>
    <w:tmpl w:val="1EEEEF9E"/>
    <w:lvl w:ilvl="0" w:tplc="5740C16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6E6424F"/>
    <w:multiLevelType w:val="hybridMultilevel"/>
    <w:tmpl w:val="34B6906C"/>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770AD1"/>
    <w:multiLevelType w:val="hybridMultilevel"/>
    <w:tmpl w:val="00342F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C6215F6"/>
    <w:multiLevelType w:val="hybridMultilevel"/>
    <w:tmpl w:val="AF9697BC"/>
    <w:lvl w:ilvl="0" w:tplc="965238CE">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10"/>
  </w:num>
  <w:num w:numId="4">
    <w:abstractNumId w:val="30"/>
  </w:num>
  <w:num w:numId="5">
    <w:abstractNumId w:val="20"/>
  </w:num>
  <w:num w:numId="6">
    <w:abstractNumId w:val="16"/>
  </w:num>
  <w:num w:numId="7">
    <w:abstractNumId w:val="28"/>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4"/>
  </w:num>
  <w:num w:numId="23">
    <w:abstractNumId w:val="13"/>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7"/>
  </w:num>
  <w:num w:numId="33">
    <w:abstractNumId w:val="21"/>
  </w:num>
  <w:num w:numId="34">
    <w:abstractNumId w:val="33"/>
  </w:num>
  <w:num w:numId="35">
    <w:abstractNumId w:val="15"/>
  </w:num>
  <w:num w:numId="36">
    <w:abstractNumId w:val="31"/>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kat">
    <w15:presenceInfo w15:providerId="None" w15:userId="sak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2545"/>
    <w:rsid w:val="00003493"/>
    <w:rsid w:val="0000598B"/>
    <w:rsid w:val="00006466"/>
    <w:rsid w:val="00006816"/>
    <w:rsid w:val="00006FBF"/>
    <w:rsid w:val="0001029F"/>
    <w:rsid w:val="00011B42"/>
    <w:rsid w:val="000154C5"/>
    <w:rsid w:val="0002147D"/>
    <w:rsid w:val="00026F62"/>
    <w:rsid w:val="00035FAD"/>
    <w:rsid w:val="000373F8"/>
    <w:rsid w:val="000406DA"/>
    <w:rsid w:val="00041330"/>
    <w:rsid w:val="000426DB"/>
    <w:rsid w:val="00042987"/>
    <w:rsid w:val="00044AC9"/>
    <w:rsid w:val="000451F8"/>
    <w:rsid w:val="00045252"/>
    <w:rsid w:val="00047398"/>
    <w:rsid w:val="00050270"/>
    <w:rsid w:val="00050EEF"/>
    <w:rsid w:val="0005124A"/>
    <w:rsid w:val="000515D9"/>
    <w:rsid w:val="00051B89"/>
    <w:rsid w:val="00052A1A"/>
    <w:rsid w:val="00052C34"/>
    <w:rsid w:val="00054EBD"/>
    <w:rsid w:val="00056777"/>
    <w:rsid w:val="00062D29"/>
    <w:rsid w:val="00064EE4"/>
    <w:rsid w:val="000673AE"/>
    <w:rsid w:val="000713CD"/>
    <w:rsid w:val="00072E69"/>
    <w:rsid w:val="0007392C"/>
    <w:rsid w:val="000739F9"/>
    <w:rsid w:val="00074E18"/>
    <w:rsid w:val="00077680"/>
    <w:rsid w:val="00080E27"/>
    <w:rsid w:val="000819C0"/>
    <w:rsid w:val="0008431E"/>
    <w:rsid w:val="00086707"/>
    <w:rsid w:val="00086B5E"/>
    <w:rsid w:val="00091BD7"/>
    <w:rsid w:val="00094C00"/>
    <w:rsid w:val="00095119"/>
    <w:rsid w:val="000A4330"/>
    <w:rsid w:val="000A51F7"/>
    <w:rsid w:val="000B3477"/>
    <w:rsid w:val="000B37B3"/>
    <w:rsid w:val="000B4C32"/>
    <w:rsid w:val="000B4F3F"/>
    <w:rsid w:val="000B7F34"/>
    <w:rsid w:val="000C01B4"/>
    <w:rsid w:val="000C050B"/>
    <w:rsid w:val="000D1DAB"/>
    <w:rsid w:val="000D2E26"/>
    <w:rsid w:val="000D4479"/>
    <w:rsid w:val="000D6D3D"/>
    <w:rsid w:val="000E03E3"/>
    <w:rsid w:val="000E118B"/>
    <w:rsid w:val="000E278E"/>
    <w:rsid w:val="000E41C4"/>
    <w:rsid w:val="000E46DF"/>
    <w:rsid w:val="000E552B"/>
    <w:rsid w:val="000E5BF0"/>
    <w:rsid w:val="000E6A86"/>
    <w:rsid w:val="000E7A87"/>
    <w:rsid w:val="000F0D66"/>
    <w:rsid w:val="000F0D7D"/>
    <w:rsid w:val="000F17C0"/>
    <w:rsid w:val="000F34D7"/>
    <w:rsid w:val="000F3B5C"/>
    <w:rsid w:val="000F50E6"/>
    <w:rsid w:val="000F6090"/>
    <w:rsid w:val="00100105"/>
    <w:rsid w:val="00100AC9"/>
    <w:rsid w:val="00101A68"/>
    <w:rsid w:val="00103541"/>
    <w:rsid w:val="001041A3"/>
    <w:rsid w:val="0010534D"/>
    <w:rsid w:val="001074AF"/>
    <w:rsid w:val="0011208A"/>
    <w:rsid w:val="001125F3"/>
    <w:rsid w:val="00114339"/>
    <w:rsid w:val="00115671"/>
    <w:rsid w:val="0011764E"/>
    <w:rsid w:val="00117773"/>
    <w:rsid w:val="00124B24"/>
    <w:rsid w:val="00125AC6"/>
    <w:rsid w:val="00126A94"/>
    <w:rsid w:val="00127D30"/>
    <w:rsid w:val="0013113A"/>
    <w:rsid w:val="001314CF"/>
    <w:rsid w:val="00132D3C"/>
    <w:rsid w:val="00134DE4"/>
    <w:rsid w:val="001363F5"/>
    <w:rsid w:val="00140498"/>
    <w:rsid w:val="00140C02"/>
    <w:rsid w:val="001417D2"/>
    <w:rsid w:val="00141A17"/>
    <w:rsid w:val="00141E02"/>
    <w:rsid w:val="0014244B"/>
    <w:rsid w:val="00142A26"/>
    <w:rsid w:val="00142FEA"/>
    <w:rsid w:val="001453E7"/>
    <w:rsid w:val="00145419"/>
    <w:rsid w:val="00145486"/>
    <w:rsid w:val="001466C0"/>
    <w:rsid w:val="00146E9F"/>
    <w:rsid w:val="001507FF"/>
    <w:rsid w:val="00150935"/>
    <w:rsid w:val="00150A11"/>
    <w:rsid w:val="00152510"/>
    <w:rsid w:val="00154826"/>
    <w:rsid w:val="001559CF"/>
    <w:rsid w:val="001566AE"/>
    <w:rsid w:val="001607E1"/>
    <w:rsid w:val="0016097E"/>
    <w:rsid w:val="00161085"/>
    <w:rsid w:val="001676E5"/>
    <w:rsid w:val="00167FEC"/>
    <w:rsid w:val="001707FA"/>
    <w:rsid w:val="0017109E"/>
    <w:rsid w:val="00171D23"/>
    <w:rsid w:val="00172125"/>
    <w:rsid w:val="0017243F"/>
    <w:rsid w:val="001751F7"/>
    <w:rsid w:val="00176F59"/>
    <w:rsid w:val="00177421"/>
    <w:rsid w:val="00181243"/>
    <w:rsid w:val="00184FAB"/>
    <w:rsid w:val="00187418"/>
    <w:rsid w:val="001917F9"/>
    <w:rsid w:val="0019241F"/>
    <w:rsid w:val="00193445"/>
    <w:rsid w:val="001955D7"/>
    <w:rsid w:val="001961CD"/>
    <w:rsid w:val="001A06AF"/>
    <w:rsid w:val="001A2F5F"/>
    <w:rsid w:val="001A43B1"/>
    <w:rsid w:val="001A498F"/>
    <w:rsid w:val="001A4F58"/>
    <w:rsid w:val="001A6B14"/>
    <w:rsid w:val="001A71BB"/>
    <w:rsid w:val="001A7DAF"/>
    <w:rsid w:val="001B29D6"/>
    <w:rsid w:val="001B2AF5"/>
    <w:rsid w:val="001D0AD0"/>
    <w:rsid w:val="001D5887"/>
    <w:rsid w:val="001E06A1"/>
    <w:rsid w:val="001E06B5"/>
    <w:rsid w:val="001E2720"/>
    <w:rsid w:val="001E41B2"/>
    <w:rsid w:val="001E55C4"/>
    <w:rsid w:val="001E71D7"/>
    <w:rsid w:val="001F0FB1"/>
    <w:rsid w:val="001F2D18"/>
    <w:rsid w:val="001F600B"/>
    <w:rsid w:val="001F78D6"/>
    <w:rsid w:val="002004B1"/>
    <w:rsid w:val="0020294A"/>
    <w:rsid w:val="0020316F"/>
    <w:rsid w:val="002053D6"/>
    <w:rsid w:val="002060FF"/>
    <w:rsid w:val="00206761"/>
    <w:rsid w:val="00211228"/>
    <w:rsid w:val="00212FC2"/>
    <w:rsid w:val="00213990"/>
    <w:rsid w:val="002141E8"/>
    <w:rsid w:val="002153E9"/>
    <w:rsid w:val="002212F9"/>
    <w:rsid w:val="002233F8"/>
    <w:rsid w:val="00224B3E"/>
    <w:rsid w:val="00224FA9"/>
    <w:rsid w:val="00237037"/>
    <w:rsid w:val="00243AE6"/>
    <w:rsid w:val="00243F27"/>
    <w:rsid w:val="00245119"/>
    <w:rsid w:val="00245162"/>
    <w:rsid w:val="00250FEF"/>
    <w:rsid w:val="00252596"/>
    <w:rsid w:val="00253D5B"/>
    <w:rsid w:val="00256AA7"/>
    <w:rsid w:val="0026091C"/>
    <w:rsid w:val="00264B6B"/>
    <w:rsid w:val="0026576A"/>
    <w:rsid w:val="00270347"/>
    <w:rsid w:val="0027195D"/>
    <w:rsid w:val="002738DA"/>
    <w:rsid w:val="00273FF3"/>
    <w:rsid w:val="00274628"/>
    <w:rsid w:val="002762A8"/>
    <w:rsid w:val="00277488"/>
    <w:rsid w:val="00280B73"/>
    <w:rsid w:val="002810A6"/>
    <w:rsid w:val="00282789"/>
    <w:rsid w:val="002836AC"/>
    <w:rsid w:val="002878CD"/>
    <w:rsid w:val="00287BF7"/>
    <w:rsid w:val="00290DF5"/>
    <w:rsid w:val="002911A3"/>
    <w:rsid w:val="00291E7F"/>
    <w:rsid w:val="00292645"/>
    <w:rsid w:val="0029583F"/>
    <w:rsid w:val="002A1AC9"/>
    <w:rsid w:val="002A1AD9"/>
    <w:rsid w:val="002A1DB9"/>
    <w:rsid w:val="002A22FE"/>
    <w:rsid w:val="002A517A"/>
    <w:rsid w:val="002A763D"/>
    <w:rsid w:val="002B01E4"/>
    <w:rsid w:val="002B0B8A"/>
    <w:rsid w:val="002B0CB5"/>
    <w:rsid w:val="002B1E5A"/>
    <w:rsid w:val="002B1F59"/>
    <w:rsid w:val="002B30EF"/>
    <w:rsid w:val="002B53CD"/>
    <w:rsid w:val="002B56B7"/>
    <w:rsid w:val="002B7538"/>
    <w:rsid w:val="002C3740"/>
    <w:rsid w:val="002C3AE7"/>
    <w:rsid w:val="002C5631"/>
    <w:rsid w:val="002C5747"/>
    <w:rsid w:val="002D0F79"/>
    <w:rsid w:val="002D26C4"/>
    <w:rsid w:val="002D2A45"/>
    <w:rsid w:val="002D2F44"/>
    <w:rsid w:val="002D5753"/>
    <w:rsid w:val="002E1AFE"/>
    <w:rsid w:val="002E1C2A"/>
    <w:rsid w:val="002E2314"/>
    <w:rsid w:val="002E5E8D"/>
    <w:rsid w:val="002F069E"/>
    <w:rsid w:val="002F10B6"/>
    <w:rsid w:val="002F2289"/>
    <w:rsid w:val="002F2B42"/>
    <w:rsid w:val="002F2C23"/>
    <w:rsid w:val="002F2EB2"/>
    <w:rsid w:val="002F5A1B"/>
    <w:rsid w:val="00301545"/>
    <w:rsid w:val="00301E00"/>
    <w:rsid w:val="00303FAD"/>
    <w:rsid w:val="0030481D"/>
    <w:rsid w:val="003056C9"/>
    <w:rsid w:val="003057B1"/>
    <w:rsid w:val="00307501"/>
    <w:rsid w:val="003146AA"/>
    <w:rsid w:val="00315CB1"/>
    <w:rsid w:val="00317850"/>
    <w:rsid w:val="00321DDC"/>
    <w:rsid w:val="0032296D"/>
    <w:rsid w:val="00322CB4"/>
    <w:rsid w:val="00322DCD"/>
    <w:rsid w:val="0032578E"/>
    <w:rsid w:val="00326617"/>
    <w:rsid w:val="0032775A"/>
    <w:rsid w:val="00330D24"/>
    <w:rsid w:val="00330F2B"/>
    <w:rsid w:val="0033342D"/>
    <w:rsid w:val="00333BD4"/>
    <w:rsid w:val="00333DA9"/>
    <w:rsid w:val="003342CD"/>
    <w:rsid w:val="00336D12"/>
    <w:rsid w:val="00337946"/>
    <w:rsid w:val="0034235E"/>
    <w:rsid w:val="003427DA"/>
    <w:rsid w:val="00350CFF"/>
    <w:rsid w:val="00352020"/>
    <w:rsid w:val="00356296"/>
    <w:rsid w:val="00357671"/>
    <w:rsid w:val="0036134C"/>
    <w:rsid w:val="00361DC1"/>
    <w:rsid w:val="003620A4"/>
    <w:rsid w:val="003635D9"/>
    <w:rsid w:val="0036782D"/>
    <w:rsid w:val="00373175"/>
    <w:rsid w:val="00374493"/>
    <w:rsid w:val="00374634"/>
    <w:rsid w:val="00374B39"/>
    <w:rsid w:val="00375542"/>
    <w:rsid w:val="0037572A"/>
    <w:rsid w:val="00376CCC"/>
    <w:rsid w:val="00376DD9"/>
    <w:rsid w:val="003771AF"/>
    <w:rsid w:val="00377934"/>
    <w:rsid w:val="0038080D"/>
    <w:rsid w:val="003818B0"/>
    <w:rsid w:val="00385113"/>
    <w:rsid w:val="00387459"/>
    <w:rsid w:val="00390853"/>
    <w:rsid w:val="00392395"/>
    <w:rsid w:val="003936B1"/>
    <w:rsid w:val="003944CF"/>
    <w:rsid w:val="00395D79"/>
    <w:rsid w:val="003A1ABD"/>
    <w:rsid w:val="003A1CD6"/>
    <w:rsid w:val="003A6828"/>
    <w:rsid w:val="003A7CE3"/>
    <w:rsid w:val="003B1CA3"/>
    <w:rsid w:val="003B44F3"/>
    <w:rsid w:val="003B5AC5"/>
    <w:rsid w:val="003B5C77"/>
    <w:rsid w:val="003B778F"/>
    <w:rsid w:val="003C04DE"/>
    <w:rsid w:val="003C170C"/>
    <w:rsid w:val="003C3338"/>
    <w:rsid w:val="003C36A1"/>
    <w:rsid w:val="003C4F6E"/>
    <w:rsid w:val="003C7927"/>
    <w:rsid w:val="003D0DD2"/>
    <w:rsid w:val="003D27AA"/>
    <w:rsid w:val="003D3871"/>
    <w:rsid w:val="003D544B"/>
    <w:rsid w:val="003D7001"/>
    <w:rsid w:val="003E256B"/>
    <w:rsid w:val="003E29F2"/>
    <w:rsid w:val="003E2FC5"/>
    <w:rsid w:val="003E33C4"/>
    <w:rsid w:val="003E3B0B"/>
    <w:rsid w:val="003E3D43"/>
    <w:rsid w:val="003E56DF"/>
    <w:rsid w:val="003E6247"/>
    <w:rsid w:val="003E6BEF"/>
    <w:rsid w:val="003F3A3D"/>
    <w:rsid w:val="003F4297"/>
    <w:rsid w:val="003F5DAE"/>
    <w:rsid w:val="003F5F3D"/>
    <w:rsid w:val="003F7CA2"/>
    <w:rsid w:val="0040259D"/>
    <w:rsid w:val="00403555"/>
    <w:rsid w:val="0040585A"/>
    <w:rsid w:val="004078CC"/>
    <w:rsid w:val="00407F07"/>
    <w:rsid w:val="004128EE"/>
    <w:rsid w:val="00412E9B"/>
    <w:rsid w:val="00414017"/>
    <w:rsid w:val="00414D7E"/>
    <w:rsid w:val="00416B6C"/>
    <w:rsid w:val="00417DFD"/>
    <w:rsid w:val="0042390F"/>
    <w:rsid w:val="0042441B"/>
    <w:rsid w:val="00426A7B"/>
    <w:rsid w:val="00427C7D"/>
    <w:rsid w:val="00431296"/>
    <w:rsid w:val="004315B6"/>
    <w:rsid w:val="00431CB0"/>
    <w:rsid w:val="00434E65"/>
    <w:rsid w:val="004355F4"/>
    <w:rsid w:val="00437D09"/>
    <w:rsid w:val="00443043"/>
    <w:rsid w:val="00446761"/>
    <w:rsid w:val="004474F9"/>
    <w:rsid w:val="00452384"/>
    <w:rsid w:val="00452F69"/>
    <w:rsid w:val="00454ACA"/>
    <w:rsid w:val="00454D08"/>
    <w:rsid w:val="0046042C"/>
    <w:rsid w:val="0046797C"/>
    <w:rsid w:val="00470AB7"/>
    <w:rsid w:val="004714BA"/>
    <w:rsid w:val="0048106F"/>
    <w:rsid w:val="0048126B"/>
    <w:rsid w:val="004825CE"/>
    <w:rsid w:val="00483265"/>
    <w:rsid w:val="004836A6"/>
    <w:rsid w:val="0048728A"/>
    <w:rsid w:val="00492EF4"/>
    <w:rsid w:val="004947C9"/>
    <w:rsid w:val="00495781"/>
    <w:rsid w:val="004960A2"/>
    <w:rsid w:val="0049667B"/>
    <w:rsid w:val="00497365"/>
    <w:rsid w:val="0049740D"/>
    <w:rsid w:val="004A01F0"/>
    <w:rsid w:val="004A0B6F"/>
    <w:rsid w:val="004A0ECB"/>
    <w:rsid w:val="004A21DC"/>
    <w:rsid w:val="004A7355"/>
    <w:rsid w:val="004A7556"/>
    <w:rsid w:val="004A75E5"/>
    <w:rsid w:val="004B0BF6"/>
    <w:rsid w:val="004B1766"/>
    <w:rsid w:val="004B309E"/>
    <w:rsid w:val="004B52AD"/>
    <w:rsid w:val="004B5EEB"/>
    <w:rsid w:val="004B7EC6"/>
    <w:rsid w:val="004C0D12"/>
    <w:rsid w:val="004C1EDF"/>
    <w:rsid w:val="004C49F3"/>
    <w:rsid w:val="004C6B2D"/>
    <w:rsid w:val="004D02C3"/>
    <w:rsid w:val="004D136A"/>
    <w:rsid w:val="004D14DD"/>
    <w:rsid w:val="004D172A"/>
    <w:rsid w:val="004D34A7"/>
    <w:rsid w:val="004D71B3"/>
    <w:rsid w:val="004D7B13"/>
    <w:rsid w:val="004F0194"/>
    <w:rsid w:val="004F5A45"/>
    <w:rsid w:val="004F6EC0"/>
    <w:rsid w:val="0050103C"/>
    <w:rsid w:val="005041C6"/>
    <w:rsid w:val="00504C8B"/>
    <w:rsid w:val="00505CEE"/>
    <w:rsid w:val="00506721"/>
    <w:rsid w:val="00506EF6"/>
    <w:rsid w:val="00507B4F"/>
    <w:rsid w:val="00510DD4"/>
    <w:rsid w:val="005153AC"/>
    <w:rsid w:val="005160AB"/>
    <w:rsid w:val="005162A7"/>
    <w:rsid w:val="00517115"/>
    <w:rsid w:val="00517554"/>
    <w:rsid w:val="0052295E"/>
    <w:rsid w:val="00523CD9"/>
    <w:rsid w:val="00525458"/>
    <w:rsid w:val="0052549B"/>
    <w:rsid w:val="00530292"/>
    <w:rsid w:val="00540C55"/>
    <w:rsid w:val="005415DA"/>
    <w:rsid w:val="00542B3B"/>
    <w:rsid w:val="00550709"/>
    <w:rsid w:val="00551881"/>
    <w:rsid w:val="005519AB"/>
    <w:rsid w:val="00551F81"/>
    <w:rsid w:val="005527BB"/>
    <w:rsid w:val="005528F6"/>
    <w:rsid w:val="00552FBC"/>
    <w:rsid w:val="00553356"/>
    <w:rsid w:val="005533AA"/>
    <w:rsid w:val="00557F9E"/>
    <w:rsid w:val="0056157B"/>
    <w:rsid w:val="00561ABA"/>
    <w:rsid w:val="005621A0"/>
    <w:rsid w:val="00564EEF"/>
    <w:rsid w:val="00567C85"/>
    <w:rsid w:val="005744E2"/>
    <w:rsid w:val="005747C8"/>
    <w:rsid w:val="00582054"/>
    <w:rsid w:val="00582B8A"/>
    <w:rsid w:val="00582BA8"/>
    <w:rsid w:val="00583D1F"/>
    <w:rsid w:val="00584403"/>
    <w:rsid w:val="0058578F"/>
    <w:rsid w:val="00586084"/>
    <w:rsid w:val="00586A35"/>
    <w:rsid w:val="00586E0A"/>
    <w:rsid w:val="00587A8F"/>
    <w:rsid w:val="005921C5"/>
    <w:rsid w:val="005927BE"/>
    <w:rsid w:val="005927CE"/>
    <w:rsid w:val="00596082"/>
    <w:rsid w:val="00596F2A"/>
    <w:rsid w:val="0059749D"/>
    <w:rsid w:val="005A1131"/>
    <w:rsid w:val="005A4552"/>
    <w:rsid w:val="005A4CDC"/>
    <w:rsid w:val="005B1F9F"/>
    <w:rsid w:val="005B2ED3"/>
    <w:rsid w:val="005B3278"/>
    <w:rsid w:val="005B32B5"/>
    <w:rsid w:val="005B493F"/>
    <w:rsid w:val="005C32BD"/>
    <w:rsid w:val="005C3D72"/>
    <w:rsid w:val="005C5E36"/>
    <w:rsid w:val="005D0695"/>
    <w:rsid w:val="005D08EC"/>
    <w:rsid w:val="005D0BF2"/>
    <w:rsid w:val="005D0CCE"/>
    <w:rsid w:val="005D1CB9"/>
    <w:rsid w:val="005D5E8C"/>
    <w:rsid w:val="005D7E6E"/>
    <w:rsid w:val="005E043A"/>
    <w:rsid w:val="005E22A3"/>
    <w:rsid w:val="005E2DE5"/>
    <w:rsid w:val="005E3A77"/>
    <w:rsid w:val="005E43AC"/>
    <w:rsid w:val="005F0714"/>
    <w:rsid w:val="005F30FF"/>
    <w:rsid w:val="005F340E"/>
    <w:rsid w:val="005F4B41"/>
    <w:rsid w:val="005F6322"/>
    <w:rsid w:val="005F67F5"/>
    <w:rsid w:val="00601843"/>
    <w:rsid w:val="00602639"/>
    <w:rsid w:val="00604492"/>
    <w:rsid w:val="0060703A"/>
    <w:rsid w:val="00607A60"/>
    <w:rsid w:val="00610316"/>
    <w:rsid w:val="00610CD7"/>
    <w:rsid w:val="0061273A"/>
    <w:rsid w:val="00612C56"/>
    <w:rsid w:val="00612E4E"/>
    <w:rsid w:val="00622DF0"/>
    <w:rsid w:val="006317A6"/>
    <w:rsid w:val="0063608B"/>
    <w:rsid w:val="006419B0"/>
    <w:rsid w:val="0064318F"/>
    <w:rsid w:val="00643D9B"/>
    <w:rsid w:val="00644AC8"/>
    <w:rsid w:val="0065021B"/>
    <w:rsid w:val="00650463"/>
    <w:rsid w:val="006514CD"/>
    <w:rsid w:val="006526F4"/>
    <w:rsid w:val="0065275A"/>
    <w:rsid w:val="00652877"/>
    <w:rsid w:val="00654D92"/>
    <w:rsid w:val="00657187"/>
    <w:rsid w:val="00660752"/>
    <w:rsid w:val="00660A05"/>
    <w:rsid w:val="00670649"/>
    <w:rsid w:val="0067202C"/>
    <w:rsid w:val="00673BE1"/>
    <w:rsid w:val="00675128"/>
    <w:rsid w:val="00681A13"/>
    <w:rsid w:val="00682951"/>
    <w:rsid w:val="006873B9"/>
    <w:rsid w:val="006900E6"/>
    <w:rsid w:val="006925EB"/>
    <w:rsid w:val="0069472B"/>
    <w:rsid w:val="00694749"/>
    <w:rsid w:val="006956E9"/>
    <w:rsid w:val="0069651B"/>
    <w:rsid w:val="00696CB3"/>
    <w:rsid w:val="006978B2"/>
    <w:rsid w:val="00697F51"/>
    <w:rsid w:val="006A1C0F"/>
    <w:rsid w:val="006A22F6"/>
    <w:rsid w:val="006A29E8"/>
    <w:rsid w:val="006A5EAF"/>
    <w:rsid w:val="006B30C3"/>
    <w:rsid w:val="006B3AA1"/>
    <w:rsid w:val="006B5548"/>
    <w:rsid w:val="006C0BEB"/>
    <w:rsid w:val="006C14C3"/>
    <w:rsid w:val="006C47B8"/>
    <w:rsid w:val="006C4BE3"/>
    <w:rsid w:val="006C53A9"/>
    <w:rsid w:val="006C5E8F"/>
    <w:rsid w:val="006C75AF"/>
    <w:rsid w:val="006D0E9B"/>
    <w:rsid w:val="006D2239"/>
    <w:rsid w:val="006D4230"/>
    <w:rsid w:val="006D52D8"/>
    <w:rsid w:val="006D581E"/>
    <w:rsid w:val="006D5A8A"/>
    <w:rsid w:val="006D6DBC"/>
    <w:rsid w:val="006E0390"/>
    <w:rsid w:val="006E0D12"/>
    <w:rsid w:val="006E4407"/>
    <w:rsid w:val="006E58BD"/>
    <w:rsid w:val="006E7653"/>
    <w:rsid w:val="006F050A"/>
    <w:rsid w:val="006F1681"/>
    <w:rsid w:val="0070134D"/>
    <w:rsid w:val="00701FA6"/>
    <w:rsid w:val="007025D7"/>
    <w:rsid w:val="0070306F"/>
    <w:rsid w:val="00703113"/>
    <w:rsid w:val="00703CC4"/>
    <w:rsid w:val="0070473B"/>
    <w:rsid w:val="0070531E"/>
    <w:rsid w:val="00707D55"/>
    <w:rsid w:val="00711B06"/>
    <w:rsid w:val="00713CC9"/>
    <w:rsid w:val="007153E1"/>
    <w:rsid w:val="0071561D"/>
    <w:rsid w:val="00717FB2"/>
    <w:rsid w:val="00720A43"/>
    <w:rsid w:val="00721F57"/>
    <w:rsid w:val="00723D82"/>
    <w:rsid w:val="007249CB"/>
    <w:rsid w:val="00724DD6"/>
    <w:rsid w:val="007250ED"/>
    <w:rsid w:val="007270D4"/>
    <w:rsid w:val="00727914"/>
    <w:rsid w:val="00727EBD"/>
    <w:rsid w:val="007302FA"/>
    <w:rsid w:val="007308B3"/>
    <w:rsid w:val="007312C9"/>
    <w:rsid w:val="00732243"/>
    <w:rsid w:val="00732AB6"/>
    <w:rsid w:val="00732D22"/>
    <w:rsid w:val="007334C0"/>
    <w:rsid w:val="00733FEE"/>
    <w:rsid w:val="00742E7C"/>
    <w:rsid w:val="00743328"/>
    <w:rsid w:val="007451FF"/>
    <w:rsid w:val="00745373"/>
    <w:rsid w:val="00747E69"/>
    <w:rsid w:val="0075010B"/>
    <w:rsid w:val="00751EC1"/>
    <w:rsid w:val="00752225"/>
    <w:rsid w:val="00753066"/>
    <w:rsid w:val="00753412"/>
    <w:rsid w:val="00753548"/>
    <w:rsid w:val="00753BEA"/>
    <w:rsid w:val="00755EFD"/>
    <w:rsid w:val="00756E6D"/>
    <w:rsid w:val="00762A3D"/>
    <w:rsid w:val="00764059"/>
    <w:rsid w:val="007647B0"/>
    <w:rsid w:val="00765265"/>
    <w:rsid w:val="007667BD"/>
    <w:rsid w:val="00771552"/>
    <w:rsid w:val="007800CE"/>
    <w:rsid w:val="00780227"/>
    <w:rsid w:val="007812DF"/>
    <w:rsid w:val="00781E60"/>
    <w:rsid w:val="00783A99"/>
    <w:rsid w:val="00783DAF"/>
    <w:rsid w:val="00786C94"/>
    <w:rsid w:val="007870B2"/>
    <w:rsid w:val="00790302"/>
    <w:rsid w:val="00793451"/>
    <w:rsid w:val="00793808"/>
    <w:rsid w:val="00794C81"/>
    <w:rsid w:val="0079682F"/>
    <w:rsid w:val="00797D60"/>
    <w:rsid w:val="007A05C4"/>
    <w:rsid w:val="007A1049"/>
    <w:rsid w:val="007A27E0"/>
    <w:rsid w:val="007A3F4E"/>
    <w:rsid w:val="007A4679"/>
    <w:rsid w:val="007A481F"/>
    <w:rsid w:val="007A502C"/>
    <w:rsid w:val="007A579F"/>
    <w:rsid w:val="007B0CCD"/>
    <w:rsid w:val="007B1DF7"/>
    <w:rsid w:val="007B5A1D"/>
    <w:rsid w:val="007B6A65"/>
    <w:rsid w:val="007B6D1B"/>
    <w:rsid w:val="007C0C34"/>
    <w:rsid w:val="007C57E7"/>
    <w:rsid w:val="007C5832"/>
    <w:rsid w:val="007C7DBA"/>
    <w:rsid w:val="007D1455"/>
    <w:rsid w:val="007D3C28"/>
    <w:rsid w:val="007D4449"/>
    <w:rsid w:val="007D46D6"/>
    <w:rsid w:val="007D51A3"/>
    <w:rsid w:val="007D5395"/>
    <w:rsid w:val="007D697F"/>
    <w:rsid w:val="007E0B4F"/>
    <w:rsid w:val="007E1451"/>
    <w:rsid w:val="007E7260"/>
    <w:rsid w:val="007E7648"/>
    <w:rsid w:val="007E7E32"/>
    <w:rsid w:val="007F2D1D"/>
    <w:rsid w:val="007F5B70"/>
    <w:rsid w:val="00800EC4"/>
    <w:rsid w:val="00801FDB"/>
    <w:rsid w:val="00802E06"/>
    <w:rsid w:val="00802FFA"/>
    <w:rsid w:val="008051C3"/>
    <w:rsid w:val="008058FD"/>
    <w:rsid w:val="00810CE2"/>
    <w:rsid w:val="008137FB"/>
    <w:rsid w:val="00813AE3"/>
    <w:rsid w:val="00814BB2"/>
    <w:rsid w:val="008150D4"/>
    <w:rsid w:val="00824131"/>
    <w:rsid w:val="008256B3"/>
    <w:rsid w:val="008313F7"/>
    <w:rsid w:val="008320F7"/>
    <w:rsid w:val="00832CD7"/>
    <w:rsid w:val="008368BD"/>
    <w:rsid w:val="0083735E"/>
    <w:rsid w:val="00837CBF"/>
    <w:rsid w:val="0084210D"/>
    <w:rsid w:val="00843705"/>
    <w:rsid w:val="00843E45"/>
    <w:rsid w:val="008462B0"/>
    <w:rsid w:val="00846FAA"/>
    <w:rsid w:val="00847A31"/>
    <w:rsid w:val="00850D0C"/>
    <w:rsid w:val="00852651"/>
    <w:rsid w:val="00855484"/>
    <w:rsid w:val="0085553A"/>
    <w:rsid w:val="0086072F"/>
    <w:rsid w:val="00861ECB"/>
    <w:rsid w:val="008655F0"/>
    <w:rsid w:val="008657A2"/>
    <w:rsid w:val="00871E83"/>
    <w:rsid w:val="0087377C"/>
    <w:rsid w:val="00877922"/>
    <w:rsid w:val="00877C4B"/>
    <w:rsid w:val="00884F02"/>
    <w:rsid w:val="00887240"/>
    <w:rsid w:val="0089066F"/>
    <w:rsid w:val="008917C2"/>
    <w:rsid w:val="00891A1D"/>
    <w:rsid w:val="00892E3C"/>
    <w:rsid w:val="008949E1"/>
    <w:rsid w:val="008960F2"/>
    <w:rsid w:val="0089793D"/>
    <w:rsid w:val="008A14E5"/>
    <w:rsid w:val="008A316E"/>
    <w:rsid w:val="008A665A"/>
    <w:rsid w:val="008A67C2"/>
    <w:rsid w:val="008B15C4"/>
    <w:rsid w:val="008B1DE3"/>
    <w:rsid w:val="008B1EFD"/>
    <w:rsid w:val="008B57D3"/>
    <w:rsid w:val="008B6606"/>
    <w:rsid w:val="008B710D"/>
    <w:rsid w:val="008C108F"/>
    <w:rsid w:val="008C13D8"/>
    <w:rsid w:val="008C3623"/>
    <w:rsid w:val="008C4DDE"/>
    <w:rsid w:val="008C523C"/>
    <w:rsid w:val="008C6E83"/>
    <w:rsid w:val="008C6EC8"/>
    <w:rsid w:val="008C72C9"/>
    <w:rsid w:val="008C7B66"/>
    <w:rsid w:val="008C7F17"/>
    <w:rsid w:val="008D0AD3"/>
    <w:rsid w:val="008D1064"/>
    <w:rsid w:val="008D1673"/>
    <w:rsid w:val="008D2295"/>
    <w:rsid w:val="008D4A83"/>
    <w:rsid w:val="008D4AA8"/>
    <w:rsid w:val="008D6409"/>
    <w:rsid w:val="008E7B90"/>
    <w:rsid w:val="008F2692"/>
    <w:rsid w:val="008F652D"/>
    <w:rsid w:val="008F67E9"/>
    <w:rsid w:val="008F6FB8"/>
    <w:rsid w:val="008F7A55"/>
    <w:rsid w:val="00900B39"/>
    <w:rsid w:val="009010B7"/>
    <w:rsid w:val="009029A7"/>
    <w:rsid w:val="00903C15"/>
    <w:rsid w:val="009073E1"/>
    <w:rsid w:val="00907CDA"/>
    <w:rsid w:val="00914300"/>
    <w:rsid w:val="00914E83"/>
    <w:rsid w:val="00915FDB"/>
    <w:rsid w:val="00916A39"/>
    <w:rsid w:val="009172B1"/>
    <w:rsid w:val="00920A3B"/>
    <w:rsid w:val="0092209C"/>
    <w:rsid w:val="00922D48"/>
    <w:rsid w:val="00922F09"/>
    <w:rsid w:val="009268B7"/>
    <w:rsid w:val="00926CF0"/>
    <w:rsid w:val="00926E45"/>
    <w:rsid w:val="00927745"/>
    <w:rsid w:val="0093145A"/>
    <w:rsid w:val="00931F2B"/>
    <w:rsid w:val="009321AE"/>
    <w:rsid w:val="00932662"/>
    <w:rsid w:val="00934FE1"/>
    <w:rsid w:val="00935C21"/>
    <w:rsid w:val="00936367"/>
    <w:rsid w:val="00936C10"/>
    <w:rsid w:val="00936F8D"/>
    <w:rsid w:val="0094516B"/>
    <w:rsid w:val="0095071A"/>
    <w:rsid w:val="00951C68"/>
    <w:rsid w:val="00955704"/>
    <w:rsid w:val="00956AEC"/>
    <w:rsid w:val="00957D1F"/>
    <w:rsid w:val="00957E8B"/>
    <w:rsid w:val="00962442"/>
    <w:rsid w:val="00962503"/>
    <w:rsid w:val="009634AB"/>
    <w:rsid w:val="00963F15"/>
    <w:rsid w:val="00965D21"/>
    <w:rsid w:val="00966299"/>
    <w:rsid w:val="009668DE"/>
    <w:rsid w:val="00967DCD"/>
    <w:rsid w:val="00975725"/>
    <w:rsid w:val="00976413"/>
    <w:rsid w:val="009767AB"/>
    <w:rsid w:val="00980547"/>
    <w:rsid w:val="009808EF"/>
    <w:rsid w:val="00980C7E"/>
    <w:rsid w:val="00980E2A"/>
    <w:rsid w:val="00981344"/>
    <w:rsid w:val="009816CA"/>
    <w:rsid w:val="00982C4C"/>
    <w:rsid w:val="00983C61"/>
    <w:rsid w:val="00984293"/>
    <w:rsid w:val="00986039"/>
    <w:rsid w:val="00987D71"/>
    <w:rsid w:val="009908CE"/>
    <w:rsid w:val="009923C7"/>
    <w:rsid w:val="00993CB6"/>
    <w:rsid w:val="00994570"/>
    <w:rsid w:val="00995D57"/>
    <w:rsid w:val="00996967"/>
    <w:rsid w:val="00996B82"/>
    <w:rsid w:val="009978A7"/>
    <w:rsid w:val="009A0EEE"/>
    <w:rsid w:val="009A660E"/>
    <w:rsid w:val="009B00DC"/>
    <w:rsid w:val="009B01D5"/>
    <w:rsid w:val="009B1726"/>
    <w:rsid w:val="009B58F7"/>
    <w:rsid w:val="009B6ECF"/>
    <w:rsid w:val="009B7231"/>
    <w:rsid w:val="009B7559"/>
    <w:rsid w:val="009C02C0"/>
    <w:rsid w:val="009C03FD"/>
    <w:rsid w:val="009C1C3E"/>
    <w:rsid w:val="009C2452"/>
    <w:rsid w:val="009C3AED"/>
    <w:rsid w:val="009C4E70"/>
    <w:rsid w:val="009D0DD8"/>
    <w:rsid w:val="009D14B6"/>
    <w:rsid w:val="009D2A7E"/>
    <w:rsid w:val="009D3885"/>
    <w:rsid w:val="009D3C3B"/>
    <w:rsid w:val="009D46EA"/>
    <w:rsid w:val="009D4F1C"/>
    <w:rsid w:val="009D61A2"/>
    <w:rsid w:val="009D6BA9"/>
    <w:rsid w:val="009D7EDB"/>
    <w:rsid w:val="009E4B11"/>
    <w:rsid w:val="009E56C5"/>
    <w:rsid w:val="009E5DCE"/>
    <w:rsid w:val="009F0607"/>
    <w:rsid w:val="009F0BB6"/>
    <w:rsid w:val="009F253D"/>
    <w:rsid w:val="009F2833"/>
    <w:rsid w:val="009F6999"/>
    <w:rsid w:val="00A012F5"/>
    <w:rsid w:val="00A01CFC"/>
    <w:rsid w:val="00A03BE1"/>
    <w:rsid w:val="00A053AC"/>
    <w:rsid w:val="00A0634D"/>
    <w:rsid w:val="00A0678D"/>
    <w:rsid w:val="00A078FF"/>
    <w:rsid w:val="00A1096B"/>
    <w:rsid w:val="00A11238"/>
    <w:rsid w:val="00A12291"/>
    <w:rsid w:val="00A128EC"/>
    <w:rsid w:val="00A15152"/>
    <w:rsid w:val="00A155F2"/>
    <w:rsid w:val="00A155F9"/>
    <w:rsid w:val="00A164B7"/>
    <w:rsid w:val="00A218AE"/>
    <w:rsid w:val="00A21DEF"/>
    <w:rsid w:val="00A25020"/>
    <w:rsid w:val="00A2643D"/>
    <w:rsid w:val="00A26569"/>
    <w:rsid w:val="00A26D6C"/>
    <w:rsid w:val="00A2734B"/>
    <w:rsid w:val="00A319FD"/>
    <w:rsid w:val="00A462C6"/>
    <w:rsid w:val="00A55023"/>
    <w:rsid w:val="00A56640"/>
    <w:rsid w:val="00A5753E"/>
    <w:rsid w:val="00A575DB"/>
    <w:rsid w:val="00A71EE1"/>
    <w:rsid w:val="00A73415"/>
    <w:rsid w:val="00A739CB"/>
    <w:rsid w:val="00A75047"/>
    <w:rsid w:val="00A76E9B"/>
    <w:rsid w:val="00A77646"/>
    <w:rsid w:val="00A835D3"/>
    <w:rsid w:val="00A8507F"/>
    <w:rsid w:val="00A862F5"/>
    <w:rsid w:val="00A87D7E"/>
    <w:rsid w:val="00A91E16"/>
    <w:rsid w:val="00A9200B"/>
    <w:rsid w:val="00A94C1F"/>
    <w:rsid w:val="00A95518"/>
    <w:rsid w:val="00A96974"/>
    <w:rsid w:val="00A96AC5"/>
    <w:rsid w:val="00A96E18"/>
    <w:rsid w:val="00A96F85"/>
    <w:rsid w:val="00A976F5"/>
    <w:rsid w:val="00AA10C4"/>
    <w:rsid w:val="00AA3C3F"/>
    <w:rsid w:val="00AA3E1F"/>
    <w:rsid w:val="00AA57D8"/>
    <w:rsid w:val="00AA5BF1"/>
    <w:rsid w:val="00AA6E2B"/>
    <w:rsid w:val="00AA7DD8"/>
    <w:rsid w:val="00AB0733"/>
    <w:rsid w:val="00AB1426"/>
    <w:rsid w:val="00AB2027"/>
    <w:rsid w:val="00AB21AA"/>
    <w:rsid w:val="00AB2327"/>
    <w:rsid w:val="00AB30F7"/>
    <w:rsid w:val="00AB3F52"/>
    <w:rsid w:val="00AB4778"/>
    <w:rsid w:val="00AB57D0"/>
    <w:rsid w:val="00AB614B"/>
    <w:rsid w:val="00AC431A"/>
    <w:rsid w:val="00AC4630"/>
    <w:rsid w:val="00AC5CB5"/>
    <w:rsid w:val="00AD0294"/>
    <w:rsid w:val="00AD159E"/>
    <w:rsid w:val="00AD33C2"/>
    <w:rsid w:val="00AD67BA"/>
    <w:rsid w:val="00AE1E64"/>
    <w:rsid w:val="00AE43A6"/>
    <w:rsid w:val="00AE71E4"/>
    <w:rsid w:val="00AE7C06"/>
    <w:rsid w:val="00AF65B2"/>
    <w:rsid w:val="00B06568"/>
    <w:rsid w:val="00B11163"/>
    <w:rsid w:val="00B1180F"/>
    <w:rsid w:val="00B1333F"/>
    <w:rsid w:val="00B13E4F"/>
    <w:rsid w:val="00B14E51"/>
    <w:rsid w:val="00B15370"/>
    <w:rsid w:val="00B15A21"/>
    <w:rsid w:val="00B1638F"/>
    <w:rsid w:val="00B17F49"/>
    <w:rsid w:val="00B22930"/>
    <w:rsid w:val="00B23483"/>
    <w:rsid w:val="00B24E9D"/>
    <w:rsid w:val="00B25737"/>
    <w:rsid w:val="00B26BDD"/>
    <w:rsid w:val="00B3036D"/>
    <w:rsid w:val="00B32C72"/>
    <w:rsid w:val="00B33269"/>
    <w:rsid w:val="00B347A0"/>
    <w:rsid w:val="00B350C9"/>
    <w:rsid w:val="00B3715C"/>
    <w:rsid w:val="00B37D30"/>
    <w:rsid w:val="00B4052C"/>
    <w:rsid w:val="00B41451"/>
    <w:rsid w:val="00B41CB4"/>
    <w:rsid w:val="00B43D73"/>
    <w:rsid w:val="00B44CDA"/>
    <w:rsid w:val="00B46551"/>
    <w:rsid w:val="00B46785"/>
    <w:rsid w:val="00B46B33"/>
    <w:rsid w:val="00B47A91"/>
    <w:rsid w:val="00B51DB5"/>
    <w:rsid w:val="00B565DC"/>
    <w:rsid w:val="00B570DC"/>
    <w:rsid w:val="00B61445"/>
    <w:rsid w:val="00B61DDD"/>
    <w:rsid w:val="00B6482F"/>
    <w:rsid w:val="00B64DD4"/>
    <w:rsid w:val="00B64F13"/>
    <w:rsid w:val="00B6504E"/>
    <w:rsid w:val="00B65604"/>
    <w:rsid w:val="00B6641D"/>
    <w:rsid w:val="00B7172F"/>
    <w:rsid w:val="00B73DEA"/>
    <w:rsid w:val="00B74197"/>
    <w:rsid w:val="00B763DE"/>
    <w:rsid w:val="00B8565E"/>
    <w:rsid w:val="00B909C4"/>
    <w:rsid w:val="00B913E4"/>
    <w:rsid w:val="00B93000"/>
    <w:rsid w:val="00B953DC"/>
    <w:rsid w:val="00BA00DF"/>
    <w:rsid w:val="00BA0D84"/>
    <w:rsid w:val="00BA277A"/>
    <w:rsid w:val="00BA43A6"/>
    <w:rsid w:val="00BA46AF"/>
    <w:rsid w:val="00BA5432"/>
    <w:rsid w:val="00BA636A"/>
    <w:rsid w:val="00BA6610"/>
    <w:rsid w:val="00BA6E65"/>
    <w:rsid w:val="00BA722B"/>
    <w:rsid w:val="00BA7DD8"/>
    <w:rsid w:val="00BB1441"/>
    <w:rsid w:val="00BB2B65"/>
    <w:rsid w:val="00BB333E"/>
    <w:rsid w:val="00BB5F0D"/>
    <w:rsid w:val="00BB7809"/>
    <w:rsid w:val="00BC0242"/>
    <w:rsid w:val="00BC160C"/>
    <w:rsid w:val="00BC1DBA"/>
    <w:rsid w:val="00BC4370"/>
    <w:rsid w:val="00BC565F"/>
    <w:rsid w:val="00BC5BDA"/>
    <w:rsid w:val="00BD304D"/>
    <w:rsid w:val="00BD468B"/>
    <w:rsid w:val="00BD61E5"/>
    <w:rsid w:val="00BD6EBE"/>
    <w:rsid w:val="00BD793B"/>
    <w:rsid w:val="00BE0E4E"/>
    <w:rsid w:val="00BE72EA"/>
    <w:rsid w:val="00BE7CC1"/>
    <w:rsid w:val="00BF08FA"/>
    <w:rsid w:val="00BF1B8D"/>
    <w:rsid w:val="00BF3D6B"/>
    <w:rsid w:val="00BF483B"/>
    <w:rsid w:val="00C02F72"/>
    <w:rsid w:val="00C030A6"/>
    <w:rsid w:val="00C03DCA"/>
    <w:rsid w:val="00C05381"/>
    <w:rsid w:val="00C06212"/>
    <w:rsid w:val="00C10097"/>
    <w:rsid w:val="00C10E16"/>
    <w:rsid w:val="00C1142C"/>
    <w:rsid w:val="00C11AF3"/>
    <w:rsid w:val="00C11F5A"/>
    <w:rsid w:val="00C13281"/>
    <w:rsid w:val="00C13FFB"/>
    <w:rsid w:val="00C14A4F"/>
    <w:rsid w:val="00C15AB3"/>
    <w:rsid w:val="00C16BBA"/>
    <w:rsid w:val="00C20471"/>
    <w:rsid w:val="00C216FF"/>
    <w:rsid w:val="00C22C89"/>
    <w:rsid w:val="00C25867"/>
    <w:rsid w:val="00C25B29"/>
    <w:rsid w:val="00C26AEF"/>
    <w:rsid w:val="00C27D1B"/>
    <w:rsid w:val="00C3136C"/>
    <w:rsid w:val="00C31975"/>
    <w:rsid w:val="00C31C6A"/>
    <w:rsid w:val="00C32613"/>
    <w:rsid w:val="00C35FA5"/>
    <w:rsid w:val="00C36D26"/>
    <w:rsid w:val="00C409D3"/>
    <w:rsid w:val="00C41661"/>
    <w:rsid w:val="00C41AE1"/>
    <w:rsid w:val="00C43037"/>
    <w:rsid w:val="00C4538D"/>
    <w:rsid w:val="00C461FF"/>
    <w:rsid w:val="00C50274"/>
    <w:rsid w:val="00C5423E"/>
    <w:rsid w:val="00C6063E"/>
    <w:rsid w:val="00C6339E"/>
    <w:rsid w:val="00C66FFB"/>
    <w:rsid w:val="00C703AE"/>
    <w:rsid w:val="00C709E2"/>
    <w:rsid w:val="00C7126D"/>
    <w:rsid w:val="00C72FAB"/>
    <w:rsid w:val="00C73097"/>
    <w:rsid w:val="00C74C7D"/>
    <w:rsid w:val="00C75B09"/>
    <w:rsid w:val="00C81B4C"/>
    <w:rsid w:val="00C822AF"/>
    <w:rsid w:val="00C82D7A"/>
    <w:rsid w:val="00C85572"/>
    <w:rsid w:val="00C85ECE"/>
    <w:rsid w:val="00C8696D"/>
    <w:rsid w:val="00C86D5D"/>
    <w:rsid w:val="00C90428"/>
    <w:rsid w:val="00C93104"/>
    <w:rsid w:val="00C93DA3"/>
    <w:rsid w:val="00C9472A"/>
    <w:rsid w:val="00C95C6E"/>
    <w:rsid w:val="00C96C07"/>
    <w:rsid w:val="00C97CEF"/>
    <w:rsid w:val="00CA17C5"/>
    <w:rsid w:val="00CA4FCA"/>
    <w:rsid w:val="00CA5D23"/>
    <w:rsid w:val="00CB028F"/>
    <w:rsid w:val="00CB0914"/>
    <w:rsid w:val="00CB1BC2"/>
    <w:rsid w:val="00CB6709"/>
    <w:rsid w:val="00CC0554"/>
    <w:rsid w:val="00CC2508"/>
    <w:rsid w:val="00CC2FE0"/>
    <w:rsid w:val="00CD4663"/>
    <w:rsid w:val="00CD4C18"/>
    <w:rsid w:val="00CE1223"/>
    <w:rsid w:val="00CE628C"/>
    <w:rsid w:val="00CE752A"/>
    <w:rsid w:val="00CF1047"/>
    <w:rsid w:val="00CF17EA"/>
    <w:rsid w:val="00CF2129"/>
    <w:rsid w:val="00CF2B1E"/>
    <w:rsid w:val="00CF39D4"/>
    <w:rsid w:val="00D01A8F"/>
    <w:rsid w:val="00D02FFC"/>
    <w:rsid w:val="00D04103"/>
    <w:rsid w:val="00D06F23"/>
    <w:rsid w:val="00D1041C"/>
    <w:rsid w:val="00D10D90"/>
    <w:rsid w:val="00D11882"/>
    <w:rsid w:val="00D13C3D"/>
    <w:rsid w:val="00D1719A"/>
    <w:rsid w:val="00D24AA4"/>
    <w:rsid w:val="00D26505"/>
    <w:rsid w:val="00D26A40"/>
    <w:rsid w:val="00D276C2"/>
    <w:rsid w:val="00D27A26"/>
    <w:rsid w:val="00D31EBA"/>
    <w:rsid w:val="00D32BB2"/>
    <w:rsid w:val="00D341FA"/>
    <w:rsid w:val="00D34435"/>
    <w:rsid w:val="00D356BD"/>
    <w:rsid w:val="00D365DF"/>
    <w:rsid w:val="00D43884"/>
    <w:rsid w:val="00D44EBD"/>
    <w:rsid w:val="00D460DA"/>
    <w:rsid w:val="00D46D97"/>
    <w:rsid w:val="00D47593"/>
    <w:rsid w:val="00D47BCC"/>
    <w:rsid w:val="00D53C2B"/>
    <w:rsid w:val="00D54FF2"/>
    <w:rsid w:val="00D55EEF"/>
    <w:rsid w:val="00D617A3"/>
    <w:rsid w:val="00D619AC"/>
    <w:rsid w:val="00D62C39"/>
    <w:rsid w:val="00D642DE"/>
    <w:rsid w:val="00D658B3"/>
    <w:rsid w:val="00D6716C"/>
    <w:rsid w:val="00D675F3"/>
    <w:rsid w:val="00D70BFA"/>
    <w:rsid w:val="00D70EDE"/>
    <w:rsid w:val="00D7654A"/>
    <w:rsid w:val="00D77D64"/>
    <w:rsid w:val="00D81858"/>
    <w:rsid w:val="00D8255C"/>
    <w:rsid w:val="00D83D54"/>
    <w:rsid w:val="00D86851"/>
    <w:rsid w:val="00D9186C"/>
    <w:rsid w:val="00D92706"/>
    <w:rsid w:val="00D92761"/>
    <w:rsid w:val="00D9290D"/>
    <w:rsid w:val="00D9460D"/>
    <w:rsid w:val="00D95C88"/>
    <w:rsid w:val="00D9795D"/>
    <w:rsid w:val="00DA1E1A"/>
    <w:rsid w:val="00DA3AFD"/>
    <w:rsid w:val="00DA49B4"/>
    <w:rsid w:val="00DA5D67"/>
    <w:rsid w:val="00DA657A"/>
    <w:rsid w:val="00DB36F4"/>
    <w:rsid w:val="00DB406D"/>
    <w:rsid w:val="00DB66AC"/>
    <w:rsid w:val="00DB74FD"/>
    <w:rsid w:val="00DC0DFB"/>
    <w:rsid w:val="00DC112E"/>
    <w:rsid w:val="00DC121E"/>
    <w:rsid w:val="00DC14EB"/>
    <w:rsid w:val="00DC1A39"/>
    <w:rsid w:val="00DC1B6F"/>
    <w:rsid w:val="00DC1C49"/>
    <w:rsid w:val="00DC2440"/>
    <w:rsid w:val="00DC4B20"/>
    <w:rsid w:val="00DC4FC9"/>
    <w:rsid w:val="00DD15CD"/>
    <w:rsid w:val="00DD476E"/>
    <w:rsid w:val="00DD525C"/>
    <w:rsid w:val="00DD5335"/>
    <w:rsid w:val="00DD5AAD"/>
    <w:rsid w:val="00DE2409"/>
    <w:rsid w:val="00DE3773"/>
    <w:rsid w:val="00DE4715"/>
    <w:rsid w:val="00DE74EB"/>
    <w:rsid w:val="00DF0E97"/>
    <w:rsid w:val="00DF3739"/>
    <w:rsid w:val="00DF42C6"/>
    <w:rsid w:val="00E016B0"/>
    <w:rsid w:val="00E01F7D"/>
    <w:rsid w:val="00E0247E"/>
    <w:rsid w:val="00E038DB"/>
    <w:rsid w:val="00E0399B"/>
    <w:rsid w:val="00E04496"/>
    <w:rsid w:val="00E07C03"/>
    <w:rsid w:val="00E13CDC"/>
    <w:rsid w:val="00E15C79"/>
    <w:rsid w:val="00E20550"/>
    <w:rsid w:val="00E2212F"/>
    <w:rsid w:val="00E2304D"/>
    <w:rsid w:val="00E23848"/>
    <w:rsid w:val="00E238F9"/>
    <w:rsid w:val="00E23DCB"/>
    <w:rsid w:val="00E25172"/>
    <w:rsid w:val="00E251D2"/>
    <w:rsid w:val="00E270D5"/>
    <w:rsid w:val="00E27659"/>
    <w:rsid w:val="00E30B28"/>
    <w:rsid w:val="00E320C3"/>
    <w:rsid w:val="00E32359"/>
    <w:rsid w:val="00E330A6"/>
    <w:rsid w:val="00E360A9"/>
    <w:rsid w:val="00E36BC9"/>
    <w:rsid w:val="00E37245"/>
    <w:rsid w:val="00E41F46"/>
    <w:rsid w:val="00E433E6"/>
    <w:rsid w:val="00E479E9"/>
    <w:rsid w:val="00E51B27"/>
    <w:rsid w:val="00E52039"/>
    <w:rsid w:val="00E52104"/>
    <w:rsid w:val="00E53D91"/>
    <w:rsid w:val="00E56FE5"/>
    <w:rsid w:val="00E6146C"/>
    <w:rsid w:val="00E63183"/>
    <w:rsid w:val="00E64457"/>
    <w:rsid w:val="00E661AA"/>
    <w:rsid w:val="00E70D74"/>
    <w:rsid w:val="00E71D5C"/>
    <w:rsid w:val="00E77E99"/>
    <w:rsid w:val="00E80C66"/>
    <w:rsid w:val="00E83192"/>
    <w:rsid w:val="00E834D5"/>
    <w:rsid w:val="00E85B47"/>
    <w:rsid w:val="00E87E12"/>
    <w:rsid w:val="00E92B4D"/>
    <w:rsid w:val="00E93FE7"/>
    <w:rsid w:val="00E943FF"/>
    <w:rsid w:val="00E9510B"/>
    <w:rsid w:val="00E95707"/>
    <w:rsid w:val="00E97AD3"/>
    <w:rsid w:val="00E97BEA"/>
    <w:rsid w:val="00EA18AE"/>
    <w:rsid w:val="00EA29F5"/>
    <w:rsid w:val="00EA33FF"/>
    <w:rsid w:val="00EB06A6"/>
    <w:rsid w:val="00EB08C5"/>
    <w:rsid w:val="00EB0977"/>
    <w:rsid w:val="00EB13C5"/>
    <w:rsid w:val="00EB2E12"/>
    <w:rsid w:val="00EB3F7D"/>
    <w:rsid w:val="00EB4325"/>
    <w:rsid w:val="00EB49FA"/>
    <w:rsid w:val="00EB5518"/>
    <w:rsid w:val="00EB5854"/>
    <w:rsid w:val="00EB68B6"/>
    <w:rsid w:val="00EB68F7"/>
    <w:rsid w:val="00EB747F"/>
    <w:rsid w:val="00EC4BDA"/>
    <w:rsid w:val="00EC4D39"/>
    <w:rsid w:val="00EC5781"/>
    <w:rsid w:val="00EC5E10"/>
    <w:rsid w:val="00ED00DB"/>
    <w:rsid w:val="00ED3432"/>
    <w:rsid w:val="00EE0E37"/>
    <w:rsid w:val="00EE2356"/>
    <w:rsid w:val="00EE3DD0"/>
    <w:rsid w:val="00EE3EC8"/>
    <w:rsid w:val="00EE4449"/>
    <w:rsid w:val="00EE5589"/>
    <w:rsid w:val="00EF03F0"/>
    <w:rsid w:val="00EF12CA"/>
    <w:rsid w:val="00EF20DE"/>
    <w:rsid w:val="00EF24DF"/>
    <w:rsid w:val="00EF3467"/>
    <w:rsid w:val="00EF3805"/>
    <w:rsid w:val="00EF43E6"/>
    <w:rsid w:val="00EF700B"/>
    <w:rsid w:val="00EF73FC"/>
    <w:rsid w:val="00F00E8D"/>
    <w:rsid w:val="00F01D6D"/>
    <w:rsid w:val="00F03CA4"/>
    <w:rsid w:val="00F06E88"/>
    <w:rsid w:val="00F07759"/>
    <w:rsid w:val="00F07F37"/>
    <w:rsid w:val="00F10AD9"/>
    <w:rsid w:val="00F116D4"/>
    <w:rsid w:val="00F11856"/>
    <w:rsid w:val="00F13DDE"/>
    <w:rsid w:val="00F14EB6"/>
    <w:rsid w:val="00F2256C"/>
    <w:rsid w:val="00F227CC"/>
    <w:rsid w:val="00F2664D"/>
    <w:rsid w:val="00F27158"/>
    <w:rsid w:val="00F278D5"/>
    <w:rsid w:val="00F27A5B"/>
    <w:rsid w:val="00F30418"/>
    <w:rsid w:val="00F30F00"/>
    <w:rsid w:val="00F3190B"/>
    <w:rsid w:val="00F3215E"/>
    <w:rsid w:val="00F3231F"/>
    <w:rsid w:val="00F3372C"/>
    <w:rsid w:val="00F41CC2"/>
    <w:rsid w:val="00F449ED"/>
    <w:rsid w:val="00F44A34"/>
    <w:rsid w:val="00F45093"/>
    <w:rsid w:val="00F52D73"/>
    <w:rsid w:val="00F52E56"/>
    <w:rsid w:val="00F53E39"/>
    <w:rsid w:val="00F561A8"/>
    <w:rsid w:val="00F5711D"/>
    <w:rsid w:val="00F604C5"/>
    <w:rsid w:val="00F6579E"/>
    <w:rsid w:val="00F65834"/>
    <w:rsid w:val="00F66B6F"/>
    <w:rsid w:val="00F67589"/>
    <w:rsid w:val="00F74DA3"/>
    <w:rsid w:val="00F7555A"/>
    <w:rsid w:val="00F75D9B"/>
    <w:rsid w:val="00F802B6"/>
    <w:rsid w:val="00F827F3"/>
    <w:rsid w:val="00F82A53"/>
    <w:rsid w:val="00F84AEE"/>
    <w:rsid w:val="00F84D32"/>
    <w:rsid w:val="00F86E5E"/>
    <w:rsid w:val="00F91DFA"/>
    <w:rsid w:val="00F95288"/>
    <w:rsid w:val="00F96417"/>
    <w:rsid w:val="00F96531"/>
    <w:rsid w:val="00F9791B"/>
    <w:rsid w:val="00F97F48"/>
    <w:rsid w:val="00FA1AA7"/>
    <w:rsid w:val="00FA1C4C"/>
    <w:rsid w:val="00FA313D"/>
    <w:rsid w:val="00FA5FCD"/>
    <w:rsid w:val="00FB1926"/>
    <w:rsid w:val="00FB2AFC"/>
    <w:rsid w:val="00FB38D2"/>
    <w:rsid w:val="00FB4060"/>
    <w:rsid w:val="00FB4931"/>
    <w:rsid w:val="00FB632D"/>
    <w:rsid w:val="00FB7A39"/>
    <w:rsid w:val="00FC0E1D"/>
    <w:rsid w:val="00FC53DA"/>
    <w:rsid w:val="00FD16A9"/>
    <w:rsid w:val="00FD1CF7"/>
    <w:rsid w:val="00FD2BD0"/>
    <w:rsid w:val="00FE0665"/>
    <w:rsid w:val="00FE3060"/>
    <w:rsid w:val="00FE4758"/>
    <w:rsid w:val="00FE567F"/>
    <w:rsid w:val="00FE7ED0"/>
    <w:rsid w:val="00FF004E"/>
    <w:rsid w:val="00FF005A"/>
    <w:rsid w:val="00FF0E35"/>
    <w:rsid w:val="00FF0F4A"/>
    <w:rsid w:val="00FF1AD1"/>
    <w:rsid w:val="00FF26A0"/>
    <w:rsid w:val="00FF3925"/>
    <w:rsid w:val="00FF6ED1"/>
    <w:rsid w:val="00FF6FB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89388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B57D3"/>
    <w:pPr>
      <w:numPr>
        <w:numId w:val="34"/>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184FAB"/>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83B"/>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1234567890"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3010C97-0B7E-4BB5-9FA4-E2A20119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219</TotalTime>
  <Pages>6</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31863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sakat</cp:lastModifiedBy>
  <cp:revision>109</cp:revision>
  <cp:lastPrinted>2018-05-22T11:24:00Z</cp:lastPrinted>
  <dcterms:created xsi:type="dcterms:W3CDTF">2018-10-12T14:15:00Z</dcterms:created>
  <dcterms:modified xsi:type="dcterms:W3CDTF">2018-10-13T11:10:00Z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